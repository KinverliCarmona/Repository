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8C" w:rsidRPr="00DF4080" w:rsidRDefault="00081952" w:rsidP="000F148C">
      <w:pPr>
        <w:pStyle w:val="Puesto"/>
        <w:jc w:val="right"/>
        <w:rPr>
          <w:lang w:val="es-ES"/>
        </w:rPr>
      </w:pPr>
      <w:r>
        <w:fldChar w:fldCharType="begin"/>
      </w:r>
      <w:r w:rsidRPr="00730D8B">
        <w:rPr>
          <w:lang w:val="es-PE"/>
        </w:rPr>
        <w:instrText xml:space="preserve"> DOCPROPERTY  "Codigo del Proyecto"  \* MERGEFORMAT </w:instrText>
      </w:r>
      <w:r>
        <w:fldChar w:fldCharType="separate"/>
      </w:r>
      <w:r w:rsidR="000F148C">
        <w:rPr>
          <w:lang w:val="es-ES"/>
        </w:rPr>
        <w:t>&lt;Código del Proyecto&gt;</w:t>
      </w:r>
      <w:r>
        <w:fldChar w:fldCharType="end"/>
      </w:r>
      <w:r w:rsidR="000F148C" w:rsidRPr="00DF4080">
        <w:rPr>
          <w:lang w:val="es-ES"/>
        </w:rPr>
        <w:t>-</w:t>
      </w:r>
      <w:r w:rsidR="001D40E6">
        <w:fldChar w:fldCharType="begin"/>
      </w:r>
      <w:r w:rsidR="001D40E6" w:rsidRPr="00D77ABF">
        <w:rPr>
          <w:lang w:val="es-ES"/>
        </w:rPr>
        <w:instrText xml:space="preserve"> SUBJECT  \* MERGEFORMAT </w:instrText>
      </w:r>
      <w:r w:rsidR="001D40E6">
        <w:fldChar w:fldCharType="separate"/>
      </w:r>
      <w:r w:rsidR="004D1BCB">
        <w:rPr>
          <w:lang w:val="es-ES"/>
        </w:rPr>
        <w:t>Sistema Gestor SAMOC</w:t>
      </w:r>
      <w:r w:rsidR="000F148C">
        <w:rPr>
          <w:lang w:val="es-ES"/>
        </w:rPr>
        <w:t>&gt;</w:t>
      </w:r>
      <w:r w:rsidR="001D40E6">
        <w:rPr>
          <w:lang w:val="es-ES"/>
        </w:rPr>
        <w:fldChar w:fldCharType="end"/>
      </w:r>
    </w:p>
    <w:p w:rsidR="000F148C" w:rsidRPr="00DF4080" w:rsidRDefault="001D40E6" w:rsidP="000F148C">
      <w:pPr>
        <w:pStyle w:val="Puesto"/>
        <w:jc w:val="right"/>
        <w:rPr>
          <w:lang w:val="es-ES"/>
        </w:rPr>
      </w:pPr>
      <w:r>
        <w:fldChar w:fldCharType="begin"/>
      </w:r>
      <w:r w:rsidRPr="004D1BCB">
        <w:rPr>
          <w:lang w:val="es-ES"/>
        </w:rPr>
        <w:instrText xml:space="preserve"> TITLE  \* MERGEFORMAT </w:instrText>
      </w:r>
      <w:r>
        <w:fldChar w:fldCharType="separate"/>
      </w:r>
      <w:r w:rsidR="000F148C">
        <w:rPr>
          <w:lang w:val="es-ES"/>
        </w:rPr>
        <w:t>Especificación del Caso de Uso</w:t>
      </w:r>
      <w:r>
        <w:rPr>
          <w:lang w:val="es-ES"/>
        </w:rPr>
        <w:fldChar w:fldCharType="end"/>
      </w:r>
    </w:p>
    <w:p w:rsidR="000F148C" w:rsidRPr="00DF4080" w:rsidRDefault="000F148C" w:rsidP="000F148C">
      <w:pPr>
        <w:pStyle w:val="Puesto"/>
        <w:jc w:val="right"/>
        <w:rPr>
          <w:lang w:val="es-ES"/>
        </w:rPr>
      </w:pPr>
    </w:p>
    <w:p w:rsidR="000F148C" w:rsidRPr="00DF4080" w:rsidRDefault="000F148C" w:rsidP="000F148C">
      <w:pPr>
        <w:pStyle w:val="Puesto"/>
        <w:jc w:val="right"/>
        <w:rPr>
          <w:sz w:val="28"/>
          <w:lang w:val="es-ES"/>
        </w:rPr>
      </w:pPr>
      <w:r w:rsidRPr="00DF4080">
        <w:rPr>
          <w:sz w:val="28"/>
          <w:lang w:val="es-ES"/>
        </w:rPr>
        <w:t>Versión X.Y</w:t>
      </w:r>
    </w:p>
    <w:p w:rsidR="006F73FF" w:rsidRPr="000F148C" w:rsidRDefault="006F73FF">
      <w:pPr>
        <w:pStyle w:val="Puesto"/>
        <w:rPr>
          <w:sz w:val="28"/>
          <w:lang w:val="es-ES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E04359" w:rsidP="00CD3CA0">
      <w:pPr>
        <w:jc w:val="center"/>
        <w:rPr>
          <w:lang w:val="es-PE"/>
        </w:rPr>
      </w:pPr>
      <w:r>
        <w:rPr>
          <w:lang w:val="es-PE"/>
        </w:rPr>
        <w:t>Trujillo,</w:t>
      </w:r>
      <w:r w:rsidR="00CD3CA0" w:rsidRPr="00016B2F">
        <w:rPr>
          <w:lang w:val="es-PE"/>
        </w:rPr>
        <w:t xml:space="preserve"> 20</w:t>
      </w:r>
      <w:r w:rsidR="00D43FE1">
        <w:rPr>
          <w:lang w:val="es-PE"/>
        </w:rPr>
        <w:t>10</w:t>
      </w:r>
    </w:p>
    <w:p w:rsidR="006F73FF" w:rsidRPr="00016B2F" w:rsidRDefault="006F73FF">
      <w:pPr>
        <w:rPr>
          <w:lang w:val="es-PE"/>
        </w:rPr>
      </w:pPr>
    </w:p>
    <w:p w:rsidR="006F73FF" w:rsidRPr="00016B2F" w:rsidRDefault="006F73FF">
      <w:pPr>
        <w:rPr>
          <w:lang w:val="es-PE"/>
        </w:rPr>
        <w:sectPr w:rsidR="006F73FF" w:rsidRPr="00016B2F" w:rsidSect="00B259C4">
          <w:headerReference w:type="default" r:id="rId8"/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4348459"/>
        <w:docPartObj>
          <w:docPartGallery w:val="Table of Contents"/>
          <w:docPartUnique/>
        </w:docPartObj>
      </w:sdtPr>
      <w:sdtEndPr/>
      <w:sdtContent>
        <w:p w:rsidR="00730D8B" w:rsidRDefault="00730D8B">
          <w:pPr>
            <w:pStyle w:val="TtulodeTDC"/>
          </w:pPr>
          <w:r>
            <w:t>Contenido</w:t>
          </w:r>
        </w:p>
        <w:p w:rsidR="00FB06AA" w:rsidRDefault="00730D8B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02769577" w:history="1">
            <w:r w:rsidR="00FB06AA" w:rsidRPr="003448B6">
              <w:rPr>
                <w:rStyle w:val="Hipervnculo"/>
                <w:noProof/>
              </w:rPr>
              <w:t>1.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Descripción Breve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_Toc302769577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78" w:history="1">
            <w:r w:rsidR="00FB06AA" w:rsidRPr="003448B6">
              <w:rPr>
                <w:rStyle w:val="Hipervnculo"/>
                <w:noProof/>
              </w:rPr>
              <w:t>2.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Flujo Básico de Eventos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_Toc302769578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79" w:history="1">
            <w:r w:rsidR="00FB06AA" w:rsidRPr="003448B6">
              <w:rPr>
                <w:rStyle w:val="Hipervnculo"/>
                <w:noProof/>
              </w:rPr>
              <w:t>3.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Flujos Alternativos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_Toc302769579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0" w:history="1">
            <w:r w:rsidR="00FB06AA" w:rsidRPr="003448B6">
              <w:rPr>
                <w:rStyle w:val="Hipervnculo"/>
                <w:noProof/>
              </w:rPr>
              <w:t>3.1&lt;Flujo Alternativo 1 &gt;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_Toc302769580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1" w:history="1">
            <w:r w:rsidR="00FB06AA" w:rsidRPr="003448B6">
              <w:rPr>
                <w:rStyle w:val="Hipervnculo"/>
                <w:noProof/>
              </w:rPr>
              <w:t>4.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Escenarios Claves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_Toc302769581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2" w:history="1">
            <w:r w:rsidR="00FB06AA" w:rsidRPr="003448B6">
              <w:rPr>
                <w:rStyle w:val="Hipervnculo"/>
                <w:noProof/>
              </w:rPr>
              <w:t>5.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Precondiciones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_Toc302769582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3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3" w:history="1">
            <w:r w:rsidR="00FB06AA" w:rsidRPr="003448B6">
              <w:rPr>
                <w:rStyle w:val="Hipervnculo"/>
                <w:noProof/>
              </w:rPr>
              <w:t>5.1&lt; Precondición 1 &gt;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_Toc302769583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4" w:history="1">
            <w:r w:rsidR="00FB06AA" w:rsidRPr="003448B6">
              <w:rPr>
                <w:rStyle w:val="Hipervnculo"/>
                <w:noProof/>
              </w:rPr>
              <w:t>6.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Post-Condiciones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_Toc302769584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5" w:history="1">
            <w:r w:rsidR="00FB06AA" w:rsidRPr="003448B6">
              <w:rPr>
                <w:rStyle w:val="Hipervnculo"/>
                <w:noProof/>
              </w:rPr>
              <w:t>6.1&lt; Post-condición 1 &gt;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_Toc302769585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6" w:history="1">
            <w:r w:rsidR="00FB06AA" w:rsidRPr="003448B6">
              <w:rPr>
                <w:rStyle w:val="Hipervnculo"/>
                <w:noProof/>
              </w:rPr>
              <w:t>7.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Puntos de Extensión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_Toc302769586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7" w:history="1">
            <w:r w:rsidR="00FB06AA" w:rsidRPr="003448B6">
              <w:rPr>
                <w:rStyle w:val="Hipervnculo"/>
                <w:noProof/>
              </w:rPr>
              <w:t>7.1&lt;Nombre del Punto de Extensión&gt;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_Toc302769587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88" w:history="1">
            <w:r w:rsidR="00FB06AA" w:rsidRPr="003448B6">
              <w:rPr>
                <w:rStyle w:val="Hipervnculo"/>
                <w:noProof/>
              </w:rPr>
              <w:t>8.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Requerimientos Especiales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_Toc302769588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89" w:history="1">
            <w:r w:rsidR="00FB06AA" w:rsidRPr="003448B6">
              <w:rPr>
                <w:rStyle w:val="Hipervnculo"/>
                <w:noProof/>
              </w:rPr>
              <w:t>8.1&lt; Requerimiento Especial 1&gt;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_Toc302769589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90" w:history="1">
            <w:r w:rsidR="00FB06AA" w:rsidRPr="003448B6">
              <w:rPr>
                <w:rStyle w:val="Hipervnculo"/>
                <w:noProof/>
              </w:rPr>
              <w:t>9.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Grafo – Escenarios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_Toc302769590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>
          <w:pPr>
            <w:pStyle w:val="TDC1"/>
            <w:tabs>
              <w:tab w:val="left" w:pos="600"/>
              <w:tab w:val="right" w:leader="dot" w:pos="877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302769591" w:history="1">
            <w:r w:rsidR="00FB06AA" w:rsidRPr="003448B6">
              <w:rPr>
                <w:rStyle w:val="Hipervnculo"/>
                <w:noProof/>
              </w:rPr>
              <w:t>10.</w:t>
            </w:r>
            <w:r w:rsidR="00FB06A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FB06AA" w:rsidRPr="003448B6">
              <w:rPr>
                <w:rStyle w:val="Hipervnculo"/>
                <w:noProof/>
              </w:rPr>
              <w:t>Información Adicional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_Toc302769591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92" w:history="1">
            <w:r w:rsidR="00FB06AA" w:rsidRPr="003448B6">
              <w:rPr>
                <w:rStyle w:val="Hipervnculo"/>
                <w:noProof/>
              </w:rPr>
              <w:t>10.1Prototipo Visual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_Toc302769592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93" w:history="1">
            <w:r w:rsidR="00FB06AA" w:rsidRPr="003448B6">
              <w:rPr>
                <w:rStyle w:val="Hipervnculo"/>
                <w:noProof/>
              </w:rPr>
              <w:t>10.2Información Complementaria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_Toc302769593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FB06AA" w:rsidRDefault="00217FD2" w:rsidP="00FB06AA">
          <w:pPr>
            <w:pStyle w:val="TDC2"/>
            <w:tabs>
              <w:tab w:val="left" w:pos="600"/>
              <w:tab w:val="right" w:leader="dot" w:pos="8778"/>
            </w:tabs>
            <w:ind w:left="600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302769594" w:history="1">
            <w:r w:rsidR="00FB06AA" w:rsidRPr="003448B6">
              <w:rPr>
                <w:rStyle w:val="Hipervnculo"/>
                <w:noProof/>
              </w:rPr>
              <w:t>10.3Reglas de Negocio Aplicables</w:t>
            </w:r>
            <w:r w:rsidR="00FB06AA">
              <w:rPr>
                <w:noProof/>
                <w:webHidden/>
              </w:rPr>
              <w:tab/>
            </w:r>
            <w:r w:rsidR="00FB06AA">
              <w:rPr>
                <w:noProof/>
                <w:webHidden/>
              </w:rPr>
              <w:fldChar w:fldCharType="begin"/>
            </w:r>
            <w:r w:rsidR="00FB06AA">
              <w:rPr>
                <w:noProof/>
                <w:webHidden/>
              </w:rPr>
              <w:instrText xml:space="preserve"> PAGEREF _Toc302769594 \h </w:instrText>
            </w:r>
            <w:r w:rsidR="00FB06AA">
              <w:rPr>
                <w:noProof/>
                <w:webHidden/>
              </w:rPr>
            </w:r>
            <w:r w:rsidR="00FB06AA">
              <w:rPr>
                <w:noProof/>
                <w:webHidden/>
              </w:rPr>
              <w:fldChar w:fldCharType="separate"/>
            </w:r>
            <w:r w:rsidR="00FB06AA">
              <w:rPr>
                <w:noProof/>
                <w:webHidden/>
              </w:rPr>
              <w:t>4</w:t>
            </w:r>
            <w:r w:rsidR="00FB06AA">
              <w:rPr>
                <w:noProof/>
                <w:webHidden/>
              </w:rPr>
              <w:fldChar w:fldCharType="end"/>
            </w:r>
          </w:hyperlink>
        </w:p>
        <w:p w:rsidR="00730D8B" w:rsidRDefault="00730D8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A498B" w:rsidRPr="00FB06AA" w:rsidRDefault="006F73FF" w:rsidP="00FA498B">
      <w:pPr>
        <w:pStyle w:val="Puesto"/>
        <w:tabs>
          <w:tab w:val="right" w:pos="8789"/>
        </w:tabs>
        <w:rPr>
          <w:rFonts w:ascii="Verdana" w:hAnsi="Verdana"/>
          <w:sz w:val="28"/>
          <w:szCs w:val="28"/>
          <w:lang w:val="es-ES"/>
        </w:rPr>
      </w:pPr>
      <w:r w:rsidRPr="00016B2F">
        <w:rPr>
          <w:lang w:val="es-PE"/>
        </w:rPr>
        <w:br w:type="page"/>
      </w:r>
      <w:r w:rsidR="00217FD2">
        <w:lastRenderedPageBreak/>
        <w:fldChar w:fldCharType="begin"/>
      </w:r>
      <w:r w:rsidR="00217FD2">
        <w:instrText xml:space="preserve"> TITLE  \* MERGEFORMAT </w:instrText>
      </w:r>
      <w:r w:rsidR="00217FD2">
        <w:fldChar w:fldCharType="separate"/>
      </w:r>
      <w:r w:rsidR="00FA498B" w:rsidRPr="00FB06AA">
        <w:rPr>
          <w:rFonts w:ascii="Verdana" w:hAnsi="Verdana"/>
          <w:sz w:val="28"/>
          <w:szCs w:val="28"/>
          <w:lang w:val="es-ES"/>
        </w:rPr>
        <w:t>Especificación del Caso de Uso</w:t>
      </w:r>
      <w:r w:rsidR="00217FD2">
        <w:rPr>
          <w:rFonts w:ascii="Verdana" w:hAnsi="Verdana"/>
          <w:sz w:val="28"/>
          <w:szCs w:val="28"/>
          <w:lang w:val="es-ES"/>
        </w:rPr>
        <w:fldChar w:fldCharType="end"/>
      </w:r>
    </w:p>
    <w:p w:rsidR="00FA498B" w:rsidRPr="004D1BB2" w:rsidRDefault="00FA498B" w:rsidP="004D1BB2">
      <w:pPr>
        <w:pStyle w:val="Ttulo1"/>
      </w:pPr>
      <w:bookmarkStart w:id="0" w:name="_Toc126600383"/>
      <w:bookmarkStart w:id="1" w:name="_Toc302769577"/>
      <w:bookmarkStart w:id="2" w:name="_Toc423410239"/>
      <w:bookmarkStart w:id="3" w:name="_Toc425054505"/>
      <w:r w:rsidRPr="004D1BB2">
        <w:t>Descripción Breve</w:t>
      </w:r>
      <w:bookmarkEnd w:id="0"/>
      <w:bookmarkEnd w:id="1"/>
    </w:p>
    <w:p w:rsidR="004D1BCB" w:rsidRPr="004D1BCB" w:rsidRDefault="004D1BCB" w:rsidP="004D1BCB">
      <w:pPr>
        <w:pStyle w:val="Textoindependiente"/>
        <w:rPr>
          <w:lang w:val="es-ES"/>
        </w:rPr>
      </w:pPr>
      <w:r>
        <w:rPr>
          <w:lang w:val="es-ES"/>
        </w:rPr>
        <w:t xml:space="preserve">El caso de uso Registrar Alquiler de Ambientes </w:t>
      </w:r>
      <w:r w:rsidR="00B254B0">
        <w:rPr>
          <w:lang w:val="es-ES"/>
        </w:rPr>
        <w:t xml:space="preserve">es inicializado por el Secretario Ordinario y </w:t>
      </w:r>
      <w:r>
        <w:rPr>
          <w:lang w:val="es-ES"/>
        </w:rPr>
        <w:t>nos permite guardar la información de un alquiler de ambientes a un cliente o socio.</w:t>
      </w:r>
    </w:p>
    <w:p w:rsidR="00FA498B" w:rsidRDefault="00FA498B" w:rsidP="004D1BB2">
      <w:pPr>
        <w:pStyle w:val="Ttulo1"/>
      </w:pPr>
      <w:bookmarkStart w:id="4" w:name="_Toc126600384"/>
      <w:bookmarkStart w:id="5" w:name="_Toc302769578"/>
      <w:bookmarkEnd w:id="2"/>
      <w:bookmarkEnd w:id="3"/>
      <w:r w:rsidRPr="004D1BB2">
        <w:t>Flujo Básico de Eventos</w:t>
      </w:r>
      <w:bookmarkEnd w:id="4"/>
      <w:bookmarkEnd w:id="5"/>
    </w:p>
    <w:p w:rsidR="004D1BB2" w:rsidRPr="004D1BB2" w:rsidRDefault="004D1BB2" w:rsidP="004D1BB2">
      <w:pPr>
        <w:rPr>
          <w:lang w:val="es-ES"/>
        </w:rPr>
      </w:pPr>
    </w:p>
    <w:p w:rsidR="00FA498B" w:rsidRDefault="00FA498B" w:rsidP="00FA498B">
      <w:pPr>
        <w:pStyle w:val="Textoindependiente"/>
        <w:numPr>
          <w:ilvl w:val="1"/>
          <w:numId w:val="35"/>
        </w:numPr>
        <w:rPr>
          <w:lang w:val="es-ES"/>
        </w:rPr>
      </w:pPr>
      <w:r w:rsidRPr="00DF4080">
        <w:rPr>
          <w:lang w:val="es-ES"/>
        </w:rPr>
        <w:t>El c</w:t>
      </w:r>
      <w:r w:rsidR="00F3683B">
        <w:rPr>
          <w:lang w:val="es-ES"/>
        </w:rPr>
        <w:t>aso de uso se inicia</w:t>
      </w:r>
      <w:r w:rsidR="0064175A">
        <w:rPr>
          <w:lang w:val="es-ES"/>
        </w:rPr>
        <w:t xml:space="preserve"> cuando el Secretario Ordinario</w:t>
      </w:r>
      <w:r w:rsidRPr="00DF4080">
        <w:rPr>
          <w:lang w:val="es-ES"/>
        </w:rPr>
        <w:t xml:space="preserve"> </w:t>
      </w:r>
      <w:r w:rsidR="00F3683B">
        <w:rPr>
          <w:lang w:val="es-ES"/>
        </w:rPr>
        <w:t>va a registrar un nuevo alquiler de ambiente a un cliente o socio.</w:t>
      </w:r>
    </w:p>
    <w:p w:rsidR="00F3683B" w:rsidRDefault="00F3683B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sistema muestra el número de registro de alquiler de ambientes.</w:t>
      </w:r>
    </w:p>
    <w:p w:rsidR="00F3683B" w:rsidRDefault="00F3683B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Secretario Ordin</w:t>
      </w:r>
      <w:r w:rsidR="0064175A">
        <w:rPr>
          <w:lang w:val="es-ES"/>
        </w:rPr>
        <w:t>ario selecciona la fecha en que se hace el registro</w:t>
      </w:r>
      <w:r>
        <w:rPr>
          <w:lang w:val="es-ES"/>
        </w:rPr>
        <w:t>.</w:t>
      </w:r>
    </w:p>
    <w:p w:rsidR="00C20496" w:rsidRDefault="00C20496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sistema muestra Razón social, RUC, dirección y teléfono del cliente.</w:t>
      </w:r>
    </w:p>
    <w:p w:rsidR="00C20496" w:rsidRDefault="00C20496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Secretario ordinario selecciona el tipo de ambiente Auditorio.</w:t>
      </w:r>
    </w:p>
    <w:p w:rsidR="00BD71A0" w:rsidRDefault="00BD71A0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Secretario Ordinario ingresa el tipo de actividad a realizar en el auditorio.</w:t>
      </w:r>
    </w:p>
    <w:p w:rsidR="000D5F35" w:rsidRDefault="000D5F35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Secretario Ordinario selecciona la fecha en que se realiza la actividad.</w:t>
      </w:r>
    </w:p>
    <w:p w:rsidR="00BD71A0" w:rsidRDefault="000D5F35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Secretario Ordinario ingresa hora de inicio de la actividad.</w:t>
      </w:r>
    </w:p>
    <w:p w:rsidR="000D5F35" w:rsidRDefault="000D5F35" w:rsidP="000D5F35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Secretario Ordinario ingresa hora de fin de la actividad.</w:t>
      </w:r>
    </w:p>
    <w:p w:rsidR="000D5F35" w:rsidRPr="006C2445" w:rsidRDefault="000D5F35" w:rsidP="006C2445">
      <w:pPr>
        <w:pStyle w:val="Textoindependiente"/>
        <w:numPr>
          <w:ilvl w:val="1"/>
          <w:numId w:val="35"/>
        </w:numPr>
        <w:rPr>
          <w:lang w:val="es-ES"/>
        </w:rPr>
      </w:pPr>
      <w:r w:rsidRPr="006C2445">
        <w:rPr>
          <w:lang w:val="es-ES"/>
        </w:rPr>
        <w:t>El Secretario Ordinario ingresa la cantidad de dinero que deja el cliente como garantía.</w:t>
      </w:r>
    </w:p>
    <w:p w:rsidR="000D5F35" w:rsidRDefault="00A90950" w:rsidP="00FA498B">
      <w:pPr>
        <w:pStyle w:val="Textoindependiente"/>
        <w:numPr>
          <w:ilvl w:val="1"/>
          <w:numId w:val="35"/>
        </w:numPr>
        <w:rPr>
          <w:lang w:val="es-ES"/>
        </w:rPr>
      </w:pPr>
      <w:r w:rsidRPr="006C2445">
        <w:rPr>
          <w:lang w:val="es-ES"/>
        </w:rPr>
        <w:t>El Secretario Ordinario ingresa la cantidad de dinero</w:t>
      </w:r>
      <w:r>
        <w:rPr>
          <w:lang w:val="es-ES"/>
        </w:rPr>
        <w:t xml:space="preserve"> en total que pagará por el alquiler.</w:t>
      </w:r>
    </w:p>
    <w:p w:rsidR="00A90950" w:rsidRDefault="00A90950" w:rsidP="00FA498B">
      <w:pPr>
        <w:pStyle w:val="Textoindependiente"/>
        <w:numPr>
          <w:ilvl w:val="1"/>
          <w:numId w:val="35"/>
        </w:numPr>
        <w:rPr>
          <w:lang w:val="es-ES"/>
        </w:rPr>
      </w:pPr>
      <w:r w:rsidRPr="006C2445">
        <w:rPr>
          <w:lang w:val="es-ES"/>
        </w:rPr>
        <w:t>El Secretario Ordinar</w:t>
      </w:r>
      <w:r>
        <w:rPr>
          <w:lang w:val="es-ES"/>
        </w:rPr>
        <w:t>io selecciona guardar.</w:t>
      </w:r>
    </w:p>
    <w:p w:rsidR="00A90950" w:rsidRDefault="00A90950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>El sistema verifica la información y la guarda.</w:t>
      </w:r>
    </w:p>
    <w:p w:rsidR="0025226B" w:rsidRPr="00DF4080" w:rsidRDefault="0025226B" w:rsidP="00FA498B">
      <w:pPr>
        <w:pStyle w:val="Textoindependiente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El </w:t>
      </w:r>
      <w:r w:rsidRPr="006C2445">
        <w:rPr>
          <w:lang w:val="es-ES"/>
        </w:rPr>
        <w:t>Secretario Ordinar</w:t>
      </w:r>
      <w:r>
        <w:rPr>
          <w:lang w:val="es-ES"/>
        </w:rPr>
        <w:t>io selecciona imprimir registro de alquiler de ambientes.</w:t>
      </w:r>
    </w:p>
    <w:p w:rsidR="00FA498B" w:rsidRPr="00DF4080" w:rsidRDefault="00FA498B" w:rsidP="00FA498B">
      <w:pPr>
        <w:pStyle w:val="Textoindependiente"/>
        <w:numPr>
          <w:ilvl w:val="1"/>
          <w:numId w:val="35"/>
        </w:numPr>
        <w:rPr>
          <w:lang w:val="es-ES"/>
        </w:rPr>
      </w:pPr>
      <w:r w:rsidRPr="00DF4080">
        <w:rPr>
          <w:lang w:val="es-ES"/>
        </w:rPr>
        <w:t xml:space="preserve">El </w:t>
      </w:r>
      <w:r w:rsidR="0025226B" w:rsidRPr="006C2445">
        <w:rPr>
          <w:lang w:val="es-ES"/>
        </w:rPr>
        <w:t>Secretario Ordinar</w:t>
      </w:r>
      <w:r w:rsidR="0025226B">
        <w:rPr>
          <w:lang w:val="es-ES"/>
        </w:rPr>
        <w:t xml:space="preserve">io </w:t>
      </w:r>
      <w:r w:rsidRPr="00DF4080">
        <w:rPr>
          <w:lang w:val="es-ES"/>
        </w:rPr>
        <w:t>termina el caso de uso.</w:t>
      </w:r>
    </w:p>
    <w:p w:rsidR="00FA498B" w:rsidRPr="00DF4080" w:rsidRDefault="00FA498B" w:rsidP="00FA498B">
      <w:pPr>
        <w:pStyle w:val="Textoindependiente"/>
        <w:rPr>
          <w:lang w:val="es-ES"/>
        </w:rPr>
      </w:pPr>
    </w:p>
    <w:p w:rsidR="00FA498B" w:rsidRPr="00DF4080" w:rsidRDefault="00FA498B" w:rsidP="004D1BB2">
      <w:pPr>
        <w:pStyle w:val="Ttulo1"/>
      </w:pPr>
      <w:bookmarkStart w:id="6" w:name="_Toc126600385"/>
      <w:bookmarkStart w:id="7" w:name="_Toc302769579"/>
      <w:r w:rsidRPr="00DF4080">
        <w:t>Flujos Alternativos</w:t>
      </w:r>
      <w:bookmarkEnd w:id="6"/>
      <w:bookmarkEnd w:id="7"/>
    </w:p>
    <w:p w:rsidR="00F3683B" w:rsidRDefault="00C20496" w:rsidP="00C20496">
      <w:pPr>
        <w:pStyle w:val="Ttulo2"/>
      </w:pPr>
      <w:bookmarkStart w:id="8" w:name="_Toc302769580"/>
      <w:bookmarkStart w:id="9" w:name="_Toc126600386"/>
      <w:r>
        <w:t>FA</w:t>
      </w:r>
      <w:r w:rsidR="00F3683B">
        <w:t>1: En el punto 2.0.3</w:t>
      </w:r>
      <w:r w:rsidRPr="00C20496">
        <w:t>, el secretario ordinario</w:t>
      </w:r>
      <w:r w:rsidR="00F3683B">
        <w:t xml:space="preserve"> selecciona tipo de cliente persona natural.</w:t>
      </w:r>
    </w:p>
    <w:p w:rsidR="00F3683B" w:rsidRPr="00F3683B" w:rsidRDefault="00F3683B" w:rsidP="00F3683B">
      <w:pPr>
        <w:ind w:left="709"/>
        <w:rPr>
          <w:lang w:val="es-ES"/>
        </w:rPr>
      </w:pPr>
      <w:r>
        <w:rPr>
          <w:lang w:val="es-ES"/>
        </w:rPr>
        <w:t>El Secr</w:t>
      </w:r>
      <w:r w:rsidR="00E63CB2">
        <w:rPr>
          <w:lang w:val="es-ES"/>
        </w:rPr>
        <w:t>etario ordinario selecciona</w:t>
      </w:r>
      <w:r>
        <w:rPr>
          <w:lang w:val="es-ES"/>
        </w:rPr>
        <w:t xml:space="preserve"> tipo de cliente</w:t>
      </w:r>
      <w:r w:rsidR="00E63CB2">
        <w:rPr>
          <w:lang w:val="es-ES"/>
        </w:rPr>
        <w:t xml:space="preserve"> </w:t>
      </w:r>
      <w:r w:rsidR="00E63CB2" w:rsidRPr="00E63CB2">
        <w:rPr>
          <w:lang w:val="es-ES"/>
        </w:rPr>
        <w:t>persona natural</w:t>
      </w:r>
      <w:r w:rsidR="00586270">
        <w:rPr>
          <w:lang w:val="es-ES"/>
        </w:rPr>
        <w:t xml:space="preserve"> para que el sistema m</w:t>
      </w:r>
      <w:r w:rsidR="00C20496">
        <w:rPr>
          <w:lang w:val="es-ES"/>
        </w:rPr>
        <w:t xml:space="preserve">uestre </w:t>
      </w:r>
      <w:r w:rsidR="00E63CB2">
        <w:rPr>
          <w:lang w:val="es-ES"/>
        </w:rPr>
        <w:t>los campos asociados a este</w:t>
      </w:r>
      <w:r w:rsidR="00707F47">
        <w:rPr>
          <w:lang w:val="es-ES"/>
        </w:rPr>
        <w:t xml:space="preserve"> que son diferentes al de persona Jurídica</w:t>
      </w:r>
      <w:r w:rsidR="00E63CB2">
        <w:rPr>
          <w:lang w:val="es-ES"/>
        </w:rPr>
        <w:t xml:space="preserve">, la cual debe </w:t>
      </w:r>
      <w:r w:rsidR="00C20496">
        <w:rPr>
          <w:lang w:val="es-ES"/>
        </w:rPr>
        <w:t>ingresar.</w:t>
      </w:r>
    </w:p>
    <w:p w:rsidR="00C20496" w:rsidRDefault="00C20496" w:rsidP="004D1BB2">
      <w:pPr>
        <w:pStyle w:val="Ttulo2"/>
      </w:pPr>
      <w:r>
        <w:t>FA 2: En el punto 2.0.5, el secretario ordinario selecciona tipo</w:t>
      </w:r>
      <w:r w:rsidR="00E63CB2">
        <w:t xml:space="preserve"> de local Oficina</w:t>
      </w:r>
      <w:r>
        <w:t>.</w:t>
      </w:r>
    </w:p>
    <w:p w:rsidR="00C20496" w:rsidRDefault="00C20496" w:rsidP="00C20496">
      <w:pPr>
        <w:ind w:left="709"/>
        <w:rPr>
          <w:lang w:val="es-ES"/>
        </w:rPr>
      </w:pPr>
      <w:r>
        <w:rPr>
          <w:lang w:val="es-ES"/>
        </w:rPr>
        <w:t>El Secr</w:t>
      </w:r>
      <w:r w:rsidR="000D1249">
        <w:rPr>
          <w:lang w:val="es-ES"/>
        </w:rPr>
        <w:t>etario ordinario selecciona</w:t>
      </w:r>
      <w:r>
        <w:rPr>
          <w:lang w:val="es-ES"/>
        </w:rPr>
        <w:t xml:space="preserve"> tipo de local</w:t>
      </w:r>
      <w:r w:rsidR="000D1249">
        <w:rPr>
          <w:lang w:val="es-ES"/>
        </w:rPr>
        <w:t xml:space="preserve"> Oficina</w:t>
      </w:r>
      <w:r w:rsidR="00707F47">
        <w:rPr>
          <w:lang w:val="es-ES"/>
        </w:rPr>
        <w:t xml:space="preserve"> para que el</w:t>
      </w:r>
      <w:r>
        <w:rPr>
          <w:lang w:val="es-ES"/>
        </w:rPr>
        <w:t xml:space="preserve"> </w:t>
      </w:r>
      <w:r w:rsidR="000D1249">
        <w:rPr>
          <w:lang w:val="es-ES"/>
        </w:rPr>
        <w:t>sistema muestre los campos asociados a este</w:t>
      </w:r>
      <w:r w:rsidR="00707F47">
        <w:rPr>
          <w:lang w:val="es-ES"/>
        </w:rPr>
        <w:t xml:space="preserve"> que son diferentes al de Auditorio</w:t>
      </w:r>
      <w:r w:rsidR="000D1249">
        <w:rPr>
          <w:lang w:val="es-ES"/>
        </w:rPr>
        <w:t>, la cual debe ingresar</w:t>
      </w:r>
      <w:r>
        <w:rPr>
          <w:lang w:val="es-ES"/>
        </w:rPr>
        <w:t>.</w:t>
      </w:r>
    </w:p>
    <w:p w:rsidR="009A6CEF" w:rsidRDefault="009A6CEF" w:rsidP="009A6CEF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El Secretario Ordinario selecciona el número de oficina.</w:t>
      </w:r>
    </w:p>
    <w:p w:rsidR="009A6CEF" w:rsidRDefault="009A6CEF" w:rsidP="009A6CEF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El</w:t>
      </w:r>
      <w:r w:rsidR="00D4628B">
        <w:rPr>
          <w:lang w:val="es-ES"/>
        </w:rPr>
        <w:t xml:space="preserve"> Secretario Ordinario ingresa una descripción del</w:t>
      </w:r>
      <w:r>
        <w:rPr>
          <w:lang w:val="es-ES"/>
        </w:rPr>
        <w:t xml:space="preserve"> tipo de actividad para lo cual se alquila la oficina.</w:t>
      </w:r>
    </w:p>
    <w:p w:rsidR="009A6CEF" w:rsidRDefault="00D4628B" w:rsidP="009A6CEF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El Secretario Ordinario selecciona el mes de inicio de alquiler.</w:t>
      </w:r>
    </w:p>
    <w:p w:rsidR="00D4628B" w:rsidRDefault="00D4628B" w:rsidP="00D4628B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El Secretario Ordinario selecciona el mes fin de alquiler.</w:t>
      </w:r>
    </w:p>
    <w:p w:rsidR="00D4628B" w:rsidRDefault="00D4628B" w:rsidP="00D4628B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El Secretario Ordinario selecciona el número de meses que se alquilará la oficina.</w:t>
      </w:r>
    </w:p>
    <w:p w:rsidR="00D4628B" w:rsidRDefault="00D4628B" w:rsidP="00D4628B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El Secretario Ordinario ingresa la cantidad de dinero que el cliente deja como garantía.</w:t>
      </w:r>
    </w:p>
    <w:p w:rsidR="00D4628B" w:rsidRPr="009A6CEF" w:rsidRDefault="003B276A" w:rsidP="009A6CEF">
      <w:pPr>
        <w:pStyle w:val="Prrafodelista"/>
        <w:numPr>
          <w:ilvl w:val="0"/>
          <w:numId w:val="38"/>
        </w:numPr>
        <w:rPr>
          <w:lang w:val="es-ES"/>
        </w:rPr>
      </w:pPr>
      <w:r>
        <w:rPr>
          <w:lang w:val="es-ES"/>
        </w:rPr>
        <w:t>El Secretario Ordinario ingresa la cantidad de dinero que el cliente pagara por todos los meses de alquiler.</w:t>
      </w:r>
    </w:p>
    <w:p w:rsidR="00A90950" w:rsidRDefault="00841573" w:rsidP="004D1BB2">
      <w:pPr>
        <w:pStyle w:val="Ttulo2"/>
      </w:pPr>
      <w:r>
        <w:lastRenderedPageBreak/>
        <w:t>FA 3</w:t>
      </w:r>
      <w:r w:rsidR="00A90950">
        <w:t>: En el punto 2.0.13, el sistema detecta errores en los datos a guardar.</w:t>
      </w:r>
    </w:p>
    <w:p w:rsidR="00A90950" w:rsidRPr="00A90950" w:rsidRDefault="00A90950" w:rsidP="00A90950">
      <w:pPr>
        <w:ind w:left="709"/>
        <w:rPr>
          <w:lang w:val="es-ES"/>
        </w:rPr>
      </w:pPr>
      <w:r>
        <w:rPr>
          <w:lang w:val="es-ES"/>
        </w:rPr>
        <w:t>Si el sistema detecta errores en los datos a guardar nos mostrará un mensaje indicándonos la información que se debe modificar.</w:t>
      </w:r>
    </w:p>
    <w:p w:rsidR="00FB06AA" w:rsidRDefault="00FB06AA" w:rsidP="004D1BB2">
      <w:pPr>
        <w:pStyle w:val="Ttulo2"/>
      </w:pPr>
      <w:r>
        <w:t>F</w:t>
      </w:r>
      <w:r w:rsidR="00841573">
        <w:t>A 4: El Secretario de Ordinario</w:t>
      </w:r>
      <w:r>
        <w:t xml:space="preserve"> </w:t>
      </w:r>
      <w:r w:rsidR="00841573">
        <w:t>desea cancelar la Operación</w:t>
      </w:r>
      <w:bookmarkEnd w:id="8"/>
    </w:p>
    <w:p w:rsidR="00841573" w:rsidRPr="00841573" w:rsidRDefault="00841573" w:rsidP="00841573">
      <w:pPr>
        <w:ind w:left="709"/>
        <w:rPr>
          <w:lang w:val="es-ES"/>
        </w:rPr>
      </w:pPr>
      <w:r>
        <w:rPr>
          <w:lang w:val="es-ES"/>
        </w:rPr>
        <w:t>Si el Secretario de Ordinario desea cancelar la operación en cualquier punto de ejecución el sistema le pedirá una confirmación.</w:t>
      </w:r>
    </w:p>
    <w:bookmarkEnd w:id="9"/>
    <w:p w:rsidR="004D1BB2" w:rsidRPr="004D1BB2" w:rsidRDefault="004D1BB2" w:rsidP="004D1BB2">
      <w:pPr>
        <w:rPr>
          <w:lang w:val="es-ES"/>
        </w:rPr>
      </w:pPr>
    </w:p>
    <w:p w:rsidR="00FA498B" w:rsidRPr="00DF4080" w:rsidRDefault="00FA498B" w:rsidP="004D1BB2">
      <w:pPr>
        <w:pStyle w:val="Ttulo1"/>
      </w:pPr>
      <w:bookmarkStart w:id="10" w:name="_Toc126600387"/>
      <w:bookmarkStart w:id="11" w:name="_Toc302769581"/>
      <w:bookmarkStart w:id="12" w:name="_Toc423410251"/>
      <w:bookmarkStart w:id="13" w:name="_Toc425054510"/>
      <w:r w:rsidRPr="00DF4080">
        <w:t>Escenarios Claves</w:t>
      </w:r>
      <w:bookmarkEnd w:id="10"/>
      <w:bookmarkEnd w:id="11"/>
    </w:p>
    <w:p w:rsidR="00FA498B" w:rsidRPr="00DF4080" w:rsidRDefault="00FA498B" w:rsidP="004D1BB2">
      <w:pPr>
        <w:pStyle w:val="Ttulo1"/>
      </w:pPr>
      <w:bookmarkStart w:id="14" w:name="_Toc126600388"/>
      <w:bookmarkStart w:id="15" w:name="_Toc302769582"/>
      <w:bookmarkStart w:id="16" w:name="_GoBack"/>
      <w:bookmarkEnd w:id="12"/>
      <w:bookmarkEnd w:id="13"/>
      <w:bookmarkEnd w:id="16"/>
      <w:r w:rsidRPr="00DF4080">
        <w:t>Precondiciones</w:t>
      </w:r>
      <w:bookmarkEnd w:id="14"/>
      <w:bookmarkEnd w:id="15"/>
    </w:p>
    <w:p w:rsidR="00841573" w:rsidRDefault="00841573" w:rsidP="00841573">
      <w:pPr>
        <w:pStyle w:val="Ttulo2"/>
      </w:pPr>
      <w:bookmarkStart w:id="17" w:name="_Toc423410254"/>
      <w:bookmarkStart w:id="18" w:name="_Toc425054513"/>
      <w:bookmarkStart w:id="19" w:name="_Toc35985161"/>
      <w:bookmarkStart w:id="20" w:name="_Toc126600389"/>
      <w:bookmarkStart w:id="21" w:name="_Toc302769583"/>
      <w:r>
        <w:t>PREC</w:t>
      </w:r>
      <w:r w:rsidRPr="00DF4080">
        <w:t xml:space="preserve"> 1</w:t>
      </w:r>
      <w:r>
        <w:t>: El cliente deberá estar Registrado</w:t>
      </w:r>
    </w:p>
    <w:p w:rsidR="00841573" w:rsidRPr="00841573" w:rsidRDefault="00841573" w:rsidP="00841573">
      <w:pPr>
        <w:ind w:left="709"/>
        <w:rPr>
          <w:lang w:val="es-ES"/>
        </w:rPr>
      </w:pPr>
      <w:r>
        <w:rPr>
          <w:lang w:val="es-ES"/>
        </w:rPr>
        <w:t>Para realizar el caso de uso Registrar alquiler de Ambientes el cliente debe estar registrado previamente.</w:t>
      </w:r>
    </w:p>
    <w:p w:rsidR="00841573" w:rsidRDefault="00841573" w:rsidP="004D1BB2">
      <w:pPr>
        <w:pStyle w:val="Ttulo2"/>
      </w:pPr>
      <w:r>
        <w:t>PREC 2: Deberá haberse seleccionado un Cliente.</w:t>
      </w:r>
    </w:p>
    <w:p w:rsidR="00841573" w:rsidRPr="00841573" w:rsidRDefault="00841573" w:rsidP="00841573">
      <w:pPr>
        <w:ind w:left="709"/>
        <w:rPr>
          <w:lang w:val="es-ES"/>
        </w:rPr>
      </w:pPr>
      <w:r>
        <w:rPr>
          <w:lang w:val="es-ES"/>
        </w:rPr>
        <w:t>Para acceder al caso de uso Registrar alquiler de Ambientes se habría que seleccionar un cliente para hacer la operación.</w:t>
      </w:r>
    </w:p>
    <w:p w:rsidR="00A3276C" w:rsidRDefault="00A3276C" w:rsidP="004D1BB2">
      <w:pPr>
        <w:pStyle w:val="Ttulo2"/>
      </w:pPr>
      <w:r>
        <w:t xml:space="preserve">PREC </w:t>
      </w:r>
      <w:r>
        <w:t>3</w:t>
      </w:r>
      <w:r>
        <w:t>:</w:t>
      </w:r>
      <w:r>
        <w:t xml:space="preserve"> Ambiente libre.</w:t>
      </w:r>
    </w:p>
    <w:p w:rsidR="00A3276C" w:rsidRPr="00A3276C" w:rsidRDefault="00A3276C" w:rsidP="00A3276C">
      <w:pPr>
        <w:ind w:left="709"/>
        <w:rPr>
          <w:lang w:val="es-ES"/>
        </w:rPr>
      </w:pPr>
      <w:r>
        <w:rPr>
          <w:lang w:val="es-ES"/>
        </w:rPr>
        <w:t>El ambiente a alquilar deberá estar disponible para la fecha y hora solicitado por el cliente.</w:t>
      </w:r>
    </w:p>
    <w:p w:rsidR="00FA498B" w:rsidRDefault="00841573" w:rsidP="004D1BB2">
      <w:pPr>
        <w:pStyle w:val="Ttulo2"/>
      </w:pPr>
      <w:r>
        <w:t>PREC</w:t>
      </w:r>
      <w:r w:rsidR="00A3276C">
        <w:t xml:space="preserve"> </w:t>
      </w:r>
      <w:r w:rsidR="003E6AA5">
        <w:t>4</w:t>
      </w:r>
      <w:r w:rsidR="00357878">
        <w:t>: El Secretario Ordinario</w:t>
      </w:r>
      <w:r>
        <w:t xml:space="preserve"> estar Registrado</w:t>
      </w:r>
      <w:bookmarkEnd w:id="17"/>
      <w:bookmarkEnd w:id="18"/>
      <w:bookmarkEnd w:id="19"/>
      <w:bookmarkEnd w:id="20"/>
      <w:bookmarkEnd w:id="21"/>
      <w:r w:rsidR="00825361">
        <w:t xml:space="preserve"> y Autentificado.</w:t>
      </w:r>
    </w:p>
    <w:p w:rsidR="00825361" w:rsidRPr="00825361" w:rsidRDefault="00825361" w:rsidP="00825361">
      <w:pPr>
        <w:ind w:left="709"/>
        <w:rPr>
          <w:lang w:val="es-ES"/>
        </w:rPr>
      </w:pPr>
      <w:r>
        <w:rPr>
          <w:lang w:val="es-ES"/>
        </w:rPr>
        <w:t xml:space="preserve">El Secretario Ordinario deberá estar </w:t>
      </w:r>
      <w:proofErr w:type="spellStart"/>
      <w:r>
        <w:rPr>
          <w:lang w:val="es-ES"/>
        </w:rPr>
        <w:t>autenficado</w:t>
      </w:r>
      <w:proofErr w:type="spellEnd"/>
      <w:r>
        <w:rPr>
          <w:lang w:val="es-ES"/>
        </w:rPr>
        <w:t xml:space="preserve"> como tal y autorizado para realizar un registro de ambientes a un cliente.</w:t>
      </w:r>
    </w:p>
    <w:p w:rsidR="00FA498B" w:rsidRPr="00A3276C" w:rsidRDefault="00FA498B" w:rsidP="00A3276C">
      <w:pPr>
        <w:pStyle w:val="Ttulo1"/>
      </w:pPr>
      <w:bookmarkStart w:id="22" w:name="_Toc126600390"/>
      <w:bookmarkStart w:id="23" w:name="_Toc302769584"/>
      <w:r w:rsidRPr="00DF4080">
        <w:t>Post-Condiciones</w:t>
      </w:r>
      <w:bookmarkEnd w:id="22"/>
      <w:bookmarkEnd w:id="23"/>
    </w:p>
    <w:p w:rsidR="00825361" w:rsidRDefault="00825361" w:rsidP="004D1BB2">
      <w:pPr>
        <w:pStyle w:val="Ttulo2"/>
      </w:pPr>
      <w:bookmarkStart w:id="24" w:name="_Toc423410256"/>
      <w:bookmarkStart w:id="25" w:name="_Toc425054515"/>
      <w:bookmarkStart w:id="26" w:name="_Toc35985163"/>
      <w:bookmarkStart w:id="27" w:name="_Toc126600391"/>
      <w:bookmarkStart w:id="28" w:name="_Toc302769585"/>
      <w:r>
        <w:t>POST-C 1: Registro de Alquiler Guardado.</w:t>
      </w:r>
    </w:p>
    <w:p w:rsidR="00825361" w:rsidRPr="00825361" w:rsidRDefault="000A505B" w:rsidP="00825361">
      <w:pPr>
        <w:ind w:left="709"/>
        <w:rPr>
          <w:lang w:val="es-ES"/>
        </w:rPr>
      </w:pPr>
      <w:r>
        <w:rPr>
          <w:lang w:val="es-ES"/>
        </w:rPr>
        <w:t xml:space="preserve">Una vez guardado el registro de alquiler de ambientes </w:t>
      </w:r>
      <w:r w:rsidR="00A3276C">
        <w:rPr>
          <w:lang w:val="es-ES"/>
        </w:rPr>
        <w:t>queda listo</w:t>
      </w:r>
      <w:r w:rsidR="00B33665">
        <w:rPr>
          <w:lang w:val="es-ES"/>
        </w:rPr>
        <w:t xml:space="preserve"> para ser usada para generar el comprobante de pago (boleta).</w:t>
      </w:r>
    </w:p>
    <w:p w:rsidR="00FA498B" w:rsidRPr="00DF4080" w:rsidRDefault="00FA498B" w:rsidP="004D1BB2">
      <w:pPr>
        <w:pStyle w:val="Ttulo1"/>
      </w:pPr>
      <w:bookmarkStart w:id="29" w:name="_Toc126600392"/>
      <w:bookmarkStart w:id="30" w:name="_Toc302769586"/>
      <w:bookmarkEnd w:id="24"/>
      <w:bookmarkEnd w:id="25"/>
      <w:bookmarkEnd w:id="26"/>
      <w:bookmarkEnd w:id="27"/>
      <w:bookmarkEnd w:id="28"/>
      <w:r w:rsidRPr="00DF4080">
        <w:t>Puntos de Extensión</w:t>
      </w:r>
      <w:bookmarkEnd w:id="29"/>
      <w:bookmarkEnd w:id="30"/>
    </w:p>
    <w:p w:rsidR="00FA498B" w:rsidRPr="00DF4080" w:rsidRDefault="00FA498B" w:rsidP="004D1BB2">
      <w:pPr>
        <w:pStyle w:val="Ttulo1"/>
      </w:pPr>
      <w:bookmarkStart w:id="31" w:name="_Toc126600394"/>
      <w:bookmarkStart w:id="32" w:name="_Toc302769588"/>
      <w:r w:rsidRPr="00DF4080">
        <w:t>Requerimientos Especiales</w:t>
      </w:r>
      <w:bookmarkEnd w:id="31"/>
      <w:bookmarkEnd w:id="32"/>
    </w:p>
    <w:p w:rsidR="002B677B" w:rsidRDefault="002B677B" w:rsidP="004D1BB2">
      <w:pPr>
        <w:pStyle w:val="Ttulo2"/>
      </w:pPr>
      <w:bookmarkStart w:id="33" w:name="_Toc423410252"/>
      <w:bookmarkStart w:id="34" w:name="_Toc425054511"/>
      <w:bookmarkStart w:id="35" w:name="_Toc35985167"/>
      <w:bookmarkStart w:id="36" w:name="_Toc126600395"/>
      <w:bookmarkStart w:id="37" w:name="_Toc302769589"/>
      <w:r>
        <w:t>RE 1: Tiempo de Verificación de Datos.</w:t>
      </w:r>
    </w:p>
    <w:p w:rsidR="002B677B" w:rsidRPr="002B677B" w:rsidRDefault="002B677B" w:rsidP="002B677B">
      <w:pPr>
        <w:ind w:left="709"/>
        <w:rPr>
          <w:lang w:val="es-ES"/>
        </w:rPr>
      </w:pPr>
      <w:r>
        <w:rPr>
          <w:lang w:val="es-ES"/>
        </w:rPr>
        <w:t>El tiempo que tarde el sistema en verificar los datos del registro para guardar deberá ser menor a 10 segundos.</w:t>
      </w:r>
    </w:p>
    <w:p w:rsidR="001178D3" w:rsidRDefault="004570F7" w:rsidP="004D1BB2">
      <w:pPr>
        <w:pStyle w:val="Ttulo1"/>
      </w:pPr>
      <w:bookmarkStart w:id="38" w:name="_Toc302769590"/>
      <w:bookmarkStart w:id="39" w:name="_Toc126600396"/>
      <w:bookmarkEnd w:id="33"/>
      <w:bookmarkEnd w:id="34"/>
      <w:bookmarkEnd w:id="35"/>
      <w:bookmarkEnd w:id="36"/>
      <w:bookmarkEnd w:id="37"/>
      <w:r>
        <w:t xml:space="preserve">Grafo </w:t>
      </w:r>
      <w:r w:rsidR="004D1BB2">
        <w:t>–</w:t>
      </w:r>
      <w:r>
        <w:t xml:space="preserve"> </w:t>
      </w:r>
      <w:r w:rsidR="001178D3">
        <w:t>Escenarios</w:t>
      </w:r>
      <w:bookmarkEnd w:id="38"/>
    </w:p>
    <w:p w:rsidR="004D1BB2" w:rsidRPr="004D1BB2" w:rsidRDefault="004D1BB2" w:rsidP="004D1BB2">
      <w:pPr>
        <w:rPr>
          <w:lang w:val="es-ES"/>
        </w:rPr>
      </w:pPr>
    </w:p>
    <w:p w:rsidR="00FA498B" w:rsidRPr="00DF4080" w:rsidRDefault="00FA498B" w:rsidP="004D1BB2">
      <w:pPr>
        <w:pStyle w:val="Ttulo1"/>
      </w:pPr>
      <w:bookmarkStart w:id="40" w:name="_Toc302769591"/>
      <w:r w:rsidRPr="00DF4080">
        <w:t>Información Adicional</w:t>
      </w:r>
      <w:bookmarkEnd w:id="39"/>
      <w:bookmarkEnd w:id="40"/>
    </w:p>
    <w:p w:rsidR="00FA498B" w:rsidRPr="00DF4080" w:rsidRDefault="00FA498B" w:rsidP="004D1BB2">
      <w:pPr>
        <w:pStyle w:val="Ttulo2"/>
      </w:pPr>
      <w:bookmarkStart w:id="41" w:name="_Toc126600397"/>
      <w:bookmarkStart w:id="42" w:name="_Toc302769592"/>
      <w:r w:rsidRPr="00DF4080">
        <w:t>Prototipo Visual</w:t>
      </w:r>
      <w:bookmarkEnd w:id="41"/>
      <w:bookmarkEnd w:id="42"/>
    </w:p>
    <w:p w:rsidR="0074136C" w:rsidRDefault="0074136C" w:rsidP="0074136C">
      <w:pPr>
        <w:pStyle w:val="Textoindependiente"/>
        <w:rPr>
          <w:lang w:val="es-ES"/>
        </w:rPr>
      </w:pPr>
    </w:p>
    <w:p w:rsidR="0074136C" w:rsidRDefault="00A90950" w:rsidP="0074136C">
      <w:pPr>
        <w:pStyle w:val="Textoindependiente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6D32552" wp14:editId="38EFFF22">
            <wp:extent cx="3990975" cy="3483033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2842" t="22465" r="19606" b="19247"/>
                    <a:stretch/>
                  </pic:blipFill>
                  <pic:spPr bwMode="auto">
                    <a:xfrm>
                      <a:off x="0" y="0"/>
                      <a:ext cx="3995327" cy="348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75A" w:rsidRDefault="0064175A" w:rsidP="0074136C">
      <w:pPr>
        <w:pStyle w:val="Textoindependiente"/>
        <w:rPr>
          <w:lang w:val="es-ES"/>
        </w:rPr>
      </w:pPr>
    </w:p>
    <w:p w:rsidR="0064175A" w:rsidRDefault="005B5235" w:rsidP="0074136C">
      <w:pPr>
        <w:pStyle w:val="Textoindependiente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72915AA" wp14:editId="3F2F5A13">
            <wp:extent cx="3990975" cy="354753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355" t="25501" r="19777" b="16211"/>
                    <a:stretch/>
                  </pic:blipFill>
                  <pic:spPr bwMode="auto">
                    <a:xfrm>
                      <a:off x="0" y="0"/>
                      <a:ext cx="3996685" cy="3552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36C" w:rsidRPr="0074136C" w:rsidRDefault="0074136C" w:rsidP="0074136C">
      <w:pPr>
        <w:pStyle w:val="Textoindependiente"/>
        <w:rPr>
          <w:lang w:val="es-ES"/>
        </w:rPr>
      </w:pPr>
    </w:p>
    <w:p w:rsidR="00FA498B" w:rsidRPr="00DF4080" w:rsidRDefault="00FA498B" w:rsidP="004D1BB2">
      <w:pPr>
        <w:pStyle w:val="Ttulo2"/>
      </w:pPr>
      <w:bookmarkStart w:id="43" w:name="_Toc126600398"/>
      <w:bookmarkStart w:id="44" w:name="_Toc302769593"/>
      <w:r w:rsidRPr="00DF4080">
        <w:t>Información Complementaria</w:t>
      </w:r>
      <w:bookmarkEnd w:id="43"/>
      <w:bookmarkEnd w:id="44"/>
    </w:p>
    <w:p w:rsidR="00F330FF" w:rsidRDefault="00F330FF" w:rsidP="00F330FF">
      <w:pPr>
        <w:pStyle w:val="Textoindependiente"/>
        <w:numPr>
          <w:ilvl w:val="0"/>
          <w:numId w:val="39"/>
        </w:numPr>
        <w:rPr>
          <w:lang w:val="es-ES"/>
        </w:rPr>
      </w:pPr>
      <w:r>
        <w:rPr>
          <w:lang w:val="es-ES"/>
        </w:rPr>
        <w:t>Para Realizar este caso de uso es necesario seleccionar un cliente en el caso de uso Gestionar Cliente.</w:t>
      </w:r>
    </w:p>
    <w:p w:rsidR="005A77DC" w:rsidRDefault="005A77DC" w:rsidP="005A77DC">
      <w:pPr>
        <w:pStyle w:val="Textoindependiente"/>
        <w:ind w:left="0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DC83B2F" wp14:editId="38C6CF77">
            <wp:extent cx="5580380" cy="1917065"/>
            <wp:effectExtent l="0" t="0" r="127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4912" cy="19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03" w:rsidRPr="00F330FF" w:rsidRDefault="00B37003" w:rsidP="005A77DC">
      <w:pPr>
        <w:pStyle w:val="Textoindependiente"/>
        <w:ind w:left="0"/>
        <w:rPr>
          <w:lang w:val="es-ES"/>
        </w:rPr>
      </w:pPr>
    </w:p>
    <w:p w:rsidR="00FA498B" w:rsidRPr="002B677B" w:rsidRDefault="00FA498B" w:rsidP="002B677B">
      <w:pPr>
        <w:pStyle w:val="Ttulo2"/>
      </w:pPr>
      <w:bookmarkStart w:id="45" w:name="_Toc302769594"/>
      <w:r>
        <w:t>Reglas de Negocio Aplicables</w:t>
      </w:r>
      <w:bookmarkEnd w:id="45"/>
    </w:p>
    <w:p w:rsidR="002B677B" w:rsidRPr="002B677B" w:rsidRDefault="002B677B" w:rsidP="002B677B">
      <w:pPr>
        <w:pStyle w:val="Textoindependiente"/>
        <w:rPr>
          <w:lang w:val="es-ES"/>
        </w:rPr>
      </w:pPr>
      <w:r w:rsidRPr="002B677B">
        <w:rPr>
          <w:b/>
          <w:lang w:val="es-ES"/>
        </w:rPr>
        <w:t xml:space="preserve">R1: </w:t>
      </w:r>
      <w:r>
        <w:rPr>
          <w:lang w:val="es-ES"/>
        </w:rPr>
        <w:t>El cliente deberá pagar al contado por el Alquiler de los ambientes.</w:t>
      </w:r>
    </w:p>
    <w:p w:rsidR="00FA498B" w:rsidRPr="00DF4080" w:rsidRDefault="00FA498B" w:rsidP="00FA498B">
      <w:pPr>
        <w:rPr>
          <w:lang w:val="es-ES"/>
        </w:rPr>
      </w:pPr>
      <w:r w:rsidRPr="00DF4080">
        <w:rPr>
          <w:lang w:val="es-ES"/>
        </w:rPr>
        <w:br w:type="page"/>
      </w:r>
    </w:p>
    <w:p w:rsidR="00FA498B" w:rsidRPr="006F73FF" w:rsidRDefault="00FA498B" w:rsidP="00FA498B">
      <w:pPr>
        <w:pStyle w:val="Puesto"/>
        <w:rPr>
          <w:lang w:val="es-PE"/>
        </w:rPr>
      </w:pPr>
      <w:r w:rsidRPr="006F73FF">
        <w:rPr>
          <w:lang w:val="es-PE"/>
        </w:rPr>
        <w:lastRenderedPageBreak/>
        <w:t>Historia de las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Autor</w:t>
            </w:r>
          </w:p>
        </w:tc>
      </w:tr>
      <w:tr w:rsidR="00FA498B" w:rsidRPr="006F73FF">
        <w:tc>
          <w:tcPr>
            <w:tcW w:w="2304" w:type="dxa"/>
          </w:tcPr>
          <w:p w:rsidR="00FA498B" w:rsidRPr="006F73FF" w:rsidRDefault="00114E42" w:rsidP="00114E4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14</w:t>
            </w:r>
            <w:r w:rsidR="00FA498B" w:rsidRPr="006F73FF">
              <w:rPr>
                <w:lang w:val="es-PE"/>
              </w:rPr>
              <w:t>/</w:t>
            </w:r>
            <w:r>
              <w:rPr>
                <w:lang w:val="es-PE"/>
              </w:rPr>
              <w:t>10/13</w:t>
            </w:r>
          </w:p>
        </w:tc>
        <w:tc>
          <w:tcPr>
            <w:tcW w:w="1152" w:type="dxa"/>
          </w:tcPr>
          <w:p w:rsidR="00FA498B" w:rsidRPr="006F73FF" w:rsidRDefault="00114E42" w:rsidP="00114E4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1</w:t>
            </w:r>
            <w:r w:rsidR="00FA498B" w:rsidRPr="006F73FF">
              <w:rPr>
                <w:lang w:val="es-PE"/>
              </w:rPr>
              <w:t>.</w:t>
            </w:r>
            <w:r>
              <w:rPr>
                <w:lang w:val="es-PE"/>
              </w:rPr>
              <w:t>0</w:t>
            </w:r>
          </w:p>
        </w:tc>
        <w:tc>
          <w:tcPr>
            <w:tcW w:w="3744" w:type="dxa"/>
          </w:tcPr>
          <w:p w:rsidR="00FA498B" w:rsidRPr="006F73FF" w:rsidRDefault="00114E42" w:rsidP="00114E4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Especificación de caso de uso Registrar Alquiler de Ambientes</w:t>
            </w:r>
          </w:p>
        </w:tc>
        <w:tc>
          <w:tcPr>
            <w:tcW w:w="2304" w:type="dxa"/>
          </w:tcPr>
          <w:p w:rsidR="00FA498B" w:rsidRPr="006F73FF" w:rsidRDefault="00114E42" w:rsidP="00BF5872">
            <w:pPr>
              <w:pStyle w:val="Tabletext"/>
              <w:rPr>
                <w:lang w:val="es-PE"/>
              </w:rPr>
            </w:pPr>
            <w:r>
              <w:rPr>
                <w:lang w:val="es-PE"/>
              </w:rPr>
              <w:t>Todo el Grupo</w:t>
            </w: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  <w:tr w:rsidR="00FA498B" w:rsidRPr="006F73FF"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1152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374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  <w:tc>
          <w:tcPr>
            <w:tcW w:w="2304" w:type="dxa"/>
          </w:tcPr>
          <w:p w:rsidR="00FA498B" w:rsidRPr="006F73FF" w:rsidRDefault="00FA498B" w:rsidP="00BF5872">
            <w:pPr>
              <w:pStyle w:val="Tabletext"/>
              <w:rPr>
                <w:lang w:val="es-PE"/>
              </w:rPr>
            </w:pPr>
          </w:p>
        </w:tc>
      </w:tr>
    </w:tbl>
    <w:p w:rsidR="00FA498B" w:rsidRPr="006F73FF" w:rsidRDefault="00FA498B" w:rsidP="00FA498B">
      <w:pPr>
        <w:rPr>
          <w:lang w:val="es-PE"/>
        </w:rPr>
      </w:pPr>
    </w:p>
    <w:p w:rsidR="00FA498B" w:rsidRPr="006F73FF" w:rsidRDefault="00FA498B" w:rsidP="00FA498B">
      <w:pPr>
        <w:rPr>
          <w:lang w:val="es-PE"/>
        </w:rPr>
      </w:pPr>
    </w:p>
    <w:p w:rsidR="006F73FF" w:rsidRPr="006F73FF" w:rsidRDefault="00FA498B" w:rsidP="00FA498B">
      <w:pPr>
        <w:pStyle w:val="Puesto"/>
        <w:tabs>
          <w:tab w:val="right" w:pos="8789"/>
        </w:tabs>
        <w:rPr>
          <w:lang w:val="es-PE"/>
        </w:rPr>
      </w:pPr>
      <w:r w:rsidRPr="006F73FF">
        <w:rPr>
          <w:lang w:val="es-PE"/>
        </w:rPr>
        <w:t xml:space="preserve"> </w:t>
      </w:r>
    </w:p>
    <w:p w:rsidR="006F73FF" w:rsidRPr="006F73FF" w:rsidRDefault="006F73FF" w:rsidP="006F73FF">
      <w:pPr>
        <w:rPr>
          <w:lang w:val="es-PE"/>
        </w:rPr>
      </w:pPr>
    </w:p>
    <w:sectPr w:rsidR="006F73FF" w:rsidRPr="006F73FF" w:rsidSect="006D1AE8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FD2" w:rsidRDefault="00217FD2">
      <w:r>
        <w:separator/>
      </w:r>
    </w:p>
  </w:endnote>
  <w:endnote w:type="continuationSeparator" w:id="0">
    <w:p w:rsidR="00217FD2" w:rsidRDefault="0021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08195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498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98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98B" w:rsidRDefault="00FA49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FA498B">
      <w:tc>
        <w:tcPr>
          <w:tcW w:w="3369" w:type="dxa"/>
        </w:tcPr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1D40E6">
            <w:fldChar w:fldCharType="begin"/>
          </w:r>
          <w:r w:rsidR="001D40E6" w:rsidRPr="004D1BCB">
            <w:rPr>
              <w:lang w:val="es-ES"/>
            </w:rPr>
            <w:instrText xml:space="preserve"> DOCPROPERTY  "Elaborado Por"  \* MERGEFORMAT </w:instrText>
          </w:r>
          <w:r w:rsidR="001D40E6">
            <w:fldChar w:fldCharType="separate"/>
          </w:r>
          <w:r w:rsidR="00841573">
            <w:rPr>
              <w:rFonts w:ascii="Arial" w:hAnsi="Arial" w:cs="Arial"/>
              <w:sz w:val="18"/>
              <w:szCs w:val="18"/>
              <w:lang w:val="es-ES"/>
            </w:rPr>
            <w:t>Todo el Grupo</w:t>
          </w:r>
          <w:r w:rsidR="001D40E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1D40E6">
            <w:fldChar w:fldCharType="begin"/>
          </w:r>
          <w:r w:rsidR="001D40E6" w:rsidRPr="004D1BCB">
            <w:rPr>
              <w:lang w:val="es-ES"/>
            </w:rPr>
            <w:instrText xml:space="preserve"> DOCPROPERTY  "Revisado Por"  \* MERGEFORMAT </w:instrText>
          </w:r>
          <w:r w:rsidR="001D40E6">
            <w:fldChar w:fldCharType="separate"/>
          </w:r>
          <w:r w:rsidR="00841573">
            <w:rPr>
              <w:rFonts w:ascii="Arial" w:hAnsi="Arial" w:cs="Arial"/>
              <w:sz w:val="18"/>
              <w:szCs w:val="18"/>
              <w:lang w:val="es-ES"/>
            </w:rPr>
            <w:t xml:space="preserve">Samuel </w:t>
          </w:r>
          <w:proofErr w:type="spellStart"/>
          <w:r w:rsidR="00841573">
            <w:rPr>
              <w:rFonts w:ascii="Arial" w:hAnsi="Arial" w:cs="Arial"/>
              <w:sz w:val="18"/>
              <w:szCs w:val="18"/>
              <w:lang w:val="es-ES"/>
            </w:rPr>
            <w:t>Mestanza</w:t>
          </w:r>
          <w:proofErr w:type="spellEnd"/>
          <w:r w:rsidR="00841573">
            <w:rPr>
              <w:rFonts w:ascii="Arial" w:hAnsi="Arial" w:cs="Arial"/>
              <w:sz w:val="18"/>
              <w:szCs w:val="18"/>
              <w:lang w:val="es-ES"/>
            </w:rPr>
            <w:t xml:space="preserve"> Alcántara</w:t>
          </w:r>
          <w:r w:rsidR="001D40E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841573" w:rsidRDefault="00FA498B" w:rsidP="00841573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841573">
            <w:rPr>
              <w:rFonts w:ascii="Arial" w:hAnsi="Arial" w:cs="Arial"/>
              <w:sz w:val="18"/>
              <w:szCs w:val="18"/>
              <w:lang w:val="es-ES"/>
            </w:rPr>
            <w:t>Aprobado por:</w:t>
          </w:r>
          <w:r w:rsidR="00841573" w:rsidRPr="00841573">
            <w:rPr>
              <w:lang w:val="es-ES"/>
            </w:rPr>
            <w:t xml:space="preserve"> </w:t>
          </w:r>
          <w:r w:rsidR="00841573">
            <w:fldChar w:fldCharType="begin"/>
          </w:r>
          <w:r w:rsidR="00841573" w:rsidRPr="004D1BCB">
            <w:rPr>
              <w:lang w:val="es-ES"/>
            </w:rPr>
            <w:instrText xml:space="preserve"> DOCPROPERTY  "Revisado Por"  \* MERGEFORMAT </w:instrText>
          </w:r>
          <w:r w:rsidR="00841573">
            <w:fldChar w:fldCharType="separate"/>
          </w:r>
          <w:r w:rsidR="00841573">
            <w:rPr>
              <w:rFonts w:ascii="Arial" w:hAnsi="Arial" w:cs="Arial"/>
              <w:sz w:val="18"/>
              <w:szCs w:val="18"/>
              <w:lang w:val="es-ES"/>
            </w:rPr>
            <w:t xml:space="preserve">Samuel </w:t>
          </w:r>
          <w:proofErr w:type="spellStart"/>
          <w:r w:rsidR="00841573">
            <w:rPr>
              <w:rFonts w:ascii="Arial" w:hAnsi="Arial" w:cs="Arial"/>
              <w:sz w:val="18"/>
              <w:szCs w:val="18"/>
              <w:lang w:val="es-ES"/>
            </w:rPr>
            <w:t>Mestanza</w:t>
          </w:r>
          <w:proofErr w:type="spellEnd"/>
          <w:r w:rsidR="00841573">
            <w:rPr>
              <w:rFonts w:ascii="Arial" w:hAnsi="Arial" w:cs="Arial"/>
              <w:sz w:val="18"/>
              <w:szCs w:val="18"/>
              <w:lang w:val="es-ES"/>
            </w:rPr>
            <w:t xml:space="preserve"> Alcántara</w:t>
          </w:r>
          <w:r w:rsidR="00841573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A498B" w:rsidRPr="006F73FF" w:rsidRDefault="004D1BB2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485900" cy="51435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FA498B" w:rsidRPr="006F73FF" w:rsidRDefault="00FA498B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B37003">
            <w:rPr>
              <w:rStyle w:val="Nmerodepgina"/>
              <w:rFonts w:ascii="Arial" w:hAnsi="Arial" w:cs="Arial"/>
              <w:noProof/>
              <w:sz w:val="18"/>
              <w:szCs w:val="18"/>
            </w:rPr>
            <w:t>6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217FD2">
            <w:fldChar w:fldCharType="begin"/>
          </w:r>
          <w:r w:rsidR="00217FD2">
            <w:instrText xml:space="preserve"> NUMPAGES  \* MERGEFORMAT </w:instrText>
          </w:r>
          <w:r w:rsidR="00217FD2">
            <w:fldChar w:fldCharType="separate"/>
          </w:r>
          <w:r w:rsidR="00B37003" w:rsidRPr="00B37003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="00217FD2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A498B" w:rsidRDefault="00FA49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FD2" w:rsidRDefault="00217FD2">
      <w:r>
        <w:separator/>
      </w:r>
    </w:p>
  </w:footnote>
  <w:footnote w:type="continuationSeparator" w:id="0">
    <w:p w:rsidR="00217FD2" w:rsidRDefault="00217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D77ABF">
    <w:pP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 wp14:anchorId="2E4BFB95" wp14:editId="33FF551A">
          <wp:simplePos x="0" y="0"/>
          <wp:positionH relativeFrom="column">
            <wp:posOffset>3745865</wp:posOffset>
          </wp:positionH>
          <wp:positionV relativeFrom="paragraph">
            <wp:posOffset>11458</wp:posOffset>
          </wp:positionV>
          <wp:extent cx="1836420" cy="678180"/>
          <wp:effectExtent l="0" t="0" r="0" b="0"/>
          <wp:wrapTight wrapText="bothSides">
            <wp:wrapPolygon edited="0">
              <wp:start x="0" y="0"/>
              <wp:lineTo x="0" y="21236"/>
              <wp:lineTo x="21286" y="21236"/>
              <wp:lineTo x="21286" y="0"/>
              <wp:lineTo x="0" y="0"/>
            </wp:wrapPolygon>
          </wp:wrapTight>
          <wp:docPr id="3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42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A498B" w:rsidRDefault="000E04C9" w:rsidP="00E04359">
    <w:pPr>
      <w:pStyle w:val="Encabezado"/>
      <w:jc w:val="righ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513080</wp:posOffset>
              </wp:positionV>
              <wp:extent cx="53721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177F4" id="Line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A498B">
      <w:tc>
        <w:tcPr>
          <w:tcW w:w="6379" w:type="dxa"/>
        </w:tcPr>
        <w:p w:rsidR="00FA498B" w:rsidRPr="006F73FF" w:rsidRDefault="001D40E6" w:rsidP="004D1BCB">
          <w:pPr>
            <w:rPr>
              <w:lang w:val="es-MX"/>
            </w:rPr>
          </w:pPr>
          <w:r>
            <w:fldChar w:fldCharType="begin"/>
          </w:r>
          <w:r w:rsidRPr="004D1BCB">
            <w:rPr>
              <w:lang w:val="es-ES"/>
            </w:rPr>
            <w:instrText xml:space="preserve"> DOCPROPERTY  "Codigo del Proyecto"  \* MERGEFORMAT </w:instrText>
          </w:r>
          <w:r>
            <w:fldChar w:fldCharType="separate"/>
          </w:r>
          <w:r w:rsidR="00FA498B">
            <w:rPr>
              <w:lang w:val="es-MX"/>
            </w:rPr>
            <w:t>&lt;Código del Proyecto&gt;</w:t>
          </w:r>
          <w:r>
            <w:rPr>
              <w:lang w:val="es-MX"/>
            </w:rPr>
            <w:fldChar w:fldCharType="end"/>
          </w:r>
          <w:r w:rsidR="00FA498B">
            <w:rPr>
              <w:lang w:val="es-MX"/>
            </w:rPr>
            <w:t xml:space="preserve"> </w:t>
          </w:r>
          <w:r>
            <w:fldChar w:fldCharType="begin"/>
          </w:r>
          <w:r w:rsidRPr="004D1BCB">
            <w:rPr>
              <w:lang w:val="es-ES"/>
            </w:rPr>
            <w:instrText xml:space="preserve"> SUBJECT  \* MERGEFORMAT </w:instrText>
          </w:r>
          <w:r>
            <w:fldChar w:fldCharType="separate"/>
          </w:r>
          <w:r w:rsidR="004D1BCB">
            <w:rPr>
              <w:lang w:val="es-MX"/>
            </w:rPr>
            <w:t>Registrar Alquiler de Ambientes</w:t>
          </w:r>
          <w:r>
            <w:rPr>
              <w:lang w:val="es-MX"/>
            </w:rPr>
            <w:fldChar w:fldCharType="end"/>
          </w:r>
        </w:p>
      </w:tc>
      <w:tc>
        <w:tcPr>
          <w:tcW w:w="2660" w:type="dxa"/>
        </w:tcPr>
        <w:p w:rsidR="00FA498B" w:rsidRPr="006F73FF" w:rsidRDefault="00FA498B" w:rsidP="004D1BCB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</w:t>
          </w:r>
          <w:r w:rsidR="004D1BCB">
            <w:rPr>
              <w:lang w:val="es-MX"/>
            </w:rPr>
            <w:t xml:space="preserve"> Versión:           1</w:t>
          </w:r>
          <w:r w:rsidRPr="006F73FF">
            <w:rPr>
              <w:lang w:val="es-MX"/>
            </w:rPr>
            <w:t>.</w:t>
          </w:r>
          <w:r w:rsidR="004D1BCB">
            <w:rPr>
              <w:lang w:val="es-MX"/>
            </w:rPr>
            <w:t>0</w:t>
          </w:r>
        </w:p>
      </w:tc>
    </w:tr>
    <w:tr w:rsidR="00FA498B">
      <w:tc>
        <w:tcPr>
          <w:tcW w:w="6379" w:type="dxa"/>
        </w:tcPr>
        <w:p w:rsidR="00FA498B" w:rsidRPr="006F73FF" w:rsidRDefault="001D40E6">
          <w:pPr>
            <w:rPr>
              <w:lang w:val="es-MX"/>
            </w:rPr>
          </w:pPr>
          <w:r>
            <w:fldChar w:fldCharType="begin"/>
          </w:r>
          <w:r w:rsidRPr="004D1BCB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="00FA498B">
            <w:rPr>
              <w:lang w:val="es-MX"/>
            </w:rPr>
            <w:t>Especificación de</w:t>
          </w:r>
          <w:r w:rsidR="00EA5A25">
            <w:rPr>
              <w:lang w:val="es-MX"/>
            </w:rPr>
            <w:t xml:space="preserve"> Caso de Uso</w:t>
          </w:r>
          <w:r>
            <w:rPr>
              <w:lang w:val="es-MX"/>
            </w:rPr>
            <w:fldChar w:fldCharType="end"/>
          </w:r>
        </w:p>
      </w:tc>
      <w:tc>
        <w:tcPr>
          <w:tcW w:w="2660" w:type="dxa"/>
        </w:tcPr>
        <w:p w:rsidR="00FA498B" w:rsidRPr="006F73FF" w:rsidRDefault="004D1BCB" w:rsidP="004D1BCB">
          <w:pPr>
            <w:rPr>
              <w:lang w:val="es-MX"/>
            </w:rPr>
          </w:pPr>
          <w:r>
            <w:rPr>
              <w:lang w:val="es-MX"/>
            </w:rPr>
            <w:t xml:space="preserve">  Fecha:  14</w:t>
          </w:r>
          <w:r w:rsidR="00FA498B" w:rsidRPr="006F73FF">
            <w:rPr>
              <w:lang w:val="es-MX"/>
            </w:rPr>
            <w:t>/</w:t>
          </w:r>
          <w:r>
            <w:rPr>
              <w:lang w:val="es-MX"/>
            </w:rPr>
            <w:t>10</w:t>
          </w:r>
          <w:r w:rsidR="00FA498B" w:rsidRPr="006F73FF">
            <w:rPr>
              <w:lang w:val="es-MX"/>
            </w:rPr>
            <w:t>/</w:t>
          </w:r>
          <w:r>
            <w:rPr>
              <w:lang w:val="es-MX"/>
            </w:rPr>
            <w:t>13</w:t>
          </w:r>
        </w:p>
      </w:tc>
    </w:tr>
    <w:tr w:rsidR="00FA498B" w:rsidRPr="00E04359">
      <w:tc>
        <w:tcPr>
          <w:tcW w:w="9039" w:type="dxa"/>
          <w:gridSpan w:val="2"/>
        </w:tcPr>
        <w:p w:rsidR="00FA498B" w:rsidRPr="006F73FF" w:rsidRDefault="00D43FE1" w:rsidP="00D43FE1">
          <w:pPr>
            <w:rPr>
              <w:lang w:val="es-MX"/>
            </w:rPr>
          </w:pPr>
          <w:proofErr w:type="spellStart"/>
          <w:r>
            <w:rPr>
              <w:lang w:val="es-MX"/>
            </w:rPr>
            <w:t>RQ</w:t>
          </w:r>
          <w:r w:rsidR="001D4A47">
            <w:rPr>
              <w:lang w:val="es-MX"/>
            </w:rPr>
            <w:t>E</w:t>
          </w:r>
          <w:r>
            <w:rPr>
              <w:lang w:val="es-MX"/>
            </w:rPr>
            <w:t>CUGXvY</w:t>
          </w:r>
          <w:proofErr w:type="spellEnd"/>
        </w:p>
      </w:tc>
    </w:tr>
  </w:tbl>
  <w:p w:rsidR="00FA498B" w:rsidRPr="00E04359" w:rsidRDefault="00FA498B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E10988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8023BD"/>
    <w:multiLevelType w:val="multilevel"/>
    <w:tmpl w:val="62F4B0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6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46B52F5"/>
    <w:multiLevelType w:val="hybridMultilevel"/>
    <w:tmpl w:val="9CD05EC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78531F"/>
    <w:multiLevelType w:val="hybridMultilevel"/>
    <w:tmpl w:val="4314B1D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8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1"/>
  </w:num>
  <w:num w:numId="13">
    <w:abstractNumId w:val="24"/>
  </w:num>
  <w:num w:numId="14">
    <w:abstractNumId w:val="10"/>
  </w:num>
  <w:num w:numId="15">
    <w:abstractNumId w:val="5"/>
  </w:num>
  <w:num w:numId="16">
    <w:abstractNumId w:val="23"/>
  </w:num>
  <w:num w:numId="17">
    <w:abstractNumId w:val="18"/>
  </w:num>
  <w:num w:numId="18">
    <w:abstractNumId w:val="7"/>
  </w:num>
  <w:num w:numId="19">
    <w:abstractNumId w:val="17"/>
  </w:num>
  <w:num w:numId="20">
    <w:abstractNumId w:val="8"/>
  </w:num>
  <w:num w:numId="21">
    <w:abstractNumId w:val="22"/>
  </w:num>
  <w:num w:numId="22">
    <w:abstractNumId w:val="1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9"/>
  </w:num>
  <w:num w:numId="31">
    <w:abstractNumId w:val="16"/>
  </w:num>
  <w:num w:numId="32">
    <w:abstractNumId w:val="29"/>
  </w:num>
  <w:num w:numId="33">
    <w:abstractNumId w:val="15"/>
  </w:num>
  <w:num w:numId="34">
    <w:abstractNumId w:val="3"/>
  </w:num>
  <w:num w:numId="35">
    <w:abstractNumId w:val="27"/>
  </w:num>
  <w:num w:numId="36">
    <w:abstractNumId w:val="0"/>
  </w:num>
  <w:num w:numId="37">
    <w:abstractNumId w:val="6"/>
  </w:num>
  <w:num w:numId="38">
    <w:abstractNumId w:val="2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ED"/>
    <w:rsid w:val="0000369A"/>
    <w:rsid w:val="00016B2F"/>
    <w:rsid w:val="00081952"/>
    <w:rsid w:val="00086C49"/>
    <w:rsid w:val="00097ACE"/>
    <w:rsid w:val="000A505B"/>
    <w:rsid w:val="000D1249"/>
    <w:rsid w:val="000D236C"/>
    <w:rsid w:val="000D4CE6"/>
    <w:rsid w:val="000D5F35"/>
    <w:rsid w:val="000E04C9"/>
    <w:rsid w:val="000F148C"/>
    <w:rsid w:val="00114E42"/>
    <w:rsid w:val="001178D3"/>
    <w:rsid w:val="00145E90"/>
    <w:rsid w:val="00150F32"/>
    <w:rsid w:val="001D40E6"/>
    <w:rsid w:val="001D4A47"/>
    <w:rsid w:val="00217FD2"/>
    <w:rsid w:val="00221B4E"/>
    <w:rsid w:val="00241D7F"/>
    <w:rsid w:val="0025226B"/>
    <w:rsid w:val="00254C21"/>
    <w:rsid w:val="00270DFE"/>
    <w:rsid w:val="002B677B"/>
    <w:rsid w:val="002C3014"/>
    <w:rsid w:val="002E05B4"/>
    <w:rsid w:val="002E162B"/>
    <w:rsid w:val="00310337"/>
    <w:rsid w:val="0031122F"/>
    <w:rsid w:val="00311AFC"/>
    <w:rsid w:val="003274D8"/>
    <w:rsid w:val="00357878"/>
    <w:rsid w:val="003A6C37"/>
    <w:rsid w:val="003B276A"/>
    <w:rsid w:val="003B6408"/>
    <w:rsid w:val="003E6AA5"/>
    <w:rsid w:val="00416EF6"/>
    <w:rsid w:val="00426D50"/>
    <w:rsid w:val="004570F7"/>
    <w:rsid w:val="004A6A11"/>
    <w:rsid w:val="004B2013"/>
    <w:rsid w:val="004D1351"/>
    <w:rsid w:val="004D1BB2"/>
    <w:rsid w:val="004D1BCB"/>
    <w:rsid w:val="004E004E"/>
    <w:rsid w:val="004E47E9"/>
    <w:rsid w:val="004F4877"/>
    <w:rsid w:val="0054460F"/>
    <w:rsid w:val="00586270"/>
    <w:rsid w:val="005A77DC"/>
    <w:rsid w:val="005B5235"/>
    <w:rsid w:val="005D7A32"/>
    <w:rsid w:val="005F770A"/>
    <w:rsid w:val="00624E40"/>
    <w:rsid w:val="0064175A"/>
    <w:rsid w:val="006439E2"/>
    <w:rsid w:val="00682BC2"/>
    <w:rsid w:val="00683EA6"/>
    <w:rsid w:val="006B603A"/>
    <w:rsid w:val="006B649D"/>
    <w:rsid w:val="006B6B3A"/>
    <w:rsid w:val="006C2445"/>
    <w:rsid w:val="006D1AE8"/>
    <w:rsid w:val="006F73FF"/>
    <w:rsid w:val="00707F47"/>
    <w:rsid w:val="00730D8B"/>
    <w:rsid w:val="00736184"/>
    <w:rsid w:val="0074136C"/>
    <w:rsid w:val="007421CE"/>
    <w:rsid w:val="007464C0"/>
    <w:rsid w:val="0075643B"/>
    <w:rsid w:val="007D3A9E"/>
    <w:rsid w:val="007D608D"/>
    <w:rsid w:val="007F6095"/>
    <w:rsid w:val="007F70F6"/>
    <w:rsid w:val="00825361"/>
    <w:rsid w:val="00841573"/>
    <w:rsid w:val="008D19B9"/>
    <w:rsid w:val="009705B3"/>
    <w:rsid w:val="009869F0"/>
    <w:rsid w:val="009971BA"/>
    <w:rsid w:val="009A6CEF"/>
    <w:rsid w:val="009D56C7"/>
    <w:rsid w:val="009E79F2"/>
    <w:rsid w:val="00A3276C"/>
    <w:rsid w:val="00A44DDA"/>
    <w:rsid w:val="00A6059F"/>
    <w:rsid w:val="00A733D8"/>
    <w:rsid w:val="00A90950"/>
    <w:rsid w:val="00A9180C"/>
    <w:rsid w:val="00AC3EF7"/>
    <w:rsid w:val="00AC4B2E"/>
    <w:rsid w:val="00AD7CC1"/>
    <w:rsid w:val="00B126F6"/>
    <w:rsid w:val="00B177AF"/>
    <w:rsid w:val="00B21238"/>
    <w:rsid w:val="00B254B0"/>
    <w:rsid w:val="00B259C4"/>
    <w:rsid w:val="00B25A98"/>
    <w:rsid w:val="00B33286"/>
    <w:rsid w:val="00B33665"/>
    <w:rsid w:val="00B34B9A"/>
    <w:rsid w:val="00B37003"/>
    <w:rsid w:val="00B413BD"/>
    <w:rsid w:val="00B46731"/>
    <w:rsid w:val="00B53159"/>
    <w:rsid w:val="00B56FB4"/>
    <w:rsid w:val="00B57067"/>
    <w:rsid w:val="00B827D1"/>
    <w:rsid w:val="00BC750A"/>
    <w:rsid w:val="00BD71A0"/>
    <w:rsid w:val="00BE02ED"/>
    <w:rsid w:val="00BF5872"/>
    <w:rsid w:val="00C20496"/>
    <w:rsid w:val="00C216B0"/>
    <w:rsid w:val="00C23E33"/>
    <w:rsid w:val="00C30B1D"/>
    <w:rsid w:val="00C60726"/>
    <w:rsid w:val="00C677D2"/>
    <w:rsid w:val="00CA7A25"/>
    <w:rsid w:val="00CB43D8"/>
    <w:rsid w:val="00CD3CA0"/>
    <w:rsid w:val="00CE268D"/>
    <w:rsid w:val="00D24BF8"/>
    <w:rsid w:val="00D43FE1"/>
    <w:rsid w:val="00D457D4"/>
    <w:rsid w:val="00D4628B"/>
    <w:rsid w:val="00D7751D"/>
    <w:rsid w:val="00D77ABF"/>
    <w:rsid w:val="00DA37FE"/>
    <w:rsid w:val="00DA43A7"/>
    <w:rsid w:val="00DB4146"/>
    <w:rsid w:val="00DD613A"/>
    <w:rsid w:val="00DD62D8"/>
    <w:rsid w:val="00DF0665"/>
    <w:rsid w:val="00E04359"/>
    <w:rsid w:val="00E44895"/>
    <w:rsid w:val="00E63CB2"/>
    <w:rsid w:val="00E74F30"/>
    <w:rsid w:val="00E95670"/>
    <w:rsid w:val="00EA5A25"/>
    <w:rsid w:val="00EC0509"/>
    <w:rsid w:val="00ED2C1C"/>
    <w:rsid w:val="00EF57A3"/>
    <w:rsid w:val="00F330FF"/>
    <w:rsid w:val="00F3683B"/>
    <w:rsid w:val="00F41E40"/>
    <w:rsid w:val="00F465F2"/>
    <w:rsid w:val="00F66B6F"/>
    <w:rsid w:val="00F90378"/>
    <w:rsid w:val="00FA498B"/>
    <w:rsid w:val="00FB06AA"/>
    <w:rsid w:val="00FC3331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1712E0-E7BE-4883-A734-C902952C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4D1BB2"/>
    <w:pPr>
      <w:keepNext/>
      <w:numPr>
        <w:numId w:val="1"/>
      </w:numPr>
      <w:spacing w:before="120" w:after="60"/>
      <w:ind w:left="720" w:hanging="72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qFormat/>
    <w:rsid w:val="004D1BB2"/>
    <w:pPr>
      <w:numPr>
        <w:ilvl w:val="1"/>
      </w:numPr>
      <w:ind w:left="1276" w:hanging="567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81952"/>
    <w:pPr>
      <w:ind w:left="900" w:hanging="900"/>
    </w:pPr>
  </w:style>
  <w:style w:type="paragraph" w:styleId="TD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semiHidden/>
    <w:rsid w:val="00081952"/>
    <w:pPr>
      <w:ind w:left="200"/>
    </w:pPr>
    <w:rPr>
      <w:rFonts w:asciiTheme="minorHAnsi" w:hAnsiTheme="minorHAnsi" w:cstheme="minorHAnsi"/>
    </w:rPr>
  </w:style>
  <w:style w:type="paragraph" w:styleId="Encabezado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Textoindependiente">
    <w:name w:val="Body Text"/>
    <w:basedOn w:val="Normal"/>
    <w:rsid w:val="0008195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81952"/>
    <w:rPr>
      <w:sz w:val="20"/>
      <w:vertAlign w:val="superscript"/>
    </w:rPr>
  </w:style>
  <w:style w:type="paragraph" w:styleId="Textonotapie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81952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semiHidden/>
    <w:rsid w:val="00081952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semiHidden/>
    <w:rsid w:val="00081952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semiHidden/>
    <w:rsid w:val="00081952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semiHidden/>
    <w:rsid w:val="00081952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semiHidden/>
    <w:rsid w:val="00081952"/>
    <w:pPr>
      <w:ind w:left="1400"/>
    </w:pPr>
    <w:rPr>
      <w:rFonts w:asciiTheme="minorHAnsi" w:hAnsiTheme="minorHAnsi" w:cstheme="minorHAnsi"/>
    </w:rPr>
  </w:style>
  <w:style w:type="paragraph" w:styleId="Textoindependiente2">
    <w:name w:val="Body Text 2"/>
    <w:basedOn w:val="Normal"/>
    <w:rsid w:val="00081952"/>
    <w:rPr>
      <w:i/>
      <w:color w:val="0000FF"/>
    </w:rPr>
  </w:style>
  <w:style w:type="paragraph" w:styleId="Sangradetextonormal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3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81952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uiPriority w:val="99"/>
    <w:rsid w:val="0008195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A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FFEC7-6B81-4D51-8C1C-61C32DF8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v1.0.dot</Template>
  <TotalTime>248</TotalTime>
  <Pages>7</Pages>
  <Words>970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 (SRS)</vt:lpstr>
    </vt:vector>
  </TitlesOfParts>
  <Company>QBan Consulting SAC</Company>
  <LinksUpToDate>false</LinksUpToDate>
  <CharactersWithSpaces>6293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mompi 3P</cp:lastModifiedBy>
  <cp:revision>30</cp:revision>
  <cp:lastPrinted>2006-05-27T17:43:00Z</cp:lastPrinted>
  <dcterms:created xsi:type="dcterms:W3CDTF">2013-10-12T23:01:00Z</dcterms:created>
  <dcterms:modified xsi:type="dcterms:W3CDTF">2013-10-13T18:14:00Z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