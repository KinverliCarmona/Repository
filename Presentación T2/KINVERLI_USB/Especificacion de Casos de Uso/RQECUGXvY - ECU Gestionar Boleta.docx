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DF4080" w:rsidRDefault="00081952" w:rsidP="000F148C">
      <w:pPr>
        <w:pStyle w:val="Puesto"/>
        <w:jc w:val="right"/>
        <w:rPr>
          <w:lang w:val="es-ES"/>
        </w:rPr>
      </w:pPr>
      <w:r>
        <w:fldChar w:fldCharType="begin"/>
      </w:r>
      <w:r w:rsidRPr="00730D8B">
        <w:rPr>
          <w:lang w:val="es-PE"/>
        </w:rPr>
        <w:instrText xml:space="preserve"> DOCPROPERTY  "Codigo del Proyecto"  \* MERGEFORMAT </w:instrText>
      </w:r>
      <w:r>
        <w:fldChar w:fldCharType="separate"/>
      </w:r>
      <w:r w:rsidR="000F148C">
        <w:rPr>
          <w:lang w:val="es-ES"/>
        </w:rPr>
        <w:t>&lt;Código del Proyecto&gt;</w:t>
      </w:r>
      <w:r>
        <w:fldChar w:fldCharType="end"/>
      </w:r>
      <w:r w:rsidR="000F148C" w:rsidRPr="00DF4080">
        <w:rPr>
          <w:lang w:val="es-ES"/>
        </w:rPr>
        <w:t>-</w:t>
      </w:r>
      <w:r w:rsidR="001D40E6">
        <w:fldChar w:fldCharType="begin"/>
      </w:r>
      <w:r w:rsidR="001D40E6" w:rsidRPr="00D77ABF">
        <w:rPr>
          <w:lang w:val="es-ES"/>
        </w:rPr>
        <w:instrText xml:space="preserve"> SUBJECT  \* MERGEFORMAT </w:instrText>
      </w:r>
      <w:r w:rsidR="001D40E6">
        <w:fldChar w:fldCharType="separate"/>
      </w:r>
      <w:r w:rsidR="004D1BCB">
        <w:rPr>
          <w:lang w:val="es-ES"/>
        </w:rPr>
        <w:t>Sistema Gestor SAMOC</w:t>
      </w:r>
      <w:r w:rsidR="000F148C">
        <w:rPr>
          <w:lang w:val="es-ES"/>
        </w:rPr>
        <w:t>&gt;</w:t>
      </w:r>
      <w:r w:rsidR="001D40E6">
        <w:rPr>
          <w:lang w:val="es-ES"/>
        </w:rPr>
        <w:fldChar w:fldCharType="end"/>
      </w:r>
    </w:p>
    <w:p w:rsidR="000F148C" w:rsidRPr="00DF4080" w:rsidRDefault="001D40E6" w:rsidP="000F148C">
      <w:pPr>
        <w:pStyle w:val="Puesto"/>
        <w:jc w:val="right"/>
        <w:rPr>
          <w:lang w:val="es-ES"/>
        </w:rPr>
      </w:pPr>
      <w:r>
        <w:fldChar w:fldCharType="begin"/>
      </w:r>
      <w:r w:rsidRPr="004D1BCB">
        <w:rPr>
          <w:lang w:val="es-ES"/>
        </w:rPr>
        <w:instrText xml:space="preserve"> TITLE  \* MERGEFORMAT </w:instrText>
      </w:r>
      <w:r>
        <w:fldChar w:fldCharType="separate"/>
      </w:r>
      <w:r w:rsidR="000F148C">
        <w:rPr>
          <w:lang w:val="es-ES"/>
        </w:rPr>
        <w:t>Especificación del Caso de Uso</w:t>
      </w:r>
      <w:r>
        <w:rPr>
          <w:lang w:val="es-ES"/>
        </w:rPr>
        <w:fldChar w:fldCharType="end"/>
      </w:r>
      <w:r w:rsidR="00720FCC">
        <w:rPr>
          <w:lang w:val="es-ES"/>
        </w:rPr>
        <w:t xml:space="preserve"> Gestionar </w:t>
      </w:r>
      <w:r w:rsidR="00FF1133">
        <w:rPr>
          <w:lang w:val="es-ES"/>
        </w:rPr>
        <w:t>Boleta</w:t>
      </w:r>
    </w:p>
    <w:p w:rsidR="000F148C" w:rsidRPr="00DF4080" w:rsidRDefault="000F148C" w:rsidP="000F148C">
      <w:pPr>
        <w:pStyle w:val="Puesto"/>
        <w:jc w:val="right"/>
        <w:rPr>
          <w:lang w:val="es-ES"/>
        </w:rPr>
      </w:pPr>
    </w:p>
    <w:p w:rsidR="000F148C" w:rsidRPr="00DF4080" w:rsidRDefault="000F148C" w:rsidP="000F148C">
      <w:pPr>
        <w:pStyle w:val="Puesto"/>
        <w:jc w:val="right"/>
        <w:rPr>
          <w:sz w:val="28"/>
          <w:lang w:val="es-ES"/>
        </w:rPr>
      </w:pPr>
      <w:r w:rsidRPr="00DF4080">
        <w:rPr>
          <w:sz w:val="28"/>
          <w:lang w:val="es-ES"/>
        </w:rPr>
        <w:t>Versión X.Y</w:t>
      </w:r>
    </w:p>
    <w:p w:rsidR="006F73FF" w:rsidRPr="000F148C" w:rsidRDefault="006F73FF">
      <w:pPr>
        <w:pStyle w:val="Puesto"/>
        <w:rPr>
          <w:sz w:val="28"/>
          <w:lang w:val="es-ES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20</w:t>
      </w:r>
      <w:r w:rsidR="00D43FE1">
        <w:rPr>
          <w:lang w:val="es-PE"/>
        </w:rPr>
        <w:t>10</w:t>
      </w:r>
    </w:p>
    <w:p w:rsidR="006F73FF" w:rsidRPr="00016B2F" w:rsidRDefault="006F73FF">
      <w:pPr>
        <w:rPr>
          <w:lang w:val="es-PE"/>
        </w:rPr>
      </w:pP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/>
      <w:sdtContent>
        <w:p w:rsidR="00730D8B" w:rsidRDefault="00730D8B">
          <w:pPr>
            <w:pStyle w:val="TtulodeTDC"/>
          </w:pPr>
          <w:r>
            <w:t>Contenido</w:t>
          </w:r>
        </w:p>
        <w:p w:rsidR="00FB06AA" w:rsidRDefault="00730D8B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02769577" w:history="1">
            <w:r w:rsidR="00FB06AA" w:rsidRPr="003448B6">
              <w:rPr>
                <w:rStyle w:val="Hipervnculo"/>
                <w:noProof/>
              </w:rPr>
              <w:t>1.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Descripción Breve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8" w:history="1">
            <w:r w:rsidR="00FB06AA" w:rsidRPr="003448B6">
              <w:rPr>
                <w:rStyle w:val="Hipervnculo"/>
                <w:noProof/>
              </w:rPr>
              <w:t>2.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 Básico de Eventos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9" w:history="1">
            <w:r w:rsidR="00FB06AA" w:rsidRPr="003448B6">
              <w:rPr>
                <w:rStyle w:val="Hipervnculo"/>
                <w:noProof/>
              </w:rPr>
              <w:t>3.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Flujos Alternativos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_Toc302769579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0" w:history="1">
            <w:r w:rsidR="00FB06AA" w:rsidRPr="003448B6">
              <w:rPr>
                <w:rStyle w:val="Hipervnculo"/>
                <w:noProof/>
              </w:rPr>
              <w:t>3.1&lt;Flujo Alternativo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_Toc302769580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1" w:history="1">
            <w:r w:rsidR="00FB06AA" w:rsidRPr="003448B6">
              <w:rPr>
                <w:rStyle w:val="Hipervnculo"/>
                <w:noProof/>
              </w:rPr>
              <w:t>4.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Escenarios Claves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_Toc302769581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2" w:history="1">
            <w:r w:rsidR="00FB06AA" w:rsidRPr="003448B6">
              <w:rPr>
                <w:rStyle w:val="Hipervnculo"/>
                <w:noProof/>
              </w:rPr>
              <w:t>5.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Precondiciones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_Toc302769582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3" w:history="1">
            <w:r w:rsidR="00FB06AA" w:rsidRPr="003448B6">
              <w:rPr>
                <w:rStyle w:val="Hipervnculo"/>
                <w:noProof/>
              </w:rPr>
              <w:t>5.1&lt; Precondición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_Toc302769583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4" w:history="1">
            <w:r w:rsidR="00FB06AA" w:rsidRPr="003448B6">
              <w:rPr>
                <w:rStyle w:val="Hipervnculo"/>
                <w:noProof/>
              </w:rPr>
              <w:t>6.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Post-Condiciones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_Toc302769584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5" w:history="1">
            <w:r w:rsidR="00FB06AA" w:rsidRPr="003448B6">
              <w:rPr>
                <w:rStyle w:val="Hipervnculo"/>
                <w:noProof/>
              </w:rPr>
              <w:t>6.1&lt; Post-condición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_Toc302769585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6" w:history="1">
            <w:r w:rsidR="00FB06AA" w:rsidRPr="003448B6">
              <w:rPr>
                <w:rStyle w:val="Hipervnculo"/>
                <w:noProof/>
              </w:rPr>
              <w:t>7.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Puntos de Extensión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_Toc302769586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7" w:history="1">
            <w:r w:rsidR="00FB06AA" w:rsidRPr="003448B6">
              <w:rPr>
                <w:rStyle w:val="Hipervnculo"/>
                <w:noProof/>
              </w:rPr>
              <w:t>7.1&lt;Nombre del Punto de Extensión&gt;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8" w:history="1">
            <w:r w:rsidR="00FB06AA" w:rsidRPr="003448B6">
              <w:rPr>
                <w:rStyle w:val="Hipervnculo"/>
                <w:noProof/>
              </w:rPr>
              <w:t>8.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Requerimientos Especiales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9" w:history="1">
            <w:r w:rsidR="00FB06AA" w:rsidRPr="003448B6">
              <w:rPr>
                <w:rStyle w:val="Hipervnculo"/>
                <w:noProof/>
              </w:rPr>
              <w:t>8.1&lt; Requerimiento Especial 1&gt;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_Toc302769589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0" w:history="1">
            <w:r w:rsidR="00FB06AA" w:rsidRPr="003448B6">
              <w:rPr>
                <w:rStyle w:val="Hipervnculo"/>
                <w:noProof/>
              </w:rPr>
              <w:t>9.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Grafo – Escenarios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_Toc302769590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1" w:history="1">
            <w:r w:rsidR="00FB06AA" w:rsidRPr="003448B6">
              <w:rPr>
                <w:rStyle w:val="Hipervnculo"/>
                <w:noProof/>
              </w:rPr>
              <w:t>10.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Información Adicional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_Toc302769591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2" w:history="1">
            <w:r w:rsidR="00FB06AA" w:rsidRPr="003448B6">
              <w:rPr>
                <w:rStyle w:val="Hipervnculo"/>
                <w:noProof/>
              </w:rPr>
              <w:t>10.1Prototipo Visual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_Toc302769592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3" w:history="1">
            <w:r w:rsidR="00FB06AA" w:rsidRPr="003448B6">
              <w:rPr>
                <w:rStyle w:val="Hipervnculo"/>
                <w:noProof/>
              </w:rPr>
              <w:t>10.2Información Complementaria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_Toc302769593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044499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4" w:history="1">
            <w:r w:rsidR="00FB06AA" w:rsidRPr="003448B6">
              <w:rPr>
                <w:rStyle w:val="Hipervnculo"/>
                <w:noProof/>
              </w:rPr>
              <w:t>10.3Reglas de Negocio Aplicables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_Toc302769594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730D8B" w:rsidRDefault="00730D8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A498B" w:rsidRPr="00FB06AA" w:rsidRDefault="006F73FF" w:rsidP="00FA498B">
      <w:pPr>
        <w:pStyle w:val="Puesto"/>
        <w:tabs>
          <w:tab w:val="right" w:pos="8789"/>
        </w:tabs>
        <w:rPr>
          <w:rFonts w:ascii="Verdana" w:hAnsi="Verdana"/>
          <w:sz w:val="28"/>
          <w:szCs w:val="28"/>
          <w:lang w:val="es-ES"/>
        </w:rPr>
      </w:pPr>
      <w:r w:rsidRPr="00016B2F">
        <w:rPr>
          <w:lang w:val="es-PE"/>
        </w:rPr>
        <w:br w:type="page"/>
      </w:r>
      <w:r w:rsidR="00044499">
        <w:lastRenderedPageBreak/>
        <w:fldChar w:fldCharType="begin"/>
      </w:r>
      <w:r w:rsidR="00044499" w:rsidRPr="00720FCC">
        <w:rPr>
          <w:lang w:val="es-ES"/>
        </w:rPr>
        <w:instrText xml:space="preserve"> TITLE  \* MERGEFORMAT </w:instrText>
      </w:r>
      <w:r w:rsidR="00044499">
        <w:fldChar w:fldCharType="separate"/>
      </w:r>
      <w:r w:rsidR="00FA498B" w:rsidRPr="00FB06AA">
        <w:rPr>
          <w:rFonts w:ascii="Verdana" w:hAnsi="Verdana"/>
          <w:sz w:val="28"/>
          <w:szCs w:val="28"/>
          <w:lang w:val="es-ES"/>
        </w:rPr>
        <w:t>Especificación del Caso de Uso</w:t>
      </w:r>
      <w:r w:rsidR="00044499">
        <w:rPr>
          <w:rFonts w:ascii="Verdana" w:hAnsi="Verdana"/>
          <w:sz w:val="28"/>
          <w:szCs w:val="28"/>
          <w:lang w:val="es-ES"/>
        </w:rPr>
        <w:fldChar w:fldCharType="end"/>
      </w:r>
      <w:r w:rsidR="00720FCC">
        <w:rPr>
          <w:rFonts w:ascii="Verdana" w:hAnsi="Verdana"/>
          <w:sz w:val="28"/>
          <w:szCs w:val="28"/>
          <w:lang w:val="es-ES"/>
        </w:rPr>
        <w:t xml:space="preserve"> Gestionar Boleta</w:t>
      </w:r>
    </w:p>
    <w:p w:rsidR="00FA498B" w:rsidRPr="004D1BB2" w:rsidRDefault="00FA498B" w:rsidP="004D1BB2">
      <w:pPr>
        <w:pStyle w:val="Ttulo1"/>
      </w:pPr>
      <w:bookmarkStart w:id="0" w:name="_Toc126600383"/>
      <w:bookmarkStart w:id="1" w:name="_Toc302769577"/>
      <w:bookmarkStart w:id="2" w:name="_Toc423410239"/>
      <w:bookmarkStart w:id="3" w:name="_Toc425054505"/>
      <w:r w:rsidRPr="004D1BB2">
        <w:t>Descripción Breve</w:t>
      </w:r>
      <w:bookmarkEnd w:id="0"/>
      <w:bookmarkEnd w:id="1"/>
    </w:p>
    <w:p w:rsidR="004D1BCB" w:rsidRPr="004D1BCB" w:rsidRDefault="004D1BCB" w:rsidP="004D1BCB">
      <w:pPr>
        <w:pStyle w:val="Textoindependiente"/>
        <w:rPr>
          <w:lang w:val="es-ES"/>
        </w:rPr>
      </w:pPr>
      <w:r>
        <w:rPr>
          <w:lang w:val="es-ES"/>
        </w:rPr>
        <w:t xml:space="preserve">El caso de uso </w:t>
      </w:r>
      <w:r w:rsidR="00554B05">
        <w:rPr>
          <w:lang w:val="es-ES"/>
        </w:rPr>
        <w:t>Gestionar Boleta</w:t>
      </w:r>
      <w:r>
        <w:rPr>
          <w:lang w:val="es-ES"/>
        </w:rPr>
        <w:t xml:space="preserve"> </w:t>
      </w:r>
      <w:r w:rsidR="00B254B0">
        <w:rPr>
          <w:lang w:val="es-ES"/>
        </w:rPr>
        <w:t xml:space="preserve">es inicializado por el Secretario Ordinario y </w:t>
      </w:r>
      <w:r>
        <w:rPr>
          <w:lang w:val="es-ES"/>
        </w:rPr>
        <w:t xml:space="preserve">nos permite </w:t>
      </w:r>
      <w:r w:rsidR="00554B05">
        <w:rPr>
          <w:lang w:val="es-ES"/>
        </w:rPr>
        <w:t>guardar la información del pago de un cliente por el alquiler de un ambiente</w:t>
      </w:r>
      <w:r>
        <w:rPr>
          <w:lang w:val="es-ES"/>
        </w:rPr>
        <w:t>.</w:t>
      </w:r>
    </w:p>
    <w:p w:rsidR="00FA498B" w:rsidRDefault="00FA498B" w:rsidP="004D1BB2">
      <w:pPr>
        <w:pStyle w:val="Ttulo1"/>
      </w:pPr>
      <w:bookmarkStart w:id="4" w:name="_Toc126600384"/>
      <w:bookmarkStart w:id="5" w:name="_Toc302769578"/>
      <w:bookmarkEnd w:id="2"/>
      <w:bookmarkEnd w:id="3"/>
      <w:r w:rsidRPr="004D1BB2">
        <w:t>Flujo Básico de Eventos</w:t>
      </w:r>
      <w:bookmarkEnd w:id="4"/>
      <w:bookmarkEnd w:id="5"/>
    </w:p>
    <w:p w:rsidR="004D1BB2" w:rsidRPr="004D1BB2" w:rsidRDefault="004D1BB2" w:rsidP="004D1BB2">
      <w:pPr>
        <w:rPr>
          <w:lang w:val="es-ES"/>
        </w:rPr>
      </w:pPr>
    </w:p>
    <w:p w:rsidR="00FA498B" w:rsidRDefault="00FA498B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DF4080">
        <w:rPr>
          <w:lang w:val="es-ES"/>
        </w:rPr>
        <w:t>El c</w:t>
      </w:r>
      <w:r w:rsidR="00F3683B">
        <w:rPr>
          <w:lang w:val="es-ES"/>
        </w:rPr>
        <w:t>aso de uso se inicia</w:t>
      </w:r>
      <w:r w:rsidR="0064175A">
        <w:rPr>
          <w:lang w:val="es-ES"/>
        </w:rPr>
        <w:t xml:space="preserve"> cuando el Secretario Ordinario</w:t>
      </w:r>
      <w:r w:rsidRPr="00DF4080">
        <w:rPr>
          <w:lang w:val="es-ES"/>
        </w:rPr>
        <w:t xml:space="preserve"> </w:t>
      </w:r>
      <w:r w:rsidR="00F3683B">
        <w:rPr>
          <w:lang w:val="es-ES"/>
        </w:rPr>
        <w:t>va a registrar un</w:t>
      </w:r>
      <w:r w:rsidR="00886A51">
        <w:rPr>
          <w:lang w:val="es-ES"/>
        </w:rPr>
        <w:t>a nueva</w:t>
      </w:r>
      <w:r w:rsidR="00F3683B">
        <w:rPr>
          <w:lang w:val="es-ES"/>
        </w:rPr>
        <w:t xml:space="preserve"> </w:t>
      </w:r>
      <w:r w:rsidR="00886A51">
        <w:rPr>
          <w:lang w:val="es-ES"/>
        </w:rPr>
        <w:t>boleta a un cliente</w:t>
      </w:r>
      <w:r w:rsidR="00F3683B">
        <w:rPr>
          <w:lang w:val="es-ES"/>
        </w:rPr>
        <w:t>.</w:t>
      </w:r>
    </w:p>
    <w:p w:rsidR="00886A51" w:rsidRDefault="00886A51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</w:t>
      </w:r>
      <w:r>
        <w:rPr>
          <w:lang w:val="es-ES"/>
        </w:rPr>
        <w:t>io</w:t>
      </w:r>
      <w:r>
        <w:rPr>
          <w:lang w:val="es-ES"/>
        </w:rPr>
        <w:t xml:space="preserve"> ingresa el ruc</w:t>
      </w:r>
      <w:r w:rsidR="00266800">
        <w:rPr>
          <w:lang w:val="es-ES"/>
        </w:rPr>
        <w:t xml:space="preserve"> o </w:t>
      </w:r>
      <w:proofErr w:type="spellStart"/>
      <w:r w:rsidR="00266800">
        <w:rPr>
          <w:lang w:val="es-ES"/>
        </w:rPr>
        <w:t>dni</w:t>
      </w:r>
      <w:proofErr w:type="spellEnd"/>
      <w:r w:rsidR="00266800">
        <w:rPr>
          <w:lang w:val="es-ES"/>
        </w:rPr>
        <w:t>.</w:t>
      </w:r>
    </w:p>
    <w:p w:rsidR="00266800" w:rsidRDefault="0026680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El sistema muestra la información de un cliente asociado a al ruc o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.</w:t>
      </w:r>
    </w:p>
    <w:p w:rsidR="00266800" w:rsidRDefault="0026680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muestra los detalles del alquiler que va ser boletado.</w:t>
      </w:r>
    </w:p>
    <w:p w:rsidR="00266800" w:rsidRDefault="0026680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muestra el subtotal, IGV y el monto total a cobrar.</w:t>
      </w:r>
    </w:p>
    <w:p w:rsidR="00266800" w:rsidRDefault="00266800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</w:t>
      </w:r>
      <w:r>
        <w:rPr>
          <w:lang w:val="es-ES"/>
        </w:rPr>
        <w:t>io</w:t>
      </w:r>
      <w:r>
        <w:rPr>
          <w:lang w:val="es-ES"/>
        </w:rPr>
        <w:t xml:space="preserve"> ingresa la descripción del monto total.</w:t>
      </w:r>
    </w:p>
    <w:p w:rsidR="00A90950" w:rsidRDefault="00A90950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</w:t>
      </w:r>
      <w:r>
        <w:rPr>
          <w:lang w:val="es-ES"/>
        </w:rPr>
        <w:t>io selecciona guardar.</w:t>
      </w:r>
    </w:p>
    <w:p w:rsidR="00A90950" w:rsidRDefault="00A9095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verifica la información y la guarda.</w:t>
      </w:r>
    </w:p>
    <w:p w:rsidR="0025226B" w:rsidRPr="00DF4080" w:rsidRDefault="0025226B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El </w:t>
      </w:r>
      <w:r w:rsidRPr="006C2445">
        <w:rPr>
          <w:lang w:val="es-ES"/>
        </w:rPr>
        <w:t>Secretario Ordinar</w:t>
      </w:r>
      <w:r>
        <w:rPr>
          <w:lang w:val="es-ES"/>
        </w:rPr>
        <w:t>io selecciona imprimir registro de alquiler de ambientes.</w:t>
      </w:r>
    </w:p>
    <w:p w:rsidR="00FA498B" w:rsidRPr="00DF4080" w:rsidRDefault="00FA498B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DF4080">
        <w:rPr>
          <w:lang w:val="es-ES"/>
        </w:rPr>
        <w:t xml:space="preserve">El </w:t>
      </w:r>
      <w:r w:rsidR="0025226B" w:rsidRPr="006C2445">
        <w:rPr>
          <w:lang w:val="es-ES"/>
        </w:rPr>
        <w:t>Secretario Ordinar</w:t>
      </w:r>
      <w:r w:rsidR="0025226B">
        <w:rPr>
          <w:lang w:val="es-ES"/>
        </w:rPr>
        <w:t xml:space="preserve">io </w:t>
      </w:r>
      <w:r w:rsidRPr="00DF4080">
        <w:rPr>
          <w:lang w:val="es-ES"/>
        </w:rPr>
        <w:t>termina el caso de uso.</w:t>
      </w:r>
    </w:p>
    <w:p w:rsidR="00FA498B" w:rsidRPr="00DF4080" w:rsidRDefault="00FA498B" w:rsidP="00FA498B">
      <w:pPr>
        <w:pStyle w:val="Textoindependiente"/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6" w:name="_Toc126600385"/>
      <w:bookmarkStart w:id="7" w:name="_Toc302769579"/>
      <w:r w:rsidRPr="00DF4080">
        <w:t>Flujos Alternativos</w:t>
      </w:r>
      <w:bookmarkEnd w:id="6"/>
      <w:bookmarkEnd w:id="7"/>
    </w:p>
    <w:p w:rsidR="00A90950" w:rsidRDefault="00266800" w:rsidP="004D1BB2">
      <w:pPr>
        <w:pStyle w:val="Ttulo2"/>
      </w:pPr>
      <w:bookmarkStart w:id="8" w:name="_Toc302769580"/>
      <w:bookmarkStart w:id="9" w:name="_Toc126600386"/>
      <w:proofErr w:type="gramStart"/>
      <w:r>
        <w:t>FA</w:t>
      </w:r>
      <w:proofErr w:type="gramEnd"/>
      <w:r>
        <w:t xml:space="preserve"> 1: En el punto 2.0.8</w:t>
      </w:r>
      <w:r w:rsidR="00A90950">
        <w:t>, el sistema detecta errores en los datos a guardar.</w:t>
      </w:r>
    </w:p>
    <w:p w:rsidR="00A90950" w:rsidRPr="00A90950" w:rsidRDefault="00A90950" w:rsidP="00A90950">
      <w:pPr>
        <w:ind w:left="709"/>
        <w:rPr>
          <w:lang w:val="es-ES"/>
        </w:rPr>
      </w:pPr>
      <w:r>
        <w:rPr>
          <w:lang w:val="es-ES"/>
        </w:rPr>
        <w:t>Si el sistema detecta errores en los datos a guardar nos mostrará un mensaje indicándonos la información que se debe modificar.</w:t>
      </w:r>
    </w:p>
    <w:p w:rsidR="00FB06AA" w:rsidRDefault="00FB06AA" w:rsidP="004D1BB2">
      <w:pPr>
        <w:pStyle w:val="Ttulo2"/>
      </w:pPr>
      <w:r>
        <w:t>F</w:t>
      </w:r>
      <w:r w:rsidR="00266800">
        <w:t>A 2</w:t>
      </w:r>
      <w:r w:rsidR="00841573">
        <w:t>: El Secretario de Ordinario</w:t>
      </w:r>
      <w:r>
        <w:t xml:space="preserve"> </w:t>
      </w:r>
      <w:r w:rsidR="00841573">
        <w:t>desea cancelar la Operación</w:t>
      </w:r>
      <w:bookmarkEnd w:id="8"/>
    </w:p>
    <w:p w:rsidR="00841573" w:rsidRPr="00841573" w:rsidRDefault="00841573" w:rsidP="00841573">
      <w:pPr>
        <w:ind w:left="709"/>
        <w:rPr>
          <w:lang w:val="es-ES"/>
        </w:rPr>
      </w:pPr>
      <w:r>
        <w:rPr>
          <w:lang w:val="es-ES"/>
        </w:rPr>
        <w:t>Si el Secretario de Ordinario desea cancelar la operación en cualquier punto de ejecución el sistema le pedirá una confirmación.</w:t>
      </w:r>
    </w:p>
    <w:bookmarkEnd w:id="9"/>
    <w:p w:rsidR="004D1BB2" w:rsidRPr="004D1BB2" w:rsidRDefault="004D1BB2" w:rsidP="004D1BB2">
      <w:pPr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10" w:name="_Toc126600387"/>
      <w:bookmarkStart w:id="11" w:name="_Toc302769581"/>
      <w:bookmarkStart w:id="12" w:name="_Toc423410251"/>
      <w:bookmarkStart w:id="13" w:name="_Toc425054510"/>
      <w:r w:rsidRPr="00DF4080">
        <w:t>Escenarios Claves</w:t>
      </w:r>
      <w:bookmarkEnd w:id="10"/>
      <w:bookmarkEnd w:id="11"/>
    </w:p>
    <w:p w:rsidR="00FA498B" w:rsidRPr="00DF4080" w:rsidRDefault="00FA498B" w:rsidP="004D1BB2">
      <w:pPr>
        <w:pStyle w:val="Ttulo1"/>
      </w:pPr>
      <w:bookmarkStart w:id="14" w:name="_Toc126600388"/>
      <w:bookmarkStart w:id="15" w:name="_Toc302769582"/>
      <w:bookmarkEnd w:id="12"/>
      <w:bookmarkEnd w:id="13"/>
      <w:r w:rsidRPr="00DF4080">
        <w:t>Precondiciones</w:t>
      </w:r>
      <w:bookmarkEnd w:id="14"/>
      <w:bookmarkEnd w:id="15"/>
    </w:p>
    <w:p w:rsidR="00841573" w:rsidRDefault="00841573" w:rsidP="00841573">
      <w:pPr>
        <w:pStyle w:val="Ttulo2"/>
      </w:pPr>
      <w:bookmarkStart w:id="16" w:name="_Toc423410254"/>
      <w:bookmarkStart w:id="17" w:name="_Toc425054513"/>
      <w:bookmarkStart w:id="18" w:name="_Toc35985161"/>
      <w:bookmarkStart w:id="19" w:name="_Toc126600389"/>
      <w:bookmarkStart w:id="20" w:name="_Toc302769583"/>
      <w:r>
        <w:t>PREC</w:t>
      </w:r>
      <w:r w:rsidRPr="00DF4080">
        <w:t xml:space="preserve"> 1</w:t>
      </w:r>
      <w:r>
        <w:t>: El cliente deberá estar Registrado</w:t>
      </w:r>
    </w:p>
    <w:p w:rsidR="00841573" w:rsidRPr="00841573" w:rsidRDefault="00841573" w:rsidP="00841573">
      <w:pPr>
        <w:ind w:left="709"/>
        <w:rPr>
          <w:lang w:val="es-ES"/>
        </w:rPr>
      </w:pPr>
      <w:r>
        <w:rPr>
          <w:lang w:val="es-ES"/>
        </w:rPr>
        <w:t>Para realizar el caso de uso Registrar alquiler de Ambientes el cliente debe estar registrado previamente.</w:t>
      </w:r>
    </w:p>
    <w:p w:rsidR="00841573" w:rsidRDefault="00841573" w:rsidP="004D1BB2">
      <w:pPr>
        <w:pStyle w:val="Ttulo2"/>
      </w:pPr>
      <w:r>
        <w:t xml:space="preserve">PREC 2: Deberá haberse </w:t>
      </w:r>
      <w:r w:rsidR="00B01B3D">
        <w:t>registrado un alquiler de ambientes</w:t>
      </w:r>
      <w:r>
        <w:t>.</w:t>
      </w:r>
    </w:p>
    <w:p w:rsidR="00841573" w:rsidRPr="00841573" w:rsidRDefault="00B01B3D" w:rsidP="00841573">
      <w:pPr>
        <w:ind w:left="709"/>
        <w:rPr>
          <w:lang w:val="es-ES"/>
        </w:rPr>
      </w:pPr>
      <w:r>
        <w:rPr>
          <w:lang w:val="es-ES"/>
        </w:rPr>
        <w:t>Se tiene que haber tenido un registro de alquiler de ambientes.</w:t>
      </w:r>
    </w:p>
    <w:p w:rsidR="00FA498B" w:rsidRDefault="00841573" w:rsidP="004D1BB2">
      <w:pPr>
        <w:pStyle w:val="Ttulo2"/>
      </w:pPr>
      <w:r>
        <w:t>PREC</w:t>
      </w:r>
      <w:r w:rsidR="00A3276C">
        <w:t xml:space="preserve"> </w:t>
      </w:r>
      <w:r w:rsidR="00B01B3D">
        <w:t>3</w:t>
      </w:r>
      <w:r w:rsidR="00357878">
        <w:t>: El Secretario Ordinario</w:t>
      </w:r>
      <w:r>
        <w:t xml:space="preserve"> estar Registrado</w:t>
      </w:r>
      <w:bookmarkEnd w:id="16"/>
      <w:bookmarkEnd w:id="17"/>
      <w:bookmarkEnd w:id="18"/>
      <w:bookmarkEnd w:id="19"/>
      <w:bookmarkEnd w:id="20"/>
      <w:r w:rsidR="00825361">
        <w:t xml:space="preserve"> y Autentificado.</w:t>
      </w:r>
    </w:p>
    <w:p w:rsidR="00825361" w:rsidRPr="00825361" w:rsidRDefault="00825361" w:rsidP="00825361">
      <w:pPr>
        <w:ind w:left="709"/>
        <w:rPr>
          <w:lang w:val="es-ES"/>
        </w:rPr>
      </w:pPr>
      <w:r>
        <w:rPr>
          <w:lang w:val="es-ES"/>
        </w:rPr>
        <w:t xml:space="preserve">El Secretario Ordinario deberá estar </w:t>
      </w:r>
      <w:proofErr w:type="spellStart"/>
      <w:r>
        <w:rPr>
          <w:lang w:val="es-ES"/>
        </w:rPr>
        <w:t>autenficado</w:t>
      </w:r>
      <w:proofErr w:type="spellEnd"/>
      <w:r>
        <w:rPr>
          <w:lang w:val="es-ES"/>
        </w:rPr>
        <w:t xml:space="preserve"> como tal y autorizado para realizar un registro de ambientes a un cliente.</w:t>
      </w:r>
    </w:p>
    <w:p w:rsidR="00FA498B" w:rsidRPr="00A3276C" w:rsidRDefault="00FA498B" w:rsidP="00A3276C">
      <w:pPr>
        <w:pStyle w:val="Ttulo1"/>
      </w:pPr>
      <w:bookmarkStart w:id="21" w:name="_Toc126600390"/>
      <w:bookmarkStart w:id="22" w:name="_Toc302769584"/>
      <w:r w:rsidRPr="00DF4080">
        <w:lastRenderedPageBreak/>
        <w:t>Post-Condiciones</w:t>
      </w:r>
      <w:bookmarkEnd w:id="21"/>
      <w:bookmarkEnd w:id="22"/>
    </w:p>
    <w:p w:rsidR="00FA498B" w:rsidRPr="00DF4080" w:rsidRDefault="00FA498B" w:rsidP="004D1BB2">
      <w:pPr>
        <w:pStyle w:val="Ttulo1"/>
      </w:pPr>
      <w:bookmarkStart w:id="23" w:name="_Toc126600392"/>
      <w:bookmarkStart w:id="24" w:name="_Toc302769586"/>
      <w:r w:rsidRPr="00DF4080">
        <w:t>Puntos de Extensión</w:t>
      </w:r>
      <w:bookmarkEnd w:id="23"/>
      <w:bookmarkEnd w:id="24"/>
    </w:p>
    <w:p w:rsidR="00FA498B" w:rsidRPr="00DF4080" w:rsidRDefault="00FA498B" w:rsidP="004D1BB2">
      <w:pPr>
        <w:pStyle w:val="Ttulo1"/>
      </w:pPr>
      <w:bookmarkStart w:id="25" w:name="_Toc126600394"/>
      <w:bookmarkStart w:id="26" w:name="_Toc302769588"/>
      <w:r w:rsidRPr="00DF4080">
        <w:t>Requerimientos Especiales</w:t>
      </w:r>
      <w:bookmarkEnd w:id="25"/>
      <w:bookmarkEnd w:id="26"/>
    </w:p>
    <w:p w:rsidR="002B677B" w:rsidRDefault="002B677B" w:rsidP="004D1BB2">
      <w:pPr>
        <w:pStyle w:val="Ttulo2"/>
      </w:pPr>
      <w:bookmarkStart w:id="27" w:name="_Toc423410252"/>
      <w:bookmarkStart w:id="28" w:name="_Toc425054511"/>
      <w:bookmarkStart w:id="29" w:name="_Toc35985167"/>
      <w:bookmarkStart w:id="30" w:name="_Toc126600395"/>
      <w:bookmarkStart w:id="31" w:name="_Toc302769589"/>
      <w:r>
        <w:t>RE 1: Tiempo de Verificación de Datos.</w:t>
      </w:r>
    </w:p>
    <w:p w:rsidR="002B677B" w:rsidRDefault="002B677B" w:rsidP="002B677B">
      <w:pPr>
        <w:ind w:left="709"/>
        <w:rPr>
          <w:lang w:val="es-ES"/>
        </w:rPr>
      </w:pPr>
      <w:r>
        <w:rPr>
          <w:lang w:val="es-ES"/>
        </w:rPr>
        <w:t>El tiempo que tarde el sistema en verificar los datos del registro para guardar deberá ser menor a 10 segundos.</w:t>
      </w:r>
    </w:p>
    <w:p w:rsidR="00B01B3D" w:rsidRDefault="00B01B3D" w:rsidP="00B01B3D">
      <w:pPr>
        <w:pStyle w:val="Ttulo2"/>
      </w:pPr>
      <w:r>
        <w:t>RE 2</w:t>
      </w:r>
      <w:r>
        <w:t xml:space="preserve">: Tiempo de </w:t>
      </w:r>
      <w:r>
        <w:t>búsqueda</w:t>
      </w:r>
      <w:r>
        <w:t xml:space="preserve"> de Datos.</w:t>
      </w:r>
    </w:p>
    <w:p w:rsidR="00B01B3D" w:rsidRPr="00B01B3D" w:rsidRDefault="00B01B3D" w:rsidP="00B01B3D">
      <w:pPr>
        <w:ind w:left="709"/>
        <w:rPr>
          <w:lang w:val="es-ES"/>
        </w:rPr>
      </w:pPr>
      <w:r>
        <w:rPr>
          <w:lang w:val="es-ES"/>
        </w:rPr>
        <w:t xml:space="preserve">El tiempo de búsqueda al ingresar el ruc o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deberá ser menor a 10 segundos.</w:t>
      </w:r>
      <w:bookmarkStart w:id="32" w:name="_GoBack"/>
      <w:bookmarkEnd w:id="32"/>
    </w:p>
    <w:p w:rsidR="00B01B3D" w:rsidRDefault="00B01B3D" w:rsidP="002B677B">
      <w:pPr>
        <w:ind w:left="709"/>
        <w:rPr>
          <w:lang w:val="es-ES"/>
        </w:rPr>
      </w:pPr>
    </w:p>
    <w:p w:rsidR="00B01B3D" w:rsidRPr="002B677B" w:rsidRDefault="00B01B3D" w:rsidP="002B677B">
      <w:pPr>
        <w:ind w:left="709"/>
        <w:rPr>
          <w:lang w:val="es-ES"/>
        </w:rPr>
      </w:pPr>
    </w:p>
    <w:p w:rsidR="001178D3" w:rsidRDefault="004570F7" w:rsidP="004D1BB2">
      <w:pPr>
        <w:pStyle w:val="Ttulo1"/>
      </w:pPr>
      <w:bookmarkStart w:id="33" w:name="_Toc302769590"/>
      <w:bookmarkStart w:id="34" w:name="_Toc126600396"/>
      <w:bookmarkEnd w:id="27"/>
      <w:bookmarkEnd w:id="28"/>
      <w:bookmarkEnd w:id="29"/>
      <w:bookmarkEnd w:id="30"/>
      <w:bookmarkEnd w:id="31"/>
      <w:r>
        <w:t xml:space="preserve">Grafo </w:t>
      </w:r>
      <w:r w:rsidR="004D1BB2">
        <w:t>–</w:t>
      </w:r>
      <w:r>
        <w:t xml:space="preserve"> </w:t>
      </w:r>
      <w:r w:rsidR="001178D3">
        <w:t>Escenarios</w:t>
      </w:r>
      <w:bookmarkEnd w:id="33"/>
    </w:p>
    <w:p w:rsidR="004D1BB2" w:rsidRPr="004D1BB2" w:rsidRDefault="004D1BB2" w:rsidP="004D1BB2">
      <w:pPr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35" w:name="_Toc302769591"/>
      <w:r w:rsidRPr="00DF4080">
        <w:t>Información Adicional</w:t>
      </w:r>
      <w:bookmarkEnd w:id="34"/>
      <w:bookmarkEnd w:id="35"/>
    </w:p>
    <w:p w:rsidR="00FA498B" w:rsidRPr="00DF4080" w:rsidRDefault="00FA498B" w:rsidP="004D1BB2">
      <w:pPr>
        <w:pStyle w:val="Ttulo2"/>
      </w:pPr>
      <w:bookmarkStart w:id="36" w:name="_Toc126600397"/>
      <w:bookmarkStart w:id="37" w:name="_Toc302769592"/>
      <w:r w:rsidRPr="00DF4080">
        <w:t>Prototipo Visual</w:t>
      </w:r>
      <w:bookmarkEnd w:id="36"/>
      <w:bookmarkEnd w:id="37"/>
    </w:p>
    <w:p w:rsidR="0074136C" w:rsidRDefault="0074136C" w:rsidP="0074136C">
      <w:pPr>
        <w:pStyle w:val="Textoindependiente"/>
        <w:rPr>
          <w:lang w:val="es-ES"/>
        </w:rPr>
      </w:pPr>
    </w:p>
    <w:p w:rsidR="0074136C" w:rsidRDefault="00266800" w:rsidP="0074136C">
      <w:pPr>
        <w:pStyle w:val="Textoindependiente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4D164F6" wp14:editId="5C456C79">
            <wp:extent cx="4723739" cy="38195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20" t="18822" r="13462" b="6800"/>
                    <a:stretch/>
                  </pic:blipFill>
                  <pic:spPr bwMode="auto">
                    <a:xfrm>
                      <a:off x="0" y="0"/>
                      <a:ext cx="4728517" cy="382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75A" w:rsidRDefault="0064175A" w:rsidP="0074136C">
      <w:pPr>
        <w:pStyle w:val="Textoindependiente"/>
        <w:rPr>
          <w:lang w:val="es-ES"/>
        </w:rPr>
      </w:pPr>
    </w:p>
    <w:p w:rsidR="0064175A" w:rsidRDefault="0064175A" w:rsidP="0074136C">
      <w:pPr>
        <w:pStyle w:val="Textoindependiente"/>
        <w:rPr>
          <w:lang w:val="es-ES"/>
        </w:rPr>
      </w:pPr>
    </w:p>
    <w:p w:rsidR="0074136C" w:rsidRPr="0074136C" w:rsidRDefault="0074136C" w:rsidP="0074136C">
      <w:pPr>
        <w:pStyle w:val="Textoindependiente"/>
        <w:rPr>
          <w:lang w:val="es-ES"/>
        </w:rPr>
      </w:pPr>
    </w:p>
    <w:p w:rsidR="00FA498B" w:rsidRPr="00DF4080" w:rsidRDefault="00FA498B" w:rsidP="004D1BB2">
      <w:pPr>
        <w:pStyle w:val="Ttulo2"/>
      </w:pPr>
      <w:bookmarkStart w:id="38" w:name="_Toc126600398"/>
      <w:bookmarkStart w:id="39" w:name="_Toc302769593"/>
      <w:r w:rsidRPr="00DF4080">
        <w:lastRenderedPageBreak/>
        <w:t>Información Complementaria</w:t>
      </w:r>
      <w:bookmarkEnd w:id="38"/>
      <w:bookmarkEnd w:id="39"/>
    </w:p>
    <w:p w:rsidR="00F330FF" w:rsidRDefault="00F330FF" w:rsidP="00F330FF">
      <w:pPr>
        <w:pStyle w:val="Textoindependiente"/>
        <w:numPr>
          <w:ilvl w:val="0"/>
          <w:numId w:val="39"/>
        </w:numPr>
        <w:rPr>
          <w:lang w:val="es-ES"/>
        </w:rPr>
      </w:pPr>
      <w:r>
        <w:rPr>
          <w:lang w:val="es-ES"/>
        </w:rPr>
        <w:t>Para Realizar este caso de uso es necesario seleccionar un cliente en el caso de uso Gestionar Cliente.</w:t>
      </w:r>
    </w:p>
    <w:p w:rsidR="005A77DC" w:rsidRDefault="005A77DC" w:rsidP="005A77DC">
      <w:pPr>
        <w:pStyle w:val="Textoindependiente"/>
        <w:ind w:left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DC83B2F" wp14:editId="38C6CF77">
            <wp:extent cx="5580380" cy="1917065"/>
            <wp:effectExtent l="0" t="0" r="127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912" cy="19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03" w:rsidRPr="00F330FF" w:rsidRDefault="00B37003" w:rsidP="005A77DC">
      <w:pPr>
        <w:pStyle w:val="Textoindependiente"/>
        <w:ind w:left="0"/>
        <w:rPr>
          <w:lang w:val="es-ES"/>
        </w:rPr>
      </w:pPr>
    </w:p>
    <w:p w:rsidR="00FA498B" w:rsidRPr="002B677B" w:rsidRDefault="00FA498B" w:rsidP="002B677B">
      <w:pPr>
        <w:pStyle w:val="Ttulo2"/>
      </w:pPr>
      <w:bookmarkStart w:id="40" w:name="_Toc302769594"/>
      <w:r>
        <w:t>Reglas de Negocio Aplicables</w:t>
      </w:r>
      <w:bookmarkEnd w:id="40"/>
    </w:p>
    <w:p w:rsidR="002B677B" w:rsidRPr="002B677B" w:rsidRDefault="002B677B" w:rsidP="002B677B">
      <w:pPr>
        <w:pStyle w:val="Textoindependiente"/>
        <w:rPr>
          <w:lang w:val="es-ES"/>
        </w:rPr>
      </w:pPr>
      <w:r w:rsidRPr="002B677B">
        <w:rPr>
          <w:b/>
          <w:lang w:val="es-ES"/>
        </w:rPr>
        <w:t xml:space="preserve">R1: </w:t>
      </w:r>
      <w:r>
        <w:rPr>
          <w:lang w:val="es-ES"/>
        </w:rPr>
        <w:t>El cliente deberá pagar al contado por el Alquiler de los ambientes.</w:t>
      </w:r>
    </w:p>
    <w:p w:rsidR="00FA498B" w:rsidRPr="00DF4080" w:rsidRDefault="00FA498B" w:rsidP="00FA498B">
      <w:pPr>
        <w:rPr>
          <w:lang w:val="es-ES"/>
        </w:rPr>
      </w:pPr>
      <w:r w:rsidRPr="00DF4080">
        <w:rPr>
          <w:lang w:val="es-ES"/>
        </w:rPr>
        <w:br w:type="page"/>
      </w:r>
    </w:p>
    <w:p w:rsidR="00FA498B" w:rsidRPr="006F73FF" w:rsidRDefault="00FA498B" w:rsidP="00FA498B">
      <w:pPr>
        <w:pStyle w:val="Puesto"/>
        <w:rPr>
          <w:lang w:val="es-PE"/>
        </w:rPr>
      </w:pPr>
      <w:r w:rsidRPr="006F73FF">
        <w:rPr>
          <w:lang w:val="es-PE"/>
        </w:rPr>
        <w:lastRenderedPageBreak/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14</w:t>
            </w:r>
            <w:r w:rsidR="00FA498B" w:rsidRPr="006F73FF">
              <w:rPr>
                <w:lang w:val="es-PE"/>
              </w:rPr>
              <w:t>/</w:t>
            </w:r>
            <w:r>
              <w:rPr>
                <w:lang w:val="es-PE"/>
              </w:rPr>
              <w:t>10/13</w:t>
            </w:r>
          </w:p>
        </w:tc>
        <w:tc>
          <w:tcPr>
            <w:tcW w:w="1152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</w:t>
            </w:r>
            <w:r w:rsidR="00FA498B" w:rsidRPr="006F73FF">
              <w:rPr>
                <w:lang w:val="es-PE"/>
              </w:rPr>
              <w:t>.</w:t>
            </w:r>
            <w:r>
              <w:rPr>
                <w:lang w:val="es-PE"/>
              </w:rPr>
              <w:t>0</w:t>
            </w:r>
          </w:p>
        </w:tc>
        <w:tc>
          <w:tcPr>
            <w:tcW w:w="3744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Especificación de caso de uso Registrar Alquiler de Ambientes</w:t>
            </w:r>
          </w:p>
        </w:tc>
        <w:tc>
          <w:tcPr>
            <w:tcW w:w="2304" w:type="dxa"/>
          </w:tcPr>
          <w:p w:rsidR="00FA498B" w:rsidRPr="006F73FF" w:rsidRDefault="00114E42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Todo el Grupo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</w:tbl>
    <w:p w:rsidR="00FA498B" w:rsidRPr="006F73FF" w:rsidRDefault="00FA498B" w:rsidP="00FA498B">
      <w:pPr>
        <w:rPr>
          <w:lang w:val="es-PE"/>
        </w:rPr>
      </w:pPr>
    </w:p>
    <w:p w:rsidR="00FA498B" w:rsidRPr="006F73FF" w:rsidRDefault="00FA498B" w:rsidP="00FA498B">
      <w:pPr>
        <w:rPr>
          <w:lang w:val="es-PE"/>
        </w:rPr>
      </w:pPr>
    </w:p>
    <w:p w:rsidR="006F73FF" w:rsidRPr="006F73FF" w:rsidRDefault="00FA498B" w:rsidP="00FA498B">
      <w:pPr>
        <w:pStyle w:val="Puesto"/>
        <w:tabs>
          <w:tab w:val="right" w:pos="8789"/>
        </w:tabs>
        <w:rPr>
          <w:lang w:val="es-PE"/>
        </w:rPr>
      </w:pPr>
      <w:r w:rsidRPr="006F73FF">
        <w:rPr>
          <w:lang w:val="es-PE"/>
        </w:rPr>
        <w:t xml:space="preserve"> </w:t>
      </w: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6D1AE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99" w:rsidRDefault="00044499">
      <w:r>
        <w:separator/>
      </w:r>
    </w:p>
  </w:endnote>
  <w:endnote w:type="continuationSeparator" w:id="0">
    <w:p w:rsidR="00044499" w:rsidRDefault="0004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1D40E6">
            <w:fldChar w:fldCharType="begin"/>
          </w:r>
          <w:r w:rsidR="001D40E6" w:rsidRPr="004D1BCB">
            <w:rPr>
              <w:lang w:val="es-ES"/>
            </w:rPr>
            <w:instrText xml:space="preserve"> DOCPROPERTY  "Elaborado Por"  \* MERGEFORMAT </w:instrText>
          </w:r>
          <w:r w:rsidR="001D40E6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>Todo el Grupo</w:t>
          </w:r>
          <w:r w:rsidR="001D40E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1D40E6">
            <w:fldChar w:fldCharType="begin"/>
          </w:r>
          <w:r w:rsidR="001D40E6" w:rsidRPr="004D1BCB">
            <w:rPr>
              <w:lang w:val="es-ES"/>
            </w:rPr>
            <w:instrText xml:space="preserve"> DOCPROPERTY  "Revisado Por"  \* MERGEFORMAT </w:instrText>
          </w:r>
          <w:r w:rsidR="001D40E6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Samuel </w:t>
          </w:r>
          <w:proofErr w:type="spellStart"/>
          <w:r w:rsidR="00841573">
            <w:rPr>
              <w:rFonts w:ascii="Arial" w:hAnsi="Arial" w:cs="Arial"/>
              <w:sz w:val="18"/>
              <w:szCs w:val="18"/>
              <w:lang w:val="es-ES"/>
            </w:rPr>
            <w:t>Mestanza</w:t>
          </w:r>
          <w:proofErr w:type="spellEnd"/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 Alcántara</w:t>
          </w:r>
          <w:r w:rsidR="001D40E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841573" w:rsidRDefault="00FA498B" w:rsidP="00841573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841573">
            <w:rPr>
              <w:rFonts w:ascii="Arial" w:hAnsi="Arial" w:cs="Arial"/>
              <w:sz w:val="18"/>
              <w:szCs w:val="18"/>
              <w:lang w:val="es-ES"/>
            </w:rPr>
            <w:t>Aprobado por:</w:t>
          </w:r>
          <w:r w:rsidR="00841573" w:rsidRPr="00841573">
            <w:rPr>
              <w:lang w:val="es-ES"/>
            </w:rPr>
            <w:t xml:space="preserve"> </w:t>
          </w:r>
          <w:r w:rsidR="00841573">
            <w:fldChar w:fldCharType="begin"/>
          </w:r>
          <w:r w:rsidR="00841573" w:rsidRPr="004D1BCB">
            <w:rPr>
              <w:lang w:val="es-ES"/>
            </w:rPr>
            <w:instrText xml:space="preserve"> DOCPROPERTY  "Revisado Por"  \* MERGEFORMAT </w:instrText>
          </w:r>
          <w:r w:rsidR="00841573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Samuel </w:t>
          </w:r>
          <w:proofErr w:type="spellStart"/>
          <w:r w:rsidR="00841573">
            <w:rPr>
              <w:rFonts w:ascii="Arial" w:hAnsi="Arial" w:cs="Arial"/>
              <w:sz w:val="18"/>
              <w:szCs w:val="18"/>
              <w:lang w:val="es-ES"/>
            </w:rPr>
            <w:t>Mestanza</w:t>
          </w:r>
          <w:proofErr w:type="spellEnd"/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 Alcántara</w:t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01B3D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044499">
            <w:fldChar w:fldCharType="begin"/>
          </w:r>
          <w:r w:rsidR="00044499">
            <w:instrText xml:space="preserve"> NUMPAGES  \* MERGEFORMAT </w:instrText>
          </w:r>
          <w:r w:rsidR="00044499">
            <w:fldChar w:fldCharType="separate"/>
          </w:r>
          <w:r w:rsidR="00B01B3D" w:rsidRPr="00B01B3D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044499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A498B" w:rsidRDefault="00FA49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99" w:rsidRDefault="00044499">
      <w:r>
        <w:separator/>
      </w:r>
    </w:p>
  </w:footnote>
  <w:footnote w:type="continuationSeparator" w:id="0">
    <w:p w:rsidR="00044499" w:rsidRDefault="00044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D77ABF">
    <w:pP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E4BFB95" wp14:editId="33FF551A">
          <wp:simplePos x="0" y="0"/>
          <wp:positionH relativeFrom="column">
            <wp:posOffset>3745865</wp:posOffset>
          </wp:positionH>
          <wp:positionV relativeFrom="paragraph">
            <wp:posOffset>11458</wp:posOffset>
          </wp:positionV>
          <wp:extent cx="1836420" cy="678180"/>
          <wp:effectExtent l="0" t="0" r="0" b="0"/>
          <wp:wrapTight wrapText="bothSides">
            <wp:wrapPolygon edited="0">
              <wp:start x="0" y="0"/>
              <wp:lineTo x="0" y="21236"/>
              <wp:lineTo x="21286" y="21236"/>
              <wp:lineTo x="21286" y="0"/>
              <wp:lineTo x="0" y="0"/>
            </wp:wrapPolygon>
          </wp:wrapTight>
          <wp:docPr id="3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498B" w:rsidRDefault="000E04C9" w:rsidP="00E0435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177F4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FF1133" w:rsidRDefault="001D40E6" w:rsidP="00FF1133">
          <w:pPr>
            <w:rPr>
              <w:lang w:val="es-ES"/>
            </w:rPr>
          </w:pPr>
          <w:r>
            <w:fldChar w:fldCharType="begin"/>
          </w:r>
          <w:r w:rsidRPr="004D1BCB">
            <w:rPr>
              <w:lang w:val="es-ES"/>
            </w:rPr>
            <w:instrText xml:space="preserve"> DOCPROPERTY  "Codigo del Proyecto"  \* MERGEFORMAT </w:instrText>
          </w:r>
          <w:r>
            <w:fldChar w:fldCharType="separate"/>
          </w:r>
          <w:r w:rsidR="00FA498B">
            <w:rPr>
              <w:lang w:val="es-MX"/>
            </w:rPr>
            <w:t>&lt;Código del Proyecto&gt;</w:t>
          </w:r>
          <w:r>
            <w:rPr>
              <w:lang w:val="es-MX"/>
            </w:rPr>
            <w:fldChar w:fldCharType="end"/>
          </w:r>
          <w:r w:rsidR="00FA498B">
            <w:rPr>
              <w:lang w:val="es-MX"/>
            </w:rPr>
            <w:t xml:space="preserve"> </w:t>
          </w:r>
          <w:r w:rsidR="00FF1133" w:rsidRPr="00FF1133">
            <w:rPr>
              <w:lang w:val="es-ES"/>
            </w:rPr>
            <w:t>Gestionar Boleta</w:t>
          </w:r>
        </w:p>
      </w:tc>
      <w:tc>
        <w:tcPr>
          <w:tcW w:w="2660" w:type="dxa"/>
        </w:tcPr>
        <w:p w:rsidR="00FA498B" w:rsidRPr="006F73FF" w:rsidRDefault="00FA498B" w:rsidP="004D1BCB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</w:t>
          </w:r>
          <w:r w:rsidR="004D1BCB">
            <w:rPr>
              <w:lang w:val="es-MX"/>
            </w:rPr>
            <w:t xml:space="preserve"> Versión:           1</w:t>
          </w:r>
          <w:r w:rsidRPr="006F73FF">
            <w:rPr>
              <w:lang w:val="es-MX"/>
            </w:rPr>
            <w:t>.</w:t>
          </w:r>
          <w:r w:rsidR="004D1BCB">
            <w:rPr>
              <w:lang w:val="es-MX"/>
            </w:rPr>
            <w:t>0</w:t>
          </w:r>
        </w:p>
      </w:tc>
    </w:tr>
    <w:tr w:rsidR="00FA498B">
      <w:tc>
        <w:tcPr>
          <w:tcW w:w="6379" w:type="dxa"/>
        </w:tcPr>
        <w:p w:rsidR="00FA498B" w:rsidRPr="006F73FF" w:rsidRDefault="001D40E6">
          <w:pPr>
            <w:rPr>
              <w:lang w:val="es-MX"/>
            </w:rPr>
          </w:pPr>
          <w:r>
            <w:fldChar w:fldCharType="begin"/>
          </w:r>
          <w:r w:rsidRPr="004D1BCB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FA498B" w:rsidRPr="006F73FF" w:rsidRDefault="00720FCC" w:rsidP="004D1BCB">
          <w:pPr>
            <w:rPr>
              <w:lang w:val="es-MX"/>
            </w:rPr>
          </w:pPr>
          <w:r>
            <w:rPr>
              <w:lang w:val="es-MX"/>
            </w:rPr>
            <w:t xml:space="preserve">  Fecha:  15</w:t>
          </w:r>
          <w:r w:rsidR="00FA498B" w:rsidRPr="006F73FF">
            <w:rPr>
              <w:lang w:val="es-MX"/>
            </w:rPr>
            <w:t>/</w:t>
          </w:r>
          <w:r w:rsidR="004D1BCB">
            <w:rPr>
              <w:lang w:val="es-MX"/>
            </w:rPr>
            <w:t>10</w:t>
          </w:r>
          <w:r w:rsidR="00FA498B" w:rsidRPr="006F73FF">
            <w:rPr>
              <w:lang w:val="es-MX"/>
            </w:rPr>
            <w:t>/</w:t>
          </w:r>
          <w:r w:rsidR="004D1BCB">
            <w:rPr>
              <w:lang w:val="es-MX"/>
            </w:rPr>
            <w:t>13</w:t>
          </w:r>
        </w:p>
      </w:tc>
    </w:tr>
    <w:tr w:rsidR="00FA498B" w:rsidRPr="00E04359">
      <w:tc>
        <w:tcPr>
          <w:tcW w:w="9039" w:type="dxa"/>
          <w:gridSpan w:val="2"/>
        </w:tcPr>
        <w:p w:rsidR="00FA498B" w:rsidRPr="006F73FF" w:rsidRDefault="00D43FE1" w:rsidP="00D43FE1">
          <w:pPr>
            <w:rPr>
              <w:lang w:val="es-MX"/>
            </w:rPr>
          </w:pPr>
          <w:proofErr w:type="spellStart"/>
          <w:r>
            <w:rPr>
              <w:lang w:val="es-MX"/>
            </w:rPr>
            <w:t>RQ</w:t>
          </w:r>
          <w:r w:rsidR="001D4A47">
            <w:rPr>
              <w:lang w:val="es-MX"/>
            </w:rPr>
            <w:t>E</w:t>
          </w:r>
          <w:r>
            <w:rPr>
              <w:lang w:val="es-MX"/>
            </w:rPr>
            <w:t>CUGXvY</w:t>
          </w:r>
          <w:proofErr w:type="spellEnd"/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78531F"/>
    <w:multiLevelType w:val="hybridMultilevel"/>
    <w:tmpl w:val="4314B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2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9"/>
  </w:num>
  <w:num w:numId="31">
    <w:abstractNumId w:val="16"/>
  </w:num>
  <w:num w:numId="32">
    <w:abstractNumId w:val="29"/>
  </w:num>
  <w:num w:numId="33">
    <w:abstractNumId w:val="15"/>
  </w:num>
  <w:num w:numId="34">
    <w:abstractNumId w:val="3"/>
  </w:num>
  <w:num w:numId="35">
    <w:abstractNumId w:val="27"/>
  </w:num>
  <w:num w:numId="36">
    <w:abstractNumId w:val="0"/>
  </w:num>
  <w:num w:numId="37">
    <w:abstractNumId w:val="6"/>
  </w:num>
  <w:num w:numId="38">
    <w:abstractNumId w:val="2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6B2F"/>
    <w:rsid w:val="00044499"/>
    <w:rsid w:val="00081952"/>
    <w:rsid w:val="00086C49"/>
    <w:rsid w:val="00097ACE"/>
    <w:rsid w:val="000A505B"/>
    <w:rsid w:val="000D1249"/>
    <w:rsid w:val="000D236C"/>
    <w:rsid w:val="000D4CE6"/>
    <w:rsid w:val="000D5F35"/>
    <w:rsid w:val="000E04C9"/>
    <w:rsid w:val="000F148C"/>
    <w:rsid w:val="00114E42"/>
    <w:rsid w:val="001178D3"/>
    <w:rsid w:val="00145E90"/>
    <w:rsid w:val="00150F32"/>
    <w:rsid w:val="0018181E"/>
    <w:rsid w:val="001D40E6"/>
    <w:rsid w:val="001D4A47"/>
    <w:rsid w:val="00217FD2"/>
    <w:rsid w:val="00221B4E"/>
    <w:rsid w:val="00241D7F"/>
    <w:rsid w:val="0025226B"/>
    <w:rsid w:val="00254C21"/>
    <w:rsid w:val="00266800"/>
    <w:rsid w:val="00270DFE"/>
    <w:rsid w:val="002B677B"/>
    <w:rsid w:val="002C3014"/>
    <w:rsid w:val="002E05B4"/>
    <w:rsid w:val="002E162B"/>
    <w:rsid w:val="00310337"/>
    <w:rsid w:val="0031122F"/>
    <w:rsid w:val="00311AFC"/>
    <w:rsid w:val="003274D8"/>
    <w:rsid w:val="00357878"/>
    <w:rsid w:val="003A6C37"/>
    <w:rsid w:val="003B276A"/>
    <w:rsid w:val="003B6408"/>
    <w:rsid w:val="003E6AA5"/>
    <w:rsid w:val="00416EF6"/>
    <w:rsid w:val="00426D50"/>
    <w:rsid w:val="004570F7"/>
    <w:rsid w:val="004A6A11"/>
    <w:rsid w:val="004B2013"/>
    <w:rsid w:val="004D1351"/>
    <w:rsid w:val="004D1BB2"/>
    <w:rsid w:val="004D1BCB"/>
    <w:rsid w:val="004E004E"/>
    <w:rsid w:val="004E47E9"/>
    <w:rsid w:val="004F4877"/>
    <w:rsid w:val="005233AC"/>
    <w:rsid w:val="0054460F"/>
    <w:rsid w:val="00554B05"/>
    <w:rsid w:val="00586270"/>
    <w:rsid w:val="005A77DC"/>
    <w:rsid w:val="005B5235"/>
    <w:rsid w:val="005D7A32"/>
    <w:rsid w:val="005F770A"/>
    <w:rsid w:val="00624E40"/>
    <w:rsid w:val="0064175A"/>
    <w:rsid w:val="006439E2"/>
    <w:rsid w:val="00682BC2"/>
    <w:rsid w:val="00683EA6"/>
    <w:rsid w:val="006B603A"/>
    <w:rsid w:val="006B649D"/>
    <w:rsid w:val="006B6B3A"/>
    <w:rsid w:val="006C2445"/>
    <w:rsid w:val="006D1AE8"/>
    <w:rsid w:val="006F73FF"/>
    <w:rsid w:val="00707F47"/>
    <w:rsid w:val="00720FCC"/>
    <w:rsid w:val="00730D8B"/>
    <w:rsid w:val="00736184"/>
    <w:rsid w:val="0074136C"/>
    <w:rsid w:val="007421CE"/>
    <w:rsid w:val="007464C0"/>
    <w:rsid w:val="0075643B"/>
    <w:rsid w:val="007D3A9E"/>
    <w:rsid w:val="007D608D"/>
    <w:rsid w:val="007F6095"/>
    <w:rsid w:val="007F70F6"/>
    <w:rsid w:val="00825361"/>
    <w:rsid w:val="00841573"/>
    <w:rsid w:val="00886A51"/>
    <w:rsid w:val="008D19B9"/>
    <w:rsid w:val="009705B3"/>
    <w:rsid w:val="009869F0"/>
    <w:rsid w:val="009971BA"/>
    <w:rsid w:val="009A6CEF"/>
    <w:rsid w:val="009D56C7"/>
    <w:rsid w:val="009E79F2"/>
    <w:rsid w:val="00A3276C"/>
    <w:rsid w:val="00A44DDA"/>
    <w:rsid w:val="00A6059F"/>
    <w:rsid w:val="00A733D8"/>
    <w:rsid w:val="00A90950"/>
    <w:rsid w:val="00A9180C"/>
    <w:rsid w:val="00AC3EF7"/>
    <w:rsid w:val="00AC4B2E"/>
    <w:rsid w:val="00AD7CC1"/>
    <w:rsid w:val="00B01B3D"/>
    <w:rsid w:val="00B126F6"/>
    <w:rsid w:val="00B177AF"/>
    <w:rsid w:val="00B21238"/>
    <w:rsid w:val="00B254B0"/>
    <w:rsid w:val="00B259C4"/>
    <w:rsid w:val="00B25A98"/>
    <w:rsid w:val="00B33286"/>
    <w:rsid w:val="00B33665"/>
    <w:rsid w:val="00B34B9A"/>
    <w:rsid w:val="00B37003"/>
    <w:rsid w:val="00B413BD"/>
    <w:rsid w:val="00B46731"/>
    <w:rsid w:val="00B53159"/>
    <w:rsid w:val="00B56FB4"/>
    <w:rsid w:val="00B57067"/>
    <w:rsid w:val="00B827D1"/>
    <w:rsid w:val="00BC750A"/>
    <w:rsid w:val="00BD71A0"/>
    <w:rsid w:val="00BE02ED"/>
    <w:rsid w:val="00BF5872"/>
    <w:rsid w:val="00C20496"/>
    <w:rsid w:val="00C216B0"/>
    <w:rsid w:val="00C23E33"/>
    <w:rsid w:val="00C30B1D"/>
    <w:rsid w:val="00C60726"/>
    <w:rsid w:val="00C677D2"/>
    <w:rsid w:val="00CA7A25"/>
    <w:rsid w:val="00CB43D8"/>
    <w:rsid w:val="00CD3CA0"/>
    <w:rsid w:val="00CE268D"/>
    <w:rsid w:val="00D24BF8"/>
    <w:rsid w:val="00D43FE1"/>
    <w:rsid w:val="00D457D4"/>
    <w:rsid w:val="00D4628B"/>
    <w:rsid w:val="00D7751D"/>
    <w:rsid w:val="00D77ABF"/>
    <w:rsid w:val="00DA37FE"/>
    <w:rsid w:val="00DA43A7"/>
    <w:rsid w:val="00DB4146"/>
    <w:rsid w:val="00DD613A"/>
    <w:rsid w:val="00DD62D8"/>
    <w:rsid w:val="00DF0665"/>
    <w:rsid w:val="00E04359"/>
    <w:rsid w:val="00E44895"/>
    <w:rsid w:val="00E63CB2"/>
    <w:rsid w:val="00E74F30"/>
    <w:rsid w:val="00E95670"/>
    <w:rsid w:val="00EA5A25"/>
    <w:rsid w:val="00EC0509"/>
    <w:rsid w:val="00ED2C1C"/>
    <w:rsid w:val="00EF57A3"/>
    <w:rsid w:val="00F330FF"/>
    <w:rsid w:val="00F3683B"/>
    <w:rsid w:val="00F41E40"/>
    <w:rsid w:val="00F465F2"/>
    <w:rsid w:val="00F66B6F"/>
    <w:rsid w:val="00F90378"/>
    <w:rsid w:val="00FA498B"/>
    <w:rsid w:val="00FB06AA"/>
    <w:rsid w:val="00FC3331"/>
    <w:rsid w:val="00FF00D8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1712E0-E7BE-4883-A734-C902952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F1BAB-1391-4126-8F0C-F939D9DF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20</TotalTime>
  <Pages>6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mompi 3P</cp:lastModifiedBy>
  <cp:revision>7</cp:revision>
  <cp:lastPrinted>2006-05-27T17:43:00Z</cp:lastPrinted>
  <dcterms:created xsi:type="dcterms:W3CDTF">2013-10-15T13:35:00Z</dcterms:created>
  <dcterms:modified xsi:type="dcterms:W3CDTF">2013-10-15T13:56:00Z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