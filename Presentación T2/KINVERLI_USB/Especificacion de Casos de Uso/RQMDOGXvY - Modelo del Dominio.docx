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73FF" w:rsidRPr="00016B2F" w:rsidRDefault="009B4B91" w:rsidP="00853B9C">
      <w:pPr>
        <w:pStyle w:val="Puesto"/>
        <w:jc w:val="left"/>
        <w:rPr>
          <w:lang w:val="es-PE"/>
        </w:rPr>
      </w:pPr>
      <w:r>
        <w:fldChar w:fldCharType="begin"/>
      </w:r>
      <w:r w:rsidRPr="002829B8">
        <w:rPr>
          <w:lang w:val="es-ES"/>
        </w:rPr>
        <w:instrText xml:space="preserve"> SUBJECT  \* MERGEFORMAT </w:instrText>
      </w:r>
      <w:r>
        <w:fldChar w:fldCharType="separate"/>
      </w:r>
      <w:r w:rsidR="00853B9C">
        <w:rPr>
          <w:lang w:val="es-PE"/>
        </w:rPr>
        <w:t>Sistema Gestor SAMOC</w:t>
      </w:r>
      <w:r>
        <w:rPr>
          <w:lang w:val="es-PE"/>
        </w:rPr>
        <w:fldChar w:fldCharType="end"/>
      </w:r>
    </w:p>
    <w:p w:rsidR="006F73FF" w:rsidRPr="00016B2F" w:rsidRDefault="009B4B91">
      <w:pPr>
        <w:pStyle w:val="Puesto"/>
        <w:jc w:val="right"/>
        <w:rPr>
          <w:lang w:val="es-PE"/>
        </w:rPr>
      </w:pPr>
      <w:r>
        <w:fldChar w:fldCharType="begin"/>
      </w:r>
      <w:r w:rsidRPr="00853B9C">
        <w:rPr>
          <w:lang w:val="es-PE"/>
        </w:rPr>
        <w:instrText xml:space="preserve"> TITLE  \* MERGEFORMAT </w:instrText>
      </w:r>
      <w:r>
        <w:fldChar w:fldCharType="separate"/>
      </w:r>
      <w:r w:rsidR="00A25B95">
        <w:rPr>
          <w:lang w:val="es-PE"/>
        </w:rPr>
        <w:t>Modelo del Dominio</w:t>
      </w:r>
      <w:r>
        <w:rPr>
          <w:lang w:val="es-PE"/>
        </w:rPr>
        <w:fldChar w:fldCharType="end"/>
      </w:r>
    </w:p>
    <w:p w:rsidR="006F73FF" w:rsidRPr="00016B2F" w:rsidRDefault="006F73FF">
      <w:pPr>
        <w:pStyle w:val="Puesto"/>
        <w:jc w:val="right"/>
        <w:rPr>
          <w:lang w:val="es-PE"/>
        </w:rPr>
      </w:pPr>
    </w:p>
    <w:p w:rsidR="006F73FF" w:rsidRPr="00016B2F" w:rsidRDefault="00E74F30">
      <w:pPr>
        <w:pStyle w:val="Puesto"/>
        <w:jc w:val="right"/>
        <w:rPr>
          <w:sz w:val="28"/>
          <w:lang w:val="es-PE"/>
        </w:rPr>
      </w:pPr>
      <w:r w:rsidRPr="00016B2F">
        <w:rPr>
          <w:sz w:val="28"/>
          <w:lang w:val="es-PE"/>
        </w:rPr>
        <w:t xml:space="preserve">Versión </w:t>
      </w:r>
      <w:r w:rsidR="00853B9C">
        <w:rPr>
          <w:sz w:val="28"/>
          <w:lang w:val="es-PE"/>
        </w:rPr>
        <w:t>1.0</w:t>
      </w:r>
    </w:p>
    <w:p w:rsidR="006F73FF" w:rsidRPr="00016B2F" w:rsidRDefault="006F73FF">
      <w:pPr>
        <w:pStyle w:val="Puesto"/>
        <w:rPr>
          <w:sz w:val="28"/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CD3CA0" w:rsidP="00CD3CA0">
      <w:pPr>
        <w:rPr>
          <w:lang w:val="es-PE"/>
        </w:rPr>
      </w:pPr>
    </w:p>
    <w:p w:rsidR="00CD3CA0" w:rsidRPr="00016B2F" w:rsidRDefault="00853B9C" w:rsidP="00CD3CA0">
      <w:pPr>
        <w:jc w:val="center"/>
        <w:rPr>
          <w:lang w:val="es-PE"/>
        </w:rPr>
      </w:pPr>
      <w:r>
        <w:rPr>
          <w:lang w:val="es-PE"/>
        </w:rPr>
        <w:t>Cajamarca, 2013</w:t>
      </w:r>
    </w:p>
    <w:p w:rsidR="006F73FF" w:rsidRPr="00016B2F" w:rsidRDefault="006F73FF">
      <w:pPr>
        <w:rPr>
          <w:lang w:val="es-PE"/>
        </w:rPr>
      </w:pPr>
    </w:p>
    <w:p w:rsidR="006F73FF" w:rsidRPr="00016B2F" w:rsidRDefault="006F73FF">
      <w:pPr>
        <w:rPr>
          <w:lang w:val="es-PE"/>
        </w:rPr>
        <w:sectPr w:rsidR="006F73FF" w:rsidRPr="00016B2F" w:rsidSect="00B259C4">
          <w:headerReference w:type="default" r:id="rId7"/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016B2F" w:rsidRDefault="006F73FF">
      <w:pPr>
        <w:pStyle w:val="Puesto"/>
        <w:rPr>
          <w:lang w:val="es-PE"/>
        </w:rPr>
      </w:pPr>
      <w:r w:rsidRPr="00016B2F">
        <w:rPr>
          <w:lang w:val="es-PE"/>
        </w:rPr>
        <w:lastRenderedPageBreak/>
        <w:t>Tabla de Contenidos</w:t>
      </w:r>
    </w:p>
    <w:p w:rsidR="00A25B95" w:rsidRDefault="000A3499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016B2F">
        <w:rPr>
          <w:lang w:val="es-PE"/>
        </w:rPr>
        <w:fldChar w:fldCharType="begin"/>
      </w:r>
      <w:r w:rsidR="006F73FF" w:rsidRPr="00016B2F">
        <w:rPr>
          <w:lang w:val="es-PE"/>
        </w:rPr>
        <w:instrText xml:space="preserve"> TOC \o "1-3" </w:instrText>
      </w:r>
      <w:r w:rsidRPr="00016B2F">
        <w:rPr>
          <w:lang w:val="es-PE"/>
        </w:rPr>
        <w:fldChar w:fldCharType="separate"/>
      </w:r>
      <w:r w:rsidR="00A25B95" w:rsidRPr="00A525DA">
        <w:rPr>
          <w:noProof/>
          <w:lang w:val="es-PE"/>
        </w:rPr>
        <w:t>1.</w:t>
      </w:r>
      <w:r w:rsidR="00A25B95">
        <w:rPr>
          <w:rFonts w:ascii="Calibri" w:hAnsi="Calibri"/>
          <w:noProof/>
          <w:sz w:val="22"/>
          <w:szCs w:val="22"/>
          <w:lang w:val="es-ES" w:eastAsia="es-ES"/>
        </w:rPr>
        <w:tab/>
      </w:r>
      <w:r w:rsidR="00A25B95" w:rsidRPr="00A525DA">
        <w:rPr>
          <w:noProof/>
          <w:lang w:val="es-PE"/>
        </w:rPr>
        <w:t>Introducción</w:t>
      </w:r>
      <w:r w:rsidR="00A25B95" w:rsidRPr="00A25B95">
        <w:rPr>
          <w:noProof/>
          <w:lang w:val="es-ES"/>
        </w:rPr>
        <w:tab/>
      </w:r>
      <w:r>
        <w:rPr>
          <w:noProof/>
        </w:rPr>
        <w:fldChar w:fldCharType="begin"/>
      </w:r>
      <w:r w:rsidR="00A25B95" w:rsidRPr="00A25B95">
        <w:rPr>
          <w:noProof/>
          <w:lang w:val="es-ES"/>
        </w:rPr>
        <w:instrText xml:space="preserve"> PAGEREF _Toc258083266 \h </w:instrText>
      </w:r>
      <w:r>
        <w:rPr>
          <w:noProof/>
        </w:rPr>
      </w:r>
      <w:r>
        <w:rPr>
          <w:noProof/>
        </w:rPr>
        <w:fldChar w:fldCharType="separate"/>
      </w:r>
      <w:r w:rsidR="00A25B95" w:rsidRPr="00A25B95">
        <w:rPr>
          <w:noProof/>
          <w:lang w:val="es-ES"/>
        </w:rPr>
        <w:t>3</w:t>
      </w:r>
      <w:r>
        <w:rPr>
          <w:noProof/>
        </w:rPr>
        <w:fldChar w:fldCharType="end"/>
      </w:r>
    </w:p>
    <w:p w:rsidR="00A25B95" w:rsidRDefault="00A25B95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1.1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Propósito</w:t>
      </w:r>
      <w:r w:rsidRPr="00A25B95">
        <w:rPr>
          <w:noProof/>
          <w:lang w:val="es-ES"/>
        </w:rPr>
        <w:tab/>
      </w:r>
      <w:r w:rsidR="000A3499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_Toc258083267 \h </w:instrText>
      </w:r>
      <w:r w:rsidR="000A3499">
        <w:rPr>
          <w:noProof/>
        </w:rPr>
      </w:r>
      <w:r w:rsidR="000A3499">
        <w:rPr>
          <w:noProof/>
        </w:rPr>
        <w:fldChar w:fldCharType="separate"/>
      </w:r>
      <w:r w:rsidRPr="00A25B95">
        <w:rPr>
          <w:noProof/>
          <w:lang w:val="es-ES"/>
        </w:rPr>
        <w:t>3</w:t>
      </w:r>
      <w:r w:rsidR="000A3499">
        <w:rPr>
          <w:noProof/>
        </w:rPr>
        <w:fldChar w:fldCharType="end"/>
      </w:r>
    </w:p>
    <w:p w:rsidR="00A25B95" w:rsidRDefault="00A25B95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1.2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Alcance</w:t>
      </w:r>
      <w:r w:rsidRPr="00A25B95">
        <w:rPr>
          <w:noProof/>
          <w:lang w:val="es-ES"/>
        </w:rPr>
        <w:tab/>
      </w:r>
      <w:r w:rsidR="000A3499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_Toc258083268 \h </w:instrText>
      </w:r>
      <w:r w:rsidR="000A3499">
        <w:rPr>
          <w:noProof/>
        </w:rPr>
      </w:r>
      <w:r w:rsidR="000A3499">
        <w:rPr>
          <w:noProof/>
        </w:rPr>
        <w:fldChar w:fldCharType="separate"/>
      </w:r>
      <w:r w:rsidRPr="00A25B95">
        <w:rPr>
          <w:noProof/>
          <w:lang w:val="es-ES"/>
        </w:rPr>
        <w:t>3</w:t>
      </w:r>
      <w:r w:rsidR="000A3499">
        <w:rPr>
          <w:noProof/>
        </w:rPr>
        <w:fldChar w:fldCharType="end"/>
      </w:r>
    </w:p>
    <w:p w:rsidR="00A25B95" w:rsidRDefault="00A25B95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1.3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Definiciones, Acrónimos y abreviaturas</w:t>
      </w:r>
      <w:r w:rsidRPr="00A25B95">
        <w:rPr>
          <w:noProof/>
          <w:lang w:val="es-ES"/>
        </w:rPr>
        <w:tab/>
      </w:r>
      <w:r w:rsidR="000A3499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_Toc258083269 \h </w:instrText>
      </w:r>
      <w:r w:rsidR="000A3499">
        <w:rPr>
          <w:noProof/>
        </w:rPr>
      </w:r>
      <w:r w:rsidR="000A3499">
        <w:rPr>
          <w:noProof/>
        </w:rPr>
        <w:fldChar w:fldCharType="separate"/>
      </w:r>
      <w:r w:rsidRPr="00A25B95">
        <w:rPr>
          <w:noProof/>
          <w:lang w:val="es-ES"/>
        </w:rPr>
        <w:t>3</w:t>
      </w:r>
      <w:r w:rsidR="000A3499">
        <w:rPr>
          <w:noProof/>
        </w:rPr>
        <w:fldChar w:fldCharType="end"/>
      </w:r>
    </w:p>
    <w:p w:rsidR="00A25B95" w:rsidRDefault="00A25B95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1.4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Referencias</w:t>
      </w:r>
      <w:r w:rsidRPr="00A25B95">
        <w:rPr>
          <w:noProof/>
          <w:lang w:val="es-ES"/>
        </w:rPr>
        <w:tab/>
      </w:r>
      <w:r w:rsidR="000A3499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_Toc258083270 \h </w:instrText>
      </w:r>
      <w:r w:rsidR="000A3499">
        <w:rPr>
          <w:noProof/>
        </w:rPr>
      </w:r>
      <w:r w:rsidR="000A3499">
        <w:rPr>
          <w:noProof/>
        </w:rPr>
        <w:fldChar w:fldCharType="separate"/>
      </w:r>
      <w:r w:rsidRPr="00A25B95">
        <w:rPr>
          <w:noProof/>
          <w:lang w:val="es-ES"/>
        </w:rPr>
        <w:t>3</w:t>
      </w:r>
      <w:r w:rsidR="000A3499">
        <w:rPr>
          <w:noProof/>
        </w:rPr>
        <w:fldChar w:fldCharType="end"/>
      </w:r>
    </w:p>
    <w:p w:rsidR="00A25B95" w:rsidRDefault="00A25B95">
      <w:pPr>
        <w:pStyle w:val="TDC2"/>
        <w:tabs>
          <w:tab w:val="left" w:pos="990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1.5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Generalidades</w:t>
      </w:r>
      <w:r w:rsidRPr="00A25B95">
        <w:rPr>
          <w:noProof/>
          <w:lang w:val="es-ES"/>
        </w:rPr>
        <w:tab/>
      </w:r>
      <w:r w:rsidR="000A3499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_Toc258083271 \h </w:instrText>
      </w:r>
      <w:r w:rsidR="000A3499">
        <w:rPr>
          <w:noProof/>
        </w:rPr>
      </w:r>
      <w:r w:rsidR="000A3499">
        <w:rPr>
          <w:noProof/>
        </w:rPr>
        <w:fldChar w:fldCharType="separate"/>
      </w:r>
      <w:r w:rsidRPr="00A25B95">
        <w:rPr>
          <w:noProof/>
          <w:lang w:val="es-ES"/>
        </w:rPr>
        <w:t>3</w:t>
      </w:r>
      <w:r w:rsidR="000A3499">
        <w:rPr>
          <w:noProof/>
        </w:rPr>
        <w:fldChar w:fldCharType="end"/>
      </w:r>
    </w:p>
    <w:p w:rsidR="00A25B95" w:rsidRDefault="00A25B9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2.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Modelo del  Dominio</w:t>
      </w:r>
      <w:r w:rsidRPr="00A25B95">
        <w:rPr>
          <w:noProof/>
          <w:lang w:val="es-ES"/>
        </w:rPr>
        <w:tab/>
      </w:r>
      <w:r w:rsidR="000A3499">
        <w:rPr>
          <w:noProof/>
        </w:rPr>
        <w:fldChar w:fldCharType="begin"/>
      </w:r>
      <w:r w:rsidRPr="00A25B95">
        <w:rPr>
          <w:noProof/>
          <w:lang w:val="es-ES"/>
        </w:rPr>
        <w:instrText xml:space="preserve"> PAGEREF _Toc258083272 \h </w:instrText>
      </w:r>
      <w:r w:rsidR="000A3499">
        <w:rPr>
          <w:noProof/>
        </w:rPr>
      </w:r>
      <w:r w:rsidR="000A3499">
        <w:rPr>
          <w:noProof/>
        </w:rPr>
        <w:fldChar w:fldCharType="separate"/>
      </w:r>
      <w:r w:rsidRPr="00A25B95">
        <w:rPr>
          <w:noProof/>
          <w:lang w:val="es-ES"/>
        </w:rPr>
        <w:t>3</w:t>
      </w:r>
      <w:r w:rsidR="000A3499">
        <w:rPr>
          <w:noProof/>
        </w:rPr>
        <w:fldChar w:fldCharType="end"/>
      </w:r>
    </w:p>
    <w:p w:rsidR="00A25B95" w:rsidRDefault="00A25B95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ES" w:eastAsia="es-ES"/>
        </w:rPr>
      </w:pPr>
      <w:r w:rsidRPr="00A525DA">
        <w:rPr>
          <w:noProof/>
          <w:lang w:val="es-PE"/>
        </w:rPr>
        <w:t>3.</w:t>
      </w:r>
      <w:r>
        <w:rPr>
          <w:rFonts w:ascii="Calibri" w:hAnsi="Calibri"/>
          <w:noProof/>
          <w:sz w:val="22"/>
          <w:szCs w:val="22"/>
          <w:lang w:val="es-ES" w:eastAsia="es-ES"/>
        </w:rPr>
        <w:tab/>
      </w:r>
      <w:r w:rsidRPr="00A525DA">
        <w:rPr>
          <w:noProof/>
          <w:lang w:val="es-PE"/>
        </w:rPr>
        <w:t>Observaciones</w:t>
      </w:r>
      <w:r>
        <w:rPr>
          <w:noProof/>
        </w:rPr>
        <w:tab/>
      </w:r>
      <w:r w:rsidR="000A3499">
        <w:rPr>
          <w:noProof/>
        </w:rPr>
        <w:fldChar w:fldCharType="begin"/>
      </w:r>
      <w:r>
        <w:rPr>
          <w:noProof/>
        </w:rPr>
        <w:instrText xml:space="preserve"> PAGEREF _Toc258083273 \h </w:instrText>
      </w:r>
      <w:r w:rsidR="000A3499">
        <w:rPr>
          <w:noProof/>
        </w:rPr>
      </w:r>
      <w:r w:rsidR="000A3499">
        <w:rPr>
          <w:noProof/>
        </w:rPr>
        <w:fldChar w:fldCharType="separate"/>
      </w:r>
      <w:r>
        <w:rPr>
          <w:noProof/>
        </w:rPr>
        <w:t>3</w:t>
      </w:r>
      <w:r w:rsidR="000A3499">
        <w:rPr>
          <w:noProof/>
        </w:rPr>
        <w:fldChar w:fldCharType="end"/>
      </w:r>
    </w:p>
    <w:p w:rsidR="006F73FF" w:rsidRPr="00016B2F" w:rsidRDefault="000A3499" w:rsidP="00B259C4">
      <w:pPr>
        <w:pStyle w:val="Puesto"/>
        <w:tabs>
          <w:tab w:val="right" w:pos="8789"/>
        </w:tabs>
        <w:rPr>
          <w:lang w:val="es-PE"/>
        </w:rPr>
      </w:pPr>
      <w:r w:rsidRPr="00016B2F">
        <w:rPr>
          <w:lang w:val="es-PE"/>
        </w:rPr>
        <w:fldChar w:fldCharType="end"/>
      </w:r>
      <w:r w:rsidR="006F73FF" w:rsidRPr="00016B2F">
        <w:rPr>
          <w:lang w:val="es-PE"/>
        </w:rPr>
        <w:br w:type="page"/>
      </w:r>
      <w:fldSimple w:instr=" TITLE  \* MERGEFORMAT ">
        <w:r w:rsidR="00A25B95">
          <w:rPr>
            <w:lang w:val="es-PE"/>
          </w:rPr>
          <w:t>Modelo del Dominio</w:t>
        </w:r>
      </w:fldSimple>
    </w:p>
    <w:p w:rsidR="006F73FF" w:rsidRPr="00016B2F" w:rsidRDefault="00B259C4">
      <w:pPr>
        <w:pStyle w:val="Ttulo1"/>
        <w:rPr>
          <w:lang w:val="es-PE"/>
        </w:rPr>
      </w:pPr>
      <w:r>
        <w:rPr>
          <w:lang w:val="es-PE"/>
        </w:rPr>
        <w:tab/>
      </w:r>
      <w:bookmarkStart w:id="0" w:name="_Toc258083266"/>
      <w:r w:rsidR="006F73FF" w:rsidRPr="00016B2F">
        <w:rPr>
          <w:lang w:val="es-PE"/>
        </w:rPr>
        <w:t>Introducción</w:t>
      </w:r>
      <w:bookmarkEnd w:id="0"/>
    </w:p>
    <w:p w:rsidR="00575B3A" w:rsidRPr="00575B3A" w:rsidRDefault="00575B3A" w:rsidP="00624E40">
      <w:pPr>
        <w:ind w:left="720"/>
        <w:rPr>
          <w:lang w:val="es-PE"/>
        </w:rPr>
      </w:pPr>
      <w:r>
        <w:rPr>
          <w:lang w:val="es-PE"/>
        </w:rPr>
        <w:t xml:space="preserve">En este documento se informará sobre las relaciones y atributos con los que cuentan nuestras entidades a través de un </w:t>
      </w:r>
      <w:r w:rsidR="0041174C">
        <w:rPr>
          <w:lang w:val="es-PE"/>
        </w:rPr>
        <w:t>gráfico</w:t>
      </w:r>
      <w:r>
        <w:rPr>
          <w:lang w:val="es-PE"/>
        </w:rPr>
        <w:t xml:space="preserve">, </w:t>
      </w:r>
      <w:r w:rsidR="0041174C">
        <w:rPr>
          <w:lang w:val="es-PE"/>
        </w:rPr>
        <w:t>así</w:t>
      </w:r>
      <w:r>
        <w:rPr>
          <w:lang w:val="es-PE"/>
        </w:rPr>
        <w:t xml:space="preserve"> también se dará a conocer el propósito, alcance, algunas referencias del documento.</w:t>
      </w:r>
    </w:p>
    <w:p w:rsidR="006F73FF" w:rsidRDefault="00B259C4" w:rsidP="00A25B95">
      <w:pPr>
        <w:pStyle w:val="Ttulo2"/>
        <w:ind w:left="720"/>
        <w:rPr>
          <w:lang w:val="es-PE"/>
        </w:rPr>
      </w:pPr>
      <w:r>
        <w:rPr>
          <w:lang w:val="es-PE"/>
        </w:rPr>
        <w:tab/>
      </w:r>
      <w:bookmarkStart w:id="1" w:name="_Toc258083267"/>
      <w:r w:rsidR="006F73FF" w:rsidRPr="00016B2F">
        <w:rPr>
          <w:lang w:val="es-PE"/>
        </w:rPr>
        <w:t>Propósito</w:t>
      </w:r>
      <w:bookmarkEnd w:id="1"/>
    </w:p>
    <w:p w:rsidR="00ED5938" w:rsidRPr="004476FD" w:rsidRDefault="004476FD" w:rsidP="00ED5938">
      <w:pPr>
        <w:ind w:left="1440"/>
        <w:rPr>
          <w:lang w:val="es-PE"/>
        </w:rPr>
      </w:pPr>
      <w:r w:rsidRPr="00086976">
        <w:rPr>
          <w:lang w:val="es-PE"/>
        </w:rPr>
        <w:t>El propósito de este documento es tener un diseño de una base de datos.</w:t>
      </w:r>
      <w:r w:rsidR="00086976">
        <w:rPr>
          <w:lang w:val="es-PE"/>
        </w:rPr>
        <w:t xml:space="preserve"> </w:t>
      </w:r>
      <w:r w:rsidR="00560A6A" w:rsidRPr="004476FD">
        <w:rPr>
          <w:lang w:val="es-PE"/>
        </w:rPr>
        <w:t xml:space="preserve">El detalle de cómo el sistema SAMOC </w:t>
      </w:r>
      <w:r w:rsidR="004D530F">
        <w:rPr>
          <w:lang w:val="es-PE"/>
        </w:rPr>
        <w:t>tendrá relacionadas sus entidades.</w:t>
      </w:r>
    </w:p>
    <w:p w:rsidR="006F73FF" w:rsidRPr="00560A6A" w:rsidRDefault="00B259C4" w:rsidP="00A25B95">
      <w:pPr>
        <w:pStyle w:val="Ttulo2"/>
        <w:ind w:left="720"/>
        <w:rPr>
          <w:lang w:val="es-PE"/>
        </w:rPr>
      </w:pPr>
      <w:r w:rsidRPr="00560A6A">
        <w:rPr>
          <w:i/>
          <w:lang w:val="es-PE"/>
        </w:rPr>
        <w:tab/>
      </w:r>
      <w:bookmarkStart w:id="2" w:name="_Toc258083268"/>
      <w:r w:rsidR="006F73FF" w:rsidRPr="00560A6A">
        <w:rPr>
          <w:lang w:val="es-PE"/>
        </w:rPr>
        <w:t>Alcance</w:t>
      </w:r>
      <w:bookmarkEnd w:id="2"/>
    </w:p>
    <w:p w:rsidR="006F73FF" w:rsidRPr="00013D14" w:rsidRDefault="00ED5938" w:rsidP="00013D14">
      <w:pPr>
        <w:pStyle w:val="InfoBlue"/>
        <w:rPr>
          <w:lang w:val="es-PE"/>
        </w:rPr>
      </w:pPr>
      <w:r w:rsidRPr="00013D14">
        <w:t xml:space="preserve">Este documento de Modelo de Dominio se aplica al SISTEMA GESTOR SAMOC  </w:t>
      </w:r>
      <w:r w:rsidR="00013D14">
        <w:t>lo cual forma parte de algo muy importante como son las entidades donde se guardará toda nuestra información ya que sobre eso trabajará nuestro sistema.</w:t>
      </w:r>
    </w:p>
    <w:p w:rsidR="006F73FF" w:rsidRPr="00016B2F" w:rsidRDefault="00B259C4" w:rsidP="00A25B95">
      <w:pPr>
        <w:pStyle w:val="Ttulo2"/>
        <w:ind w:left="720"/>
        <w:rPr>
          <w:lang w:val="es-PE"/>
        </w:rPr>
      </w:pPr>
      <w:bookmarkStart w:id="3" w:name="_Toc456598589"/>
      <w:bookmarkStart w:id="4" w:name="_Toc456600920"/>
      <w:r>
        <w:rPr>
          <w:lang w:val="es-PE"/>
        </w:rPr>
        <w:tab/>
      </w:r>
      <w:bookmarkStart w:id="5" w:name="_Toc258083269"/>
      <w:r w:rsidR="006F73FF" w:rsidRPr="00016B2F">
        <w:rPr>
          <w:lang w:val="es-PE"/>
        </w:rPr>
        <w:t xml:space="preserve">Definiciones, Acrónimos </w:t>
      </w:r>
      <w:bookmarkEnd w:id="3"/>
      <w:bookmarkEnd w:id="4"/>
      <w:r w:rsidR="006F73FF" w:rsidRPr="00016B2F">
        <w:rPr>
          <w:lang w:val="es-PE"/>
        </w:rPr>
        <w:t>y abreviaturas</w:t>
      </w:r>
      <w:bookmarkEnd w:id="5"/>
    </w:p>
    <w:p w:rsidR="006F73FF" w:rsidRDefault="00ED5938" w:rsidP="00013D14">
      <w:pPr>
        <w:pStyle w:val="InfoBlue"/>
      </w:pPr>
      <w:r w:rsidRPr="00ED5938">
        <w:t>SAMOC: Sociedad Auxilio Mutuo Obrero</w:t>
      </w:r>
    </w:p>
    <w:p w:rsidR="00AB5E58" w:rsidRPr="00AB5E58" w:rsidRDefault="00AB5E58" w:rsidP="00AB5E58">
      <w:pPr>
        <w:pStyle w:val="Textoindependiente"/>
        <w:rPr>
          <w:lang w:val="es-EC"/>
        </w:rPr>
      </w:pPr>
      <w:r>
        <w:rPr>
          <w:lang w:val="es-EC"/>
        </w:rPr>
        <w:tab/>
        <w:t>Entidades: Entes del negocio (abstracciones de la realidad como documentos, clientes, etc).</w:t>
      </w:r>
    </w:p>
    <w:p w:rsidR="00ED5938" w:rsidRPr="00007BD8" w:rsidRDefault="00ED5938" w:rsidP="00ED5938">
      <w:pPr>
        <w:pStyle w:val="Textoindependiente"/>
      </w:pPr>
      <w:r w:rsidRPr="00ED5938">
        <w:rPr>
          <w:lang w:val="es-PE"/>
        </w:rPr>
        <w:tab/>
      </w:r>
      <w:r w:rsidR="00C958A0" w:rsidRPr="00007BD8">
        <w:t xml:space="preserve">RSA: </w:t>
      </w:r>
      <w:r w:rsidR="00007BD8" w:rsidRPr="00007BD8">
        <w:t>IBM Rational Software Architect for WebSphere Software</w:t>
      </w:r>
    </w:p>
    <w:p w:rsidR="00727BE5" w:rsidRDefault="00B259C4" w:rsidP="00727BE5">
      <w:pPr>
        <w:pStyle w:val="Ttulo2"/>
        <w:ind w:left="720"/>
        <w:rPr>
          <w:lang w:val="es-PE"/>
        </w:rPr>
      </w:pPr>
      <w:r w:rsidRPr="00007BD8">
        <w:tab/>
      </w:r>
      <w:bookmarkStart w:id="6" w:name="_Toc258083270"/>
      <w:r w:rsidR="006F73FF" w:rsidRPr="00016B2F">
        <w:rPr>
          <w:lang w:val="es-PE"/>
        </w:rPr>
        <w:t>Referencias</w:t>
      </w:r>
      <w:bookmarkEnd w:id="6"/>
    </w:p>
    <w:p w:rsidR="00727BE5" w:rsidRPr="00457937" w:rsidRDefault="00727BE5" w:rsidP="00727BE5">
      <w:pPr>
        <w:pStyle w:val="Textoindependiente"/>
        <w:numPr>
          <w:ilvl w:val="0"/>
          <w:numId w:val="36"/>
        </w:numPr>
        <w:jc w:val="both"/>
        <w:rPr>
          <w:sz w:val="22"/>
          <w:szCs w:val="22"/>
          <w:lang w:val="es-ES"/>
        </w:rPr>
      </w:pPr>
      <w:r w:rsidRPr="00457937">
        <w:rPr>
          <w:sz w:val="22"/>
          <w:szCs w:val="22"/>
          <w:lang w:val="es-ES"/>
        </w:rPr>
        <w:t>Diagrama de Casos de Uso</w:t>
      </w:r>
    </w:p>
    <w:p w:rsidR="00727BE5" w:rsidRDefault="00727BE5" w:rsidP="00727BE5">
      <w:pPr>
        <w:pStyle w:val="Textoindependiente"/>
        <w:numPr>
          <w:ilvl w:val="0"/>
          <w:numId w:val="36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RSA</w:t>
      </w:r>
    </w:p>
    <w:p w:rsidR="00796E48" w:rsidRPr="00727BE5" w:rsidRDefault="00796E48" w:rsidP="00727BE5">
      <w:pPr>
        <w:pStyle w:val="Textoindependiente"/>
        <w:numPr>
          <w:ilvl w:val="0"/>
          <w:numId w:val="36"/>
        </w:numPr>
        <w:jc w:val="both"/>
        <w:rPr>
          <w:sz w:val="22"/>
          <w:szCs w:val="22"/>
          <w:lang w:val="es-ES"/>
        </w:rPr>
      </w:pPr>
      <w:r>
        <w:rPr>
          <w:sz w:val="22"/>
          <w:szCs w:val="22"/>
          <w:lang w:val="es-ES"/>
        </w:rPr>
        <w:t>Entidades del negocio</w:t>
      </w:r>
    </w:p>
    <w:p w:rsidR="006F73FF" w:rsidRPr="00016B2F" w:rsidRDefault="00B259C4" w:rsidP="00A25B95">
      <w:pPr>
        <w:pStyle w:val="Ttulo2"/>
        <w:ind w:left="720"/>
        <w:rPr>
          <w:lang w:val="es-PE"/>
        </w:rPr>
      </w:pPr>
      <w:r>
        <w:rPr>
          <w:lang w:val="es-PE"/>
        </w:rPr>
        <w:tab/>
      </w:r>
      <w:bookmarkStart w:id="7" w:name="_Toc258083271"/>
      <w:r w:rsidR="006F73FF" w:rsidRPr="00016B2F">
        <w:rPr>
          <w:lang w:val="es-PE"/>
        </w:rPr>
        <w:t>Generalidades</w:t>
      </w:r>
      <w:bookmarkEnd w:id="7"/>
    </w:p>
    <w:p w:rsidR="00007BD8" w:rsidRPr="00007BD8" w:rsidRDefault="00007BD8" w:rsidP="00007BD8">
      <w:pPr>
        <w:pStyle w:val="Textoindependiente"/>
        <w:rPr>
          <w:lang w:val="es-EC"/>
        </w:rPr>
      </w:pPr>
      <w:r>
        <w:rPr>
          <w:lang w:val="es-EC"/>
        </w:rPr>
        <w:t>En el presente documento se mostrará una gráfica con todas las entidades con sus respectivos atributos y relaciones entre entidades.</w:t>
      </w:r>
    </w:p>
    <w:p w:rsidR="004F4877" w:rsidRDefault="00A25B95" w:rsidP="00575B3A">
      <w:pPr>
        <w:pStyle w:val="Ttulo1"/>
        <w:ind w:left="720" w:hanging="720"/>
        <w:rPr>
          <w:lang w:val="es-PE"/>
        </w:rPr>
      </w:pPr>
      <w:bookmarkStart w:id="8" w:name="_Toc258083272"/>
      <w:r>
        <w:rPr>
          <w:lang w:val="es-PE"/>
        </w:rPr>
        <w:t>Modelo del  Dominio</w:t>
      </w:r>
      <w:bookmarkEnd w:id="8"/>
    </w:p>
    <w:p w:rsidR="00F30FCA" w:rsidRDefault="00F30FCA" w:rsidP="00007BD8">
      <w:pPr>
        <w:rPr>
          <w:lang w:val="es-PE"/>
        </w:rPr>
        <w:sectPr w:rsidR="00F30FCA" w:rsidSect="00575B3A">
          <w:headerReference w:type="default" r:id="rId9"/>
          <w:footerReference w:type="default" r:id="rId10"/>
          <w:headerReference w:type="first" r:id="rId11"/>
          <w:footerReference w:type="first" r:id="rId12"/>
          <w:pgSz w:w="11907" w:h="16840" w:code="9"/>
          <w:pgMar w:top="1418" w:right="283" w:bottom="1418" w:left="709" w:header="720" w:footer="720" w:gutter="0"/>
          <w:cols w:space="720"/>
        </w:sectPr>
      </w:pPr>
    </w:p>
    <w:p w:rsidR="0000369A" w:rsidRDefault="00392D38" w:rsidP="00007BD8">
      <w:pPr>
        <w:rPr>
          <w:lang w:val="es-PE"/>
        </w:rPr>
      </w:pPr>
      <w:r>
        <w:rPr>
          <w:noProof/>
          <w:lang w:val="es-PE" w:eastAsia="es-PE"/>
        </w:rPr>
        <w:lastRenderedPageBreak/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906C662" wp14:editId="53F5738B">
                <wp:simplePos x="0" y="0"/>
                <wp:positionH relativeFrom="column">
                  <wp:posOffset>1759284</wp:posOffset>
                </wp:positionH>
                <wp:positionV relativeFrom="paragraph">
                  <wp:posOffset>4274453</wp:posOffset>
                </wp:positionV>
                <wp:extent cx="925195" cy="566420"/>
                <wp:effectExtent l="0" t="0" r="27305" b="24130"/>
                <wp:wrapNone/>
                <wp:docPr id="27" name="2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5664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F1071" w:rsidRDefault="00BF1071" w:rsidP="00BF107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>Ap_paterno</w:t>
                            </w:r>
                          </w:p>
                          <w:p w:rsidR="00BF1071" w:rsidRDefault="00BF1071" w:rsidP="00BF107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>Ap_materno</w:t>
                            </w:r>
                          </w:p>
                          <w:p w:rsidR="001E4519" w:rsidRPr="00297C8A" w:rsidRDefault="001E4519" w:rsidP="00BF1071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>descripcion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06C662" id="27 Rectángulo" o:spid="_x0000_s1026" style="position:absolute;margin-left:138.55pt;margin-top:336.55pt;width:72.85pt;height:44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" fillcolor="#4f81bd [3204]" strokecolor="#243f60 [1604]" strokeweight="2pt">
                <v:textbox>
                  <w:txbxContent>
                    <w:p w:rsidR="00BF1071" w:rsidRDefault="00BF1071" w:rsidP="00BF1071">
                      <w:pPr>
                        <w:jc w:val="center"/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>Ap_paterno</w:t>
                      </w:r>
                    </w:p>
                    <w:p w:rsidR="00BF1071" w:rsidRDefault="00BF1071" w:rsidP="00BF1071">
                      <w:pPr>
                        <w:jc w:val="center"/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>Ap_materno</w:t>
                      </w:r>
                    </w:p>
                    <w:p w:rsidR="001E4519" w:rsidRPr="00297C8A" w:rsidRDefault="001E4519" w:rsidP="00BF1071">
                      <w:pPr>
                        <w:jc w:val="center"/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>descripcion</w:t>
                      </w:r>
                    </w:p>
                  </w:txbxContent>
                </v:textbox>
              </v:rect>
            </w:pict>
          </mc:Fallback>
        </mc:AlternateContent>
      </w:r>
      <w:r w:rsidR="00E119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40E344A3" wp14:editId="69CCF20F">
                <wp:simplePos x="0" y="0"/>
                <wp:positionH relativeFrom="column">
                  <wp:posOffset>5605696</wp:posOffset>
                </wp:positionH>
                <wp:positionV relativeFrom="paragraph">
                  <wp:posOffset>2230338</wp:posOffset>
                </wp:positionV>
                <wp:extent cx="925195" cy="470862"/>
                <wp:effectExtent l="0" t="0" r="27305" b="24765"/>
                <wp:wrapNone/>
                <wp:docPr id="39" name="3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195" cy="47086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119F9" w:rsidRDefault="00E119F9" w:rsidP="00E119F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>Ap_paterno</w:t>
                            </w:r>
                          </w:p>
                          <w:p w:rsidR="00E119F9" w:rsidRPr="00297C8A" w:rsidRDefault="00E119F9" w:rsidP="00E119F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>Ap_materno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344A3" id="39 Rectángulo" o:spid="_x0000_s1027" style="position:absolute;margin-left:441.4pt;margin-top:175.6pt;width:72.85pt;height:37.1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" fillcolor="#4f81bd [3204]" strokecolor="#243f60 [1604]" strokeweight="2pt">
                <v:textbox>
                  <w:txbxContent>
                    <w:p w:rsidR="00E119F9" w:rsidRDefault="00E119F9" w:rsidP="00E119F9">
                      <w:pPr>
                        <w:jc w:val="center"/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>Ap_paterno</w:t>
                      </w:r>
                    </w:p>
                    <w:p w:rsidR="00E119F9" w:rsidRPr="00297C8A" w:rsidRDefault="00E119F9" w:rsidP="00E119F9">
                      <w:pPr>
                        <w:jc w:val="center"/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>Ap_materno</w:t>
                      </w:r>
                    </w:p>
                  </w:txbxContent>
                </v:textbox>
              </v:rect>
            </w:pict>
          </mc:Fallback>
        </mc:AlternateContent>
      </w:r>
      <w:r w:rsidR="00E119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66F2946" wp14:editId="218F5DFD">
                <wp:simplePos x="0" y="0"/>
                <wp:positionH relativeFrom="column">
                  <wp:posOffset>6174744</wp:posOffset>
                </wp:positionH>
                <wp:positionV relativeFrom="paragraph">
                  <wp:posOffset>1871329</wp:posOffset>
                </wp:positionV>
                <wp:extent cx="252095" cy="10795"/>
                <wp:effectExtent l="38100" t="38100" r="52705" b="84455"/>
                <wp:wrapNone/>
                <wp:docPr id="38" name="3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E7907A" id="38 Conector recto" o:spid="_x0000_s1026" style="position:absolute;flip:y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47.35pt" to="506.05pt,14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119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4157A9F" wp14:editId="170DD2B9">
                <wp:simplePos x="0" y="0"/>
                <wp:positionH relativeFrom="column">
                  <wp:posOffset>6174744</wp:posOffset>
                </wp:positionH>
                <wp:positionV relativeFrom="paragraph">
                  <wp:posOffset>1669801</wp:posOffset>
                </wp:positionV>
                <wp:extent cx="252095" cy="10795"/>
                <wp:effectExtent l="38100" t="38100" r="52705" b="84455"/>
                <wp:wrapNone/>
                <wp:docPr id="37" name="3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36E868" id="37 Conector recto" o:spid="_x0000_s1026" style="position:absolute;flip:y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86.2pt,131.5pt" to="506.05pt,13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119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0859B616" wp14:editId="74AB2A47">
                <wp:simplePos x="0" y="0"/>
                <wp:positionH relativeFrom="column">
                  <wp:posOffset>8731885</wp:posOffset>
                </wp:positionH>
                <wp:positionV relativeFrom="paragraph">
                  <wp:posOffset>1842770</wp:posOffset>
                </wp:positionV>
                <wp:extent cx="252095" cy="10795"/>
                <wp:effectExtent l="38100" t="38100" r="52705" b="84455"/>
                <wp:wrapNone/>
                <wp:docPr id="36" name="3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095" cy="10795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379B62" id="36 Conector recto" o:spid="_x0000_s1026" style="position:absolute;flip:y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87.55pt,145.1pt" to="707.4pt,145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119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581E026" wp14:editId="42810379">
                <wp:simplePos x="0" y="0"/>
                <wp:positionH relativeFrom="column">
                  <wp:posOffset>6475095</wp:posOffset>
                </wp:positionH>
                <wp:positionV relativeFrom="paragraph">
                  <wp:posOffset>287655</wp:posOffset>
                </wp:positionV>
                <wp:extent cx="420370" cy="305435"/>
                <wp:effectExtent l="317" t="37783" r="37148" b="56197"/>
                <wp:wrapNone/>
                <wp:docPr id="30" name="30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420370" cy="30543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6569E2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0 Flecha abajo" o:spid="_x0000_s1026" type="#_x0000_t67" style="position:absolute;margin-left:509.85pt;margin-top:22.65pt;width:33.1pt;height:24.05pt;rotation:-90;z-index:2517032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" adj="10800" fillcolor="#4f81bd [3204]" strokecolor="#243f60 [1604]" strokeweight="2pt"/>
            </w:pict>
          </mc:Fallback>
        </mc:AlternateContent>
      </w:r>
      <w:r w:rsidR="00E119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A6F017C" wp14:editId="3F98EBA8">
                <wp:simplePos x="0" y="0"/>
                <wp:positionH relativeFrom="column">
                  <wp:posOffset>7755183</wp:posOffset>
                </wp:positionH>
                <wp:positionV relativeFrom="paragraph">
                  <wp:posOffset>215171</wp:posOffset>
                </wp:positionV>
                <wp:extent cx="420736" cy="305668"/>
                <wp:effectExtent l="317" t="37783" r="18098" b="56197"/>
                <wp:wrapNone/>
                <wp:docPr id="33" name="3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420736" cy="305668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F49F2" id="33 Flecha abajo" o:spid="_x0000_s1026" type="#_x0000_t67" style="position:absolute;margin-left:610.65pt;margin-top:16.95pt;width:33.15pt;height:24.05pt;rotation:90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" adj="10800" fillcolor="#4f81bd [3204]" strokecolor="#243f60 [1604]" strokeweight="2pt"/>
            </w:pict>
          </mc:Fallback>
        </mc:AlternateContent>
      </w:r>
      <w:r w:rsidR="00E119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8955E4D" wp14:editId="454F9ABF">
                <wp:simplePos x="0" y="0"/>
                <wp:positionH relativeFrom="column">
                  <wp:posOffset>8624570</wp:posOffset>
                </wp:positionH>
                <wp:positionV relativeFrom="paragraph">
                  <wp:posOffset>1012190</wp:posOffset>
                </wp:positionV>
                <wp:extent cx="252442" cy="11220"/>
                <wp:effectExtent l="38100" t="38100" r="52705" b="84455"/>
                <wp:wrapNone/>
                <wp:docPr id="16" name="1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2442" cy="11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6958B4" id="16 Conector recto" o:spid="_x0000_s1026" style="position:absolute;flip:y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79.1pt,79.7pt" to="699pt,8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E4EA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9F06502" wp14:editId="365FCC7A">
                <wp:simplePos x="0" y="0"/>
                <wp:positionH relativeFrom="column">
                  <wp:posOffset>1948815</wp:posOffset>
                </wp:positionH>
                <wp:positionV relativeFrom="paragraph">
                  <wp:posOffset>3309725</wp:posOffset>
                </wp:positionV>
                <wp:extent cx="392430" cy="5080"/>
                <wp:effectExtent l="38100" t="38100" r="64770" b="90170"/>
                <wp:wrapNone/>
                <wp:docPr id="26" name="26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9243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8E3501" id="26 Conector recto" o:spid="_x0000_s1026" style="position:absolute;flip:y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3.45pt,260.6pt" to="184.35pt,2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E4EA2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4343A7E" wp14:editId="32B4A2E8">
                <wp:simplePos x="0" y="0"/>
                <wp:positionH relativeFrom="column">
                  <wp:posOffset>1953790</wp:posOffset>
                </wp:positionH>
                <wp:positionV relativeFrom="paragraph">
                  <wp:posOffset>3524663</wp:posOffset>
                </wp:positionV>
                <wp:extent cx="459740" cy="0"/>
                <wp:effectExtent l="38100" t="38100" r="54610" b="95250"/>
                <wp:wrapNone/>
                <wp:docPr id="28" name="2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9740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11A46B" id="28 Conector recto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3.85pt,277.55pt" to="190.05pt,27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4373A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56DA5B6C" wp14:editId="11F22078">
                <wp:simplePos x="0" y="0"/>
                <wp:positionH relativeFrom="column">
                  <wp:posOffset>3362960</wp:posOffset>
                </wp:positionH>
                <wp:positionV relativeFrom="paragraph">
                  <wp:posOffset>3873808</wp:posOffset>
                </wp:positionV>
                <wp:extent cx="353060" cy="10795"/>
                <wp:effectExtent l="57150" t="38100" r="46990" b="84455"/>
                <wp:wrapNone/>
                <wp:docPr id="34" name="3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E5655E5" id="34 Conector recto" o:spid="_x0000_s1026" style="position:absolute;z-index:2517002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64.8pt,305pt" to="292.6pt,30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812A6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0D45418" wp14:editId="3CAACE8C">
                <wp:simplePos x="0" y="0"/>
                <wp:positionH relativeFrom="column">
                  <wp:posOffset>4069867</wp:posOffset>
                </wp:positionH>
                <wp:positionV relativeFrom="paragraph">
                  <wp:posOffset>3839997</wp:posOffset>
                </wp:positionV>
                <wp:extent cx="2064412" cy="269240"/>
                <wp:effectExtent l="0" t="0" r="12065" b="35560"/>
                <wp:wrapNone/>
                <wp:docPr id="35" name="3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64412" cy="26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DAD4062" id="35 Conector recto" o:spid="_x0000_s1026" style="position:absolute;z-index:2517012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0.45pt,302.35pt" to="483pt,3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" strokecolor="#4579b8 [3044]"/>
            </w:pict>
          </mc:Fallback>
        </mc:AlternateContent>
      </w:r>
      <w:r w:rsidR="00EC690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FC2A2AD" wp14:editId="68E7D489">
                <wp:simplePos x="0" y="0"/>
                <wp:positionH relativeFrom="column">
                  <wp:posOffset>6133855</wp:posOffset>
                </wp:positionH>
                <wp:positionV relativeFrom="paragraph">
                  <wp:posOffset>3839845</wp:posOffset>
                </wp:positionV>
                <wp:extent cx="914400" cy="914400"/>
                <wp:effectExtent l="0" t="0" r="19050" b="19050"/>
                <wp:wrapNone/>
                <wp:docPr id="32" name="3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C6901" w:rsidRDefault="00EC6901" w:rsidP="00EC69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P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E"/>
                              </w:rPr>
                              <w:t>Tipos_beneficios_mutuales</w:t>
                            </w:r>
                          </w:p>
                          <w:p w:rsidR="00EC6901" w:rsidRDefault="00EC6901" w:rsidP="00EC69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P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E"/>
                              </w:rPr>
                              <w:t>Id()</w:t>
                            </w:r>
                          </w:p>
                          <w:p w:rsidR="00EC6901" w:rsidRDefault="00EC6901" w:rsidP="00EC69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P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E"/>
                              </w:rPr>
                              <w:t>Nombre()</w:t>
                            </w:r>
                          </w:p>
                          <w:p w:rsidR="00EC6901" w:rsidRDefault="00EC6901" w:rsidP="00EC69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P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E"/>
                              </w:rPr>
                              <w:t>costo()</w:t>
                            </w:r>
                          </w:p>
                          <w:p w:rsidR="00EC6901" w:rsidRPr="00EC6901" w:rsidRDefault="00EC6901" w:rsidP="00EC6901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C2A2AD" id="32 Rectángulo" o:spid="_x0000_s1028" style="position:absolute;margin-left:483pt;margin-top:302.35pt;width:1in;height:1in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" fillcolor="white [3201]" strokecolor="black [3200]" strokeweight="2pt">
                <v:textbox>
                  <w:txbxContent>
                    <w:p w:rsidR="00EC6901" w:rsidRDefault="00EC6901" w:rsidP="00EC6901">
                      <w:pPr>
                        <w:jc w:val="center"/>
                        <w:rPr>
                          <w:sz w:val="16"/>
                          <w:szCs w:val="16"/>
                          <w:lang w:val="es-PE"/>
                        </w:rPr>
                      </w:pPr>
                      <w:r>
                        <w:rPr>
                          <w:sz w:val="16"/>
                          <w:szCs w:val="16"/>
                          <w:lang w:val="es-PE"/>
                        </w:rPr>
                        <w:t>Tipos_beneficios_mutuales</w:t>
                      </w:r>
                    </w:p>
                    <w:p w:rsidR="00EC6901" w:rsidRDefault="00EC6901" w:rsidP="00EC6901">
                      <w:pPr>
                        <w:jc w:val="center"/>
                        <w:rPr>
                          <w:sz w:val="16"/>
                          <w:szCs w:val="16"/>
                          <w:lang w:val="es-PE"/>
                        </w:rPr>
                      </w:pPr>
                      <w:r>
                        <w:rPr>
                          <w:sz w:val="16"/>
                          <w:szCs w:val="16"/>
                          <w:lang w:val="es-PE"/>
                        </w:rPr>
                        <w:t>Id()</w:t>
                      </w:r>
                    </w:p>
                    <w:p w:rsidR="00EC6901" w:rsidRDefault="00EC6901" w:rsidP="00EC6901">
                      <w:pPr>
                        <w:jc w:val="center"/>
                        <w:rPr>
                          <w:sz w:val="16"/>
                          <w:szCs w:val="16"/>
                          <w:lang w:val="es-PE"/>
                        </w:rPr>
                      </w:pPr>
                      <w:r>
                        <w:rPr>
                          <w:sz w:val="16"/>
                          <w:szCs w:val="16"/>
                          <w:lang w:val="es-PE"/>
                        </w:rPr>
                        <w:t>Nombre()</w:t>
                      </w:r>
                    </w:p>
                    <w:p w:rsidR="00EC6901" w:rsidRDefault="00EC6901" w:rsidP="00EC6901">
                      <w:pPr>
                        <w:jc w:val="center"/>
                        <w:rPr>
                          <w:sz w:val="16"/>
                          <w:szCs w:val="16"/>
                          <w:lang w:val="es-PE"/>
                        </w:rPr>
                      </w:pPr>
                      <w:r>
                        <w:rPr>
                          <w:sz w:val="16"/>
                          <w:szCs w:val="16"/>
                          <w:lang w:val="es-PE"/>
                        </w:rPr>
                        <w:t>costo()</w:t>
                      </w:r>
                    </w:p>
                    <w:p w:rsidR="00EC6901" w:rsidRPr="00EC6901" w:rsidRDefault="00EC6901" w:rsidP="00EC6901">
                      <w:pPr>
                        <w:jc w:val="center"/>
                        <w:rPr>
                          <w:sz w:val="16"/>
                          <w:szCs w:val="16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C690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0D17831" wp14:editId="1EFCC346">
                <wp:simplePos x="0" y="0"/>
                <wp:positionH relativeFrom="column">
                  <wp:posOffset>5135245</wp:posOffset>
                </wp:positionH>
                <wp:positionV relativeFrom="paragraph">
                  <wp:posOffset>4966970</wp:posOffset>
                </wp:positionV>
                <wp:extent cx="549275" cy="11430"/>
                <wp:effectExtent l="38100" t="38100" r="60325" b="83820"/>
                <wp:wrapNone/>
                <wp:docPr id="13" name="1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9275" cy="1143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81DFF8E" id="13 Conector recto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04.35pt,391.1pt" to="447.6pt,39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EC690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1DC153E" wp14:editId="5327C9EF">
                <wp:simplePos x="0" y="0"/>
                <wp:positionH relativeFrom="column">
                  <wp:posOffset>5124512</wp:posOffset>
                </wp:positionH>
                <wp:positionV relativeFrom="paragraph">
                  <wp:posOffset>5056902</wp:posOffset>
                </wp:positionV>
                <wp:extent cx="353060" cy="0"/>
                <wp:effectExtent l="57150" t="38100" r="46990" b="95250"/>
                <wp:wrapNone/>
                <wp:docPr id="31" name="3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91D3B28" id="31 Conector recto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03.5pt,398.2pt" to="431.3pt,39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EC6901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7AAA92" wp14:editId="54EE6739">
                <wp:simplePos x="0" y="0"/>
                <wp:positionH relativeFrom="column">
                  <wp:posOffset>5057140</wp:posOffset>
                </wp:positionH>
                <wp:positionV relativeFrom="paragraph">
                  <wp:posOffset>5197475</wp:posOffset>
                </wp:positionV>
                <wp:extent cx="701040" cy="857885"/>
                <wp:effectExtent l="0" t="0" r="22860" b="1841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1040" cy="8578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28E6" w:rsidRDefault="000128E6" w:rsidP="000128E6">
                            <w:pPr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>N° minimo</w:t>
                            </w:r>
                          </w:p>
                          <w:p w:rsidR="000128E6" w:rsidRDefault="000128E6" w:rsidP="000128E6">
                            <w:pPr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 xml:space="preserve">N° </w:t>
                            </w:r>
                            <w:bookmarkStart w:id="9" w:name="_GoBack"/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>maximo</w:t>
                            </w:r>
                          </w:p>
                          <w:p w:rsidR="000128E6" w:rsidRDefault="00357B8C" w:rsidP="000128E6">
                            <w:pPr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>Nombre_mausoleo</w:t>
                            </w:r>
                          </w:p>
                          <w:p w:rsidR="00EC6901" w:rsidRPr="006B76E5" w:rsidRDefault="00EC6901" w:rsidP="000128E6">
                            <w:pPr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 xml:space="preserve">Dirección </w:t>
                            </w:r>
                            <w:bookmarkEnd w:id="9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7AAA92" id="10 Rectángulo" o:spid="_x0000_s1029" style="position:absolute;margin-left:398.2pt;margin-top:409.25pt;width:55.2pt;height:67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" fillcolor="white [3201]" strokecolor="#f79646 [3209]" strokeweight="2pt">
                <v:textbox>
                  <w:txbxContent>
                    <w:p w:rsidR="000128E6" w:rsidRDefault="000128E6" w:rsidP="000128E6">
                      <w:pPr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>N° minimo</w:t>
                      </w:r>
                    </w:p>
                    <w:p w:rsidR="000128E6" w:rsidRDefault="000128E6" w:rsidP="000128E6">
                      <w:pPr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 xml:space="preserve">N° </w:t>
                      </w:r>
                      <w:bookmarkStart w:id="10" w:name="_GoBack"/>
                      <w:r>
                        <w:rPr>
                          <w:sz w:val="10"/>
                          <w:szCs w:val="10"/>
                          <w:lang w:val="es-PE"/>
                        </w:rPr>
                        <w:t>maximo</w:t>
                      </w:r>
                    </w:p>
                    <w:p w:rsidR="000128E6" w:rsidRDefault="00357B8C" w:rsidP="000128E6">
                      <w:pPr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>Nombre_mausoleo</w:t>
                      </w:r>
                    </w:p>
                    <w:p w:rsidR="00EC6901" w:rsidRPr="006B76E5" w:rsidRDefault="00EC6901" w:rsidP="000128E6">
                      <w:pPr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 xml:space="preserve">Dirección </w:t>
                      </w:r>
                      <w:bookmarkEnd w:id="10"/>
                    </w:p>
                  </w:txbxContent>
                </v:textbox>
              </v:rect>
            </w:pict>
          </mc:Fallback>
        </mc:AlternateContent>
      </w:r>
      <w:r w:rsidR="00986534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8FADAC9" wp14:editId="2AA82C22">
                <wp:simplePos x="0" y="0"/>
                <wp:positionH relativeFrom="column">
                  <wp:posOffset>3138528</wp:posOffset>
                </wp:positionH>
                <wp:positionV relativeFrom="paragraph">
                  <wp:posOffset>4911725</wp:posOffset>
                </wp:positionV>
                <wp:extent cx="353060" cy="10795"/>
                <wp:effectExtent l="57150" t="38100" r="46990" b="84455"/>
                <wp:wrapNone/>
                <wp:docPr id="29" name="2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060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CDFAD47" id="29 Conector recto" o:spid="_x0000_s1026" style="position:absolute;z-index:2516930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47.15pt,386.75pt" to="274.95pt,38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B9293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1CA889D" wp14:editId="21E7B88B">
                <wp:simplePos x="0" y="0"/>
                <wp:positionH relativeFrom="column">
                  <wp:posOffset>4232275</wp:posOffset>
                </wp:positionH>
                <wp:positionV relativeFrom="paragraph">
                  <wp:posOffset>2340404</wp:posOffset>
                </wp:positionV>
                <wp:extent cx="689610" cy="5080"/>
                <wp:effectExtent l="38100" t="38100" r="53340" b="90170"/>
                <wp:wrapNone/>
                <wp:docPr id="18" name="18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90EBB2" id="18 Conector recto" o:spid="_x0000_s1026" style="position:absolute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25pt,184.3pt" to="387.55pt,18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B9293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19F673D" wp14:editId="6B487895">
                <wp:simplePos x="0" y="0"/>
                <wp:positionH relativeFrom="column">
                  <wp:posOffset>4232910</wp:posOffset>
                </wp:positionH>
                <wp:positionV relativeFrom="paragraph">
                  <wp:posOffset>2398925</wp:posOffset>
                </wp:positionV>
                <wp:extent cx="689610" cy="5080"/>
                <wp:effectExtent l="38100" t="38100" r="53340" b="90170"/>
                <wp:wrapNone/>
                <wp:docPr id="22" name="2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25F298" id="22 Conector recto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3pt,188.9pt" to="387.6pt,18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B9293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646DBC5" wp14:editId="776A0747">
                <wp:simplePos x="0" y="0"/>
                <wp:positionH relativeFrom="column">
                  <wp:posOffset>4187190</wp:posOffset>
                </wp:positionH>
                <wp:positionV relativeFrom="paragraph">
                  <wp:posOffset>2470680</wp:posOffset>
                </wp:positionV>
                <wp:extent cx="689610" cy="5080"/>
                <wp:effectExtent l="38100" t="38100" r="53340" b="90170"/>
                <wp:wrapNone/>
                <wp:docPr id="23" name="2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69659E" id="23 Conector recto" o:spid="_x0000_s1026" style="position:absolute;flip: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pt,194.55pt" to="384pt,19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B9293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9A63285" wp14:editId="37ECD862">
                <wp:simplePos x="0" y="0"/>
                <wp:positionH relativeFrom="column">
                  <wp:posOffset>4233545</wp:posOffset>
                </wp:positionH>
                <wp:positionV relativeFrom="paragraph">
                  <wp:posOffset>2691862</wp:posOffset>
                </wp:positionV>
                <wp:extent cx="689610" cy="5080"/>
                <wp:effectExtent l="38100" t="38100" r="53340" b="90170"/>
                <wp:wrapNone/>
                <wp:docPr id="25" name="2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A3E263" id="25 Conector recto" o:spid="_x0000_s1026" style="position:absolute;flip: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3.35pt,211.95pt" to="387.65pt,21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B9293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435E6B2" wp14:editId="72DFEBE4">
                <wp:simplePos x="0" y="0"/>
                <wp:positionH relativeFrom="column">
                  <wp:posOffset>4187825</wp:posOffset>
                </wp:positionH>
                <wp:positionV relativeFrom="paragraph">
                  <wp:posOffset>2629438</wp:posOffset>
                </wp:positionV>
                <wp:extent cx="689610" cy="5080"/>
                <wp:effectExtent l="38100" t="38100" r="53340" b="90170"/>
                <wp:wrapNone/>
                <wp:docPr id="24" name="24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89610" cy="508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DEC4DD" id="24 Conector recto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9.75pt,207.05pt" to="384.05pt,2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B9293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36970A2" wp14:editId="4F12B26B">
                <wp:simplePos x="0" y="0"/>
                <wp:positionH relativeFrom="column">
                  <wp:posOffset>4154014</wp:posOffset>
                </wp:positionH>
                <wp:positionV relativeFrom="paragraph">
                  <wp:posOffset>2762912</wp:posOffset>
                </wp:positionV>
                <wp:extent cx="1312697" cy="589031"/>
                <wp:effectExtent l="0" t="0" r="20955" b="2095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2697" cy="589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92930" w:rsidRDefault="00B92930" w:rsidP="00B929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PE"/>
                              </w:rPr>
                            </w:pPr>
                            <w:r w:rsidRPr="00B92930">
                              <w:rPr>
                                <w:sz w:val="16"/>
                                <w:szCs w:val="16"/>
                                <w:lang w:val="es-PE"/>
                              </w:rPr>
                              <w:t>Edad_minima</w:t>
                            </w:r>
                          </w:p>
                          <w:p w:rsidR="00B92930" w:rsidRPr="00B92930" w:rsidRDefault="00B92930" w:rsidP="00B92930">
                            <w:pPr>
                              <w:jc w:val="center"/>
                              <w:rPr>
                                <w:sz w:val="16"/>
                                <w:szCs w:val="16"/>
                                <w:lang w:val="es-PE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PE"/>
                              </w:rPr>
                              <w:t>Edad_maxima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6970A2" id="21 Rectángulo" o:spid="_x0000_s1030" style="position:absolute;margin-left:327.1pt;margin-top:217.55pt;width:103.35pt;height:46.4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" fillcolor="#4f81bd [3204]" strokecolor="#243f60 [1604]" strokeweight="2pt">
                <v:textbox>
                  <w:txbxContent>
                    <w:p w:rsidR="00B92930" w:rsidRDefault="00B92930" w:rsidP="00B92930">
                      <w:pPr>
                        <w:jc w:val="center"/>
                        <w:rPr>
                          <w:sz w:val="16"/>
                          <w:szCs w:val="16"/>
                          <w:lang w:val="es-PE"/>
                        </w:rPr>
                      </w:pPr>
                      <w:r w:rsidRPr="00B92930">
                        <w:rPr>
                          <w:sz w:val="16"/>
                          <w:szCs w:val="16"/>
                          <w:lang w:val="es-PE"/>
                        </w:rPr>
                        <w:t>Edad_minima</w:t>
                      </w:r>
                    </w:p>
                    <w:p w:rsidR="00B92930" w:rsidRPr="00B92930" w:rsidRDefault="00B92930" w:rsidP="00B92930">
                      <w:pPr>
                        <w:jc w:val="center"/>
                        <w:rPr>
                          <w:sz w:val="16"/>
                          <w:szCs w:val="16"/>
                          <w:lang w:val="es-PE"/>
                        </w:rPr>
                      </w:pPr>
                      <w:r>
                        <w:rPr>
                          <w:sz w:val="16"/>
                          <w:szCs w:val="16"/>
                          <w:lang w:val="es-PE"/>
                        </w:rPr>
                        <w:t>Edad_maxima</w:t>
                      </w:r>
                    </w:p>
                  </w:txbxContent>
                </v:textbox>
              </v:rect>
            </w:pict>
          </mc:Fallback>
        </mc:AlternateContent>
      </w:r>
      <w:r w:rsidR="00B92930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B539C39" wp14:editId="719CF904">
                <wp:simplePos x="0" y="0"/>
                <wp:positionH relativeFrom="column">
                  <wp:posOffset>4154170</wp:posOffset>
                </wp:positionH>
                <wp:positionV relativeFrom="paragraph">
                  <wp:posOffset>2196469</wp:posOffset>
                </wp:positionV>
                <wp:extent cx="690007" cy="5610"/>
                <wp:effectExtent l="38100" t="38100" r="53340" b="90170"/>
                <wp:wrapNone/>
                <wp:docPr id="20" name="20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90007" cy="5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96918" id="20 Conector recto" o:spid="_x0000_s1026" style="position:absolute;flip:y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7.1pt,172.95pt" to="381.45pt,17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297C8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E0A0524" wp14:editId="51740520">
                <wp:simplePos x="0" y="0"/>
                <wp:positionH relativeFrom="column">
                  <wp:posOffset>2128520</wp:posOffset>
                </wp:positionH>
                <wp:positionV relativeFrom="paragraph">
                  <wp:posOffset>2116985</wp:posOffset>
                </wp:positionV>
                <wp:extent cx="375857" cy="5610"/>
                <wp:effectExtent l="38100" t="38100" r="62865" b="90170"/>
                <wp:wrapNone/>
                <wp:docPr id="17" name="1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857" cy="561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1CAC005" id="17 Conector recto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7.6pt,166.7pt" to="197.2pt,16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297C8A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AF58EAA" wp14:editId="696EFB21">
                <wp:simplePos x="0" y="0"/>
                <wp:positionH relativeFrom="column">
                  <wp:posOffset>1887637</wp:posOffset>
                </wp:positionH>
                <wp:positionV relativeFrom="paragraph">
                  <wp:posOffset>1438704</wp:posOffset>
                </wp:positionV>
                <wp:extent cx="925620" cy="313488"/>
                <wp:effectExtent l="0" t="0" r="27305" b="1079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620" cy="3134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7C8A" w:rsidRPr="00297C8A" w:rsidRDefault="00297C8A" w:rsidP="00297C8A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 w:rsidRPr="00297C8A">
                              <w:rPr>
                                <w:sz w:val="10"/>
                                <w:szCs w:val="10"/>
                                <w:lang w:val="es-PE"/>
                              </w:rPr>
                              <w:t>Tipo_aporte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F58EAA" id="15 Rectángulo" o:spid="_x0000_s1031" style="position:absolute;margin-left:148.65pt;margin-top:113.3pt;width:72.9pt;height:24.7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" fillcolor="#4f81bd [3204]" strokecolor="#243f60 [1604]" strokeweight="2pt">
                <v:textbox>
                  <w:txbxContent>
                    <w:p w:rsidR="00297C8A" w:rsidRPr="00297C8A" w:rsidRDefault="00297C8A" w:rsidP="00297C8A">
                      <w:pPr>
                        <w:jc w:val="center"/>
                        <w:rPr>
                          <w:sz w:val="10"/>
                          <w:szCs w:val="10"/>
                          <w:lang w:val="es-PE"/>
                        </w:rPr>
                      </w:pPr>
                      <w:r w:rsidRPr="00297C8A">
                        <w:rPr>
                          <w:sz w:val="10"/>
                          <w:szCs w:val="10"/>
                          <w:lang w:val="es-PE"/>
                        </w:rPr>
                        <w:t>Tipo_aporte</w:t>
                      </w:r>
                    </w:p>
                  </w:txbxContent>
                </v:textbox>
              </v:rect>
            </w:pict>
          </mc:Fallback>
        </mc:AlternateContent>
      </w:r>
      <w:r w:rsidR="00357B8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1A50611" wp14:editId="12E6954B">
                <wp:simplePos x="0" y="0"/>
                <wp:positionH relativeFrom="column">
                  <wp:posOffset>4103526</wp:posOffset>
                </wp:positionH>
                <wp:positionV relativeFrom="paragraph">
                  <wp:posOffset>5107815</wp:posOffset>
                </wp:positionV>
                <wp:extent cx="538542" cy="11220"/>
                <wp:effectExtent l="38100" t="38100" r="52070" b="84455"/>
                <wp:wrapNone/>
                <wp:docPr id="12" name="12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38542" cy="112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AC35414" id="12 Conector recto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3.1pt,402.2pt" to="365.5pt,40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357B8C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CCB836" wp14:editId="45C3A14B">
                <wp:simplePos x="0" y="0"/>
                <wp:positionH relativeFrom="column">
                  <wp:posOffset>4069867</wp:posOffset>
                </wp:positionH>
                <wp:positionV relativeFrom="paragraph">
                  <wp:posOffset>5040498</wp:posOffset>
                </wp:positionV>
                <wp:extent cx="319759" cy="5609"/>
                <wp:effectExtent l="38100" t="38100" r="61595" b="90170"/>
                <wp:wrapNone/>
                <wp:docPr id="11" name="11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9759" cy="5609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FBD7C1" id="11 Conector recto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0.45pt,396.9pt" to="345.65pt,39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" strokecolor="#c0504d [3205]" strokeweight="2pt">
                <v:shadow on="t" color="black" opacity="24903f" origin=",.5" offset="0,.55556mm"/>
              </v:line>
            </w:pict>
          </mc:Fallback>
        </mc:AlternateContent>
      </w:r>
      <w:r w:rsidR="000128E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6A6576B" wp14:editId="66749636">
                <wp:simplePos x="0" y="0"/>
                <wp:positionH relativeFrom="column">
                  <wp:posOffset>3060100</wp:posOffset>
                </wp:positionH>
                <wp:positionV relativeFrom="paragraph">
                  <wp:posOffset>5197572</wp:posOffset>
                </wp:positionV>
                <wp:extent cx="431956" cy="279513"/>
                <wp:effectExtent l="0" t="0" r="25400" b="2540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1956" cy="27951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B76E5" w:rsidRDefault="000128E6" w:rsidP="000128E6">
                            <w:pPr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>Color</w:t>
                            </w:r>
                          </w:p>
                          <w:p w:rsidR="000128E6" w:rsidRPr="006B76E5" w:rsidRDefault="000128E6" w:rsidP="000128E6">
                            <w:pPr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A6576B" id="8 Rectángulo" o:spid="_x0000_s1032" style="position:absolute;margin-left:240.95pt;margin-top:409.25pt;width:34pt;height:2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" fillcolor="white [3201]" strokecolor="#f79646 [3209]" strokeweight="2pt">
                <v:textbox>
                  <w:txbxContent>
                    <w:p w:rsidR="006B76E5" w:rsidRDefault="000128E6" w:rsidP="000128E6">
                      <w:pPr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>Color</w:t>
                      </w:r>
                    </w:p>
                    <w:p w:rsidR="000128E6" w:rsidRPr="006B76E5" w:rsidRDefault="000128E6" w:rsidP="000128E6">
                      <w:pPr>
                        <w:rPr>
                          <w:sz w:val="10"/>
                          <w:szCs w:val="10"/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0128E6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AF737F" wp14:editId="6FEE7EA3">
                <wp:simplePos x="0" y="0"/>
                <wp:positionH relativeFrom="column">
                  <wp:posOffset>4002549</wp:posOffset>
                </wp:positionH>
                <wp:positionV relativeFrom="paragraph">
                  <wp:posOffset>4956350</wp:posOffset>
                </wp:positionV>
                <wp:extent cx="353419" cy="10795"/>
                <wp:effectExtent l="57150" t="38100" r="46990" b="84455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3419" cy="1079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EB83721" id="9 Conector recto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15.15pt,390.25pt" to="343pt,3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" strokecolor="#c0504d [3205]" strokeweight="3pt">
                <v:shadow on="t" color="black" opacity="22937f" origin=",.5" offset="0,.63889mm"/>
              </v:line>
            </w:pict>
          </mc:Fallback>
        </mc:AlternateContent>
      </w:r>
      <w:r w:rsidR="006B76E5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849489</wp:posOffset>
                </wp:positionH>
                <wp:positionV relativeFrom="paragraph">
                  <wp:posOffset>1521994</wp:posOffset>
                </wp:positionV>
                <wp:extent cx="1166927" cy="1385098"/>
                <wp:effectExtent l="0" t="0" r="33655" b="24765"/>
                <wp:wrapNone/>
                <wp:docPr id="7" name="7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6927" cy="138509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C729E7" id="7 Conector recto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6.9pt,119.85pt" to="158.8pt,22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" strokecolor="#4579b8 [3044]"/>
            </w:pict>
          </mc:Fallback>
        </mc:AlternateContent>
      </w:r>
      <w:r w:rsidR="00C83AB1" w:rsidRPr="00F30FCA">
        <w:rPr>
          <w:noProof/>
          <w:lang w:val="es-PE" w:eastAsia="es-PE"/>
        </w:rPr>
        <w:drawing>
          <wp:inline distT="0" distB="0" distL="0" distR="0" wp14:anchorId="3E35C93B" wp14:editId="3075AE08">
            <wp:extent cx="9258300" cy="52959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258300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5A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AD93198" wp14:editId="7950994A">
                <wp:simplePos x="0" y="0"/>
                <wp:positionH relativeFrom="column">
                  <wp:posOffset>148606</wp:posOffset>
                </wp:positionH>
                <wp:positionV relativeFrom="paragraph">
                  <wp:posOffset>1281922</wp:posOffset>
                </wp:positionV>
                <wp:extent cx="740495" cy="650166"/>
                <wp:effectExtent l="0" t="0" r="21590" b="17145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495" cy="6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AF9" w:rsidRDefault="00895F24" w:rsidP="008F5AF9">
                            <w:pPr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>Id_Socio()</w:t>
                            </w:r>
                          </w:p>
                          <w:p w:rsidR="00895F24" w:rsidRPr="008F5AF9" w:rsidRDefault="006B76E5" w:rsidP="008F5AF9">
                            <w:pPr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>
                              <w:rPr>
                                <w:sz w:val="10"/>
                                <w:szCs w:val="10"/>
                                <w:lang w:val="es-PE"/>
                              </w:rPr>
                              <w:t>Asistió()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D93198" id="6 Rectángulo" o:spid="_x0000_s1033" style="position:absolute;margin-left:11.7pt;margin-top:100.95pt;width:58.3pt;height:5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" fillcolor="#4f81bd [3204]" strokecolor="#243f60 [1604]" strokeweight="2pt">
                <v:textbox>
                  <w:txbxContent>
                    <w:p w:rsidR="008F5AF9" w:rsidRDefault="00895F24" w:rsidP="008F5AF9">
                      <w:pPr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>Id_Socio()</w:t>
                      </w:r>
                    </w:p>
                    <w:p w:rsidR="00895F24" w:rsidRPr="008F5AF9" w:rsidRDefault="006B76E5" w:rsidP="008F5AF9">
                      <w:pPr>
                        <w:rPr>
                          <w:sz w:val="10"/>
                          <w:szCs w:val="10"/>
                          <w:lang w:val="es-PE"/>
                        </w:rPr>
                      </w:pPr>
                      <w:r>
                        <w:rPr>
                          <w:sz w:val="10"/>
                          <w:szCs w:val="10"/>
                          <w:lang w:val="es-PE"/>
                        </w:rPr>
                        <w:t>Asistió()</w:t>
                      </w:r>
                    </w:p>
                  </w:txbxContent>
                </v:textbox>
              </v:rect>
            </w:pict>
          </mc:Fallback>
        </mc:AlternateContent>
      </w:r>
      <w:r w:rsidR="008F5A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4159C81" wp14:editId="6C21B4A3">
                <wp:simplePos x="0" y="0"/>
                <wp:positionH relativeFrom="column">
                  <wp:posOffset>1029347</wp:posOffset>
                </wp:positionH>
                <wp:positionV relativeFrom="paragraph">
                  <wp:posOffset>2151189</wp:posOffset>
                </wp:positionV>
                <wp:extent cx="711835" cy="885825"/>
                <wp:effectExtent l="0" t="0" r="12065" b="2857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835" cy="885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F5AF9" w:rsidRPr="008F5AF9" w:rsidRDefault="008F5AF9" w:rsidP="008F5AF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 w:rsidRPr="008F5AF9">
                              <w:rPr>
                                <w:sz w:val="10"/>
                                <w:szCs w:val="10"/>
                                <w:lang w:val="es-PE"/>
                              </w:rPr>
                              <w:t>Asamblea – socio</w:t>
                            </w:r>
                          </w:p>
                          <w:p w:rsidR="008F5AF9" w:rsidRPr="008F5AF9" w:rsidRDefault="008F5AF9" w:rsidP="008F5AF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 w:rsidRPr="008F5AF9">
                              <w:rPr>
                                <w:sz w:val="10"/>
                                <w:szCs w:val="10"/>
                                <w:lang w:val="es-PE"/>
                              </w:rPr>
                              <w:t>Id()</w:t>
                            </w:r>
                          </w:p>
                          <w:p w:rsidR="008F5AF9" w:rsidRPr="008F5AF9" w:rsidRDefault="008F5AF9" w:rsidP="008F5AF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 w:rsidRPr="008F5AF9">
                              <w:rPr>
                                <w:sz w:val="10"/>
                                <w:szCs w:val="10"/>
                                <w:lang w:val="es-PE"/>
                              </w:rPr>
                              <w:t>Socio_id()</w:t>
                            </w:r>
                          </w:p>
                          <w:p w:rsidR="008F5AF9" w:rsidRPr="008F5AF9" w:rsidRDefault="008F5AF9" w:rsidP="008F5AF9">
                            <w:pPr>
                              <w:jc w:val="center"/>
                              <w:rPr>
                                <w:sz w:val="10"/>
                                <w:szCs w:val="10"/>
                                <w:lang w:val="es-PE"/>
                              </w:rPr>
                            </w:pPr>
                            <w:r w:rsidRPr="008F5AF9">
                              <w:rPr>
                                <w:sz w:val="10"/>
                                <w:szCs w:val="10"/>
                                <w:lang w:val="es-PE"/>
                              </w:rPr>
                              <w:t>Asamblea_id()</w:t>
                            </w:r>
                          </w:p>
                          <w:p w:rsidR="008F5AF9" w:rsidRPr="004373AA" w:rsidRDefault="008F5AF9">
                            <w:pPr>
                              <w:rPr>
                                <w:lang w:val="es-PE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159C81" id="4 Rectángulo" o:spid="_x0000_s1034" style="position:absolute;margin-left:81.05pt;margin-top:169.4pt;width:56.05pt;height:69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" fillcolor="#4f81bd [3204]" strokecolor="#243f60 [1604]" strokeweight="2pt">
                <v:textbox>
                  <w:txbxContent>
                    <w:p w:rsidR="008F5AF9" w:rsidRPr="008F5AF9" w:rsidRDefault="008F5AF9" w:rsidP="008F5AF9">
                      <w:pPr>
                        <w:jc w:val="center"/>
                        <w:rPr>
                          <w:sz w:val="10"/>
                          <w:szCs w:val="10"/>
                          <w:lang w:val="es-PE"/>
                        </w:rPr>
                      </w:pPr>
                      <w:r w:rsidRPr="008F5AF9">
                        <w:rPr>
                          <w:sz w:val="10"/>
                          <w:szCs w:val="10"/>
                          <w:lang w:val="es-PE"/>
                        </w:rPr>
                        <w:t>Asamblea – socio</w:t>
                      </w:r>
                    </w:p>
                    <w:p w:rsidR="008F5AF9" w:rsidRPr="008F5AF9" w:rsidRDefault="008F5AF9" w:rsidP="008F5AF9">
                      <w:pPr>
                        <w:jc w:val="center"/>
                        <w:rPr>
                          <w:sz w:val="10"/>
                          <w:szCs w:val="10"/>
                          <w:lang w:val="es-PE"/>
                        </w:rPr>
                      </w:pPr>
                      <w:r w:rsidRPr="008F5AF9">
                        <w:rPr>
                          <w:sz w:val="10"/>
                          <w:szCs w:val="10"/>
                          <w:lang w:val="es-PE"/>
                        </w:rPr>
                        <w:t>Id()</w:t>
                      </w:r>
                    </w:p>
                    <w:p w:rsidR="008F5AF9" w:rsidRPr="008F5AF9" w:rsidRDefault="008F5AF9" w:rsidP="008F5AF9">
                      <w:pPr>
                        <w:jc w:val="center"/>
                        <w:rPr>
                          <w:sz w:val="10"/>
                          <w:szCs w:val="10"/>
                          <w:lang w:val="es-PE"/>
                        </w:rPr>
                      </w:pPr>
                      <w:r w:rsidRPr="008F5AF9">
                        <w:rPr>
                          <w:sz w:val="10"/>
                          <w:szCs w:val="10"/>
                          <w:lang w:val="es-PE"/>
                        </w:rPr>
                        <w:t>Socio_id()</w:t>
                      </w:r>
                    </w:p>
                    <w:p w:rsidR="008F5AF9" w:rsidRPr="008F5AF9" w:rsidRDefault="008F5AF9" w:rsidP="008F5AF9">
                      <w:pPr>
                        <w:jc w:val="center"/>
                        <w:rPr>
                          <w:sz w:val="10"/>
                          <w:szCs w:val="10"/>
                          <w:lang w:val="es-PE"/>
                        </w:rPr>
                      </w:pPr>
                      <w:r w:rsidRPr="008F5AF9">
                        <w:rPr>
                          <w:sz w:val="10"/>
                          <w:szCs w:val="10"/>
                          <w:lang w:val="es-PE"/>
                        </w:rPr>
                        <w:t>Asamblea_id()</w:t>
                      </w:r>
                    </w:p>
                    <w:p w:rsidR="008F5AF9" w:rsidRPr="004373AA" w:rsidRDefault="008F5AF9">
                      <w:pPr>
                        <w:rPr>
                          <w:lang w:val="es-PE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8F5AF9">
        <w:rPr>
          <w:noProof/>
          <w:lang w:val="es-PE" w:eastAsia="es-PE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41BBEC2" wp14:editId="177207E6">
                <wp:simplePos x="0" y="0"/>
                <wp:positionH relativeFrom="column">
                  <wp:posOffset>1359535</wp:posOffset>
                </wp:positionH>
                <wp:positionV relativeFrom="paragraph">
                  <wp:posOffset>2974235</wp:posOffset>
                </wp:positionV>
                <wp:extent cx="0" cy="302891"/>
                <wp:effectExtent l="0" t="0" r="19050" b="21590"/>
                <wp:wrapNone/>
                <wp:docPr id="5" name="5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028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3B9B77" id="5 Conector recto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7.05pt,234.2pt" to="107.05pt,25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" strokecolor="#4579b8 [3044]"/>
            </w:pict>
          </mc:Fallback>
        </mc:AlternateContent>
      </w:r>
    </w:p>
    <w:p w:rsidR="00F30FCA" w:rsidRDefault="00F30FCA" w:rsidP="00007BD8">
      <w:pPr>
        <w:rPr>
          <w:lang w:val="es-PE"/>
        </w:rPr>
      </w:pPr>
    </w:p>
    <w:p w:rsidR="00F30FCA" w:rsidRDefault="00F30FCA" w:rsidP="00007BD8">
      <w:pPr>
        <w:rPr>
          <w:lang w:val="es-PE"/>
        </w:rPr>
      </w:pPr>
    </w:p>
    <w:p w:rsidR="00F53C69" w:rsidRPr="006F73FF" w:rsidRDefault="00F53C69" w:rsidP="00F53C69">
      <w:pPr>
        <w:pStyle w:val="Puesto"/>
        <w:rPr>
          <w:lang w:val="es-PE"/>
        </w:rPr>
      </w:pPr>
      <w:r w:rsidRPr="006F73FF">
        <w:rPr>
          <w:lang w:val="es-PE"/>
        </w:rPr>
        <w:t>Historia de las Revisiones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F53C69" w:rsidRPr="006F73FF" w:rsidTr="009B18DC">
        <w:tc>
          <w:tcPr>
            <w:tcW w:w="2304" w:type="dxa"/>
          </w:tcPr>
          <w:p w:rsidR="00F53C69" w:rsidRPr="006F73FF" w:rsidRDefault="00F53C69" w:rsidP="009B18DC">
            <w:pPr>
              <w:pStyle w:val="Tabletext"/>
              <w:spacing w:before="120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F53C69" w:rsidRPr="006F73FF" w:rsidRDefault="00F53C69" w:rsidP="009B18DC">
            <w:pPr>
              <w:pStyle w:val="Tabletext"/>
              <w:spacing w:before="120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F53C69" w:rsidRPr="006F73FF" w:rsidRDefault="00F53C69" w:rsidP="009B18DC">
            <w:pPr>
              <w:pStyle w:val="Tabletext"/>
              <w:spacing w:before="120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F53C69" w:rsidRPr="006F73FF" w:rsidRDefault="00F53C69" w:rsidP="009B18DC">
            <w:pPr>
              <w:pStyle w:val="Tabletext"/>
              <w:spacing w:before="120"/>
              <w:jc w:val="center"/>
              <w:rPr>
                <w:b/>
                <w:lang w:val="es-PE"/>
              </w:rPr>
            </w:pPr>
            <w:r w:rsidRPr="006F73FF">
              <w:rPr>
                <w:b/>
                <w:lang w:val="es-PE"/>
              </w:rPr>
              <w:t>Autor</w:t>
            </w:r>
          </w:p>
        </w:tc>
      </w:tr>
      <w:tr w:rsidR="00F53C69" w:rsidRPr="006F73FF" w:rsidTr="009B18DC">
        <w:tc>
          <w:tcPr>
            <w:tcW w:w="2304" w:type="dxa"/>
          </w:tcPr>
          <w:p w:rsidR="00F53C69" w:rsidRPr="006F73FF" w:rsidRDefault="00F53C69" w:rsidP="00F53C69">
            <w:pPr>
              <w:pStyle w:val="Tabletext"/>
              <w:spacing w:before="120"/>
              <w:rPr>
                <w:lang w:val="es-PE"/>
              </w:rPr>
            </w:pPr>
            <w:r w:rsidRPr="006F73FF">
              <w:rPr>
                <w:lang w:val="es-PE"/>
              </w:rPr>
              <w:t>&lt;</w:t>
            </w:r>
            <w:r>
              <w:rPr>
                <w:lang w:val="es-PE"/>
              </w:rPr>
              <w:t>15/10/13</w:t>
            </w:r>
            <w:r w:rsidRPr="006F73FF">
              <w:rPr>
                <w:lang w:val="es-PE"/>
              </w:rPr>
              <w:t>&gt;</w:t>
            </w:r>
          </w:p>
        </w:tc>
        <w:tc>
          <w:tcPr>
            <w:tcW w:w="1152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  <w:r w:rsidRPr="006F73FF">
              <w:rPr>
                <w:lang w:val="es-PE"/>
              </w:rPr>
              <w:t>&lt;</w:t>
            </w:r>
            <w:r>
              <w:rPr>
                <w:lang w:val="es-PE"/>
              </w:rPr>
              <w:t>1.0</w:t>
            </w:r>
            <w:r w:rsidRPr="006F73FF">
              <w:rPr>
                <w:lang w:val="es-PE"/>
              </w:rPr>
              <w:t>&gt;</w:t>
            </w:r>
          </w:p>
        </w:tc>
        <w:tc>
          <w:tcPr>
            <w:tcW w:w="3744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  <w:r>
              <w:rPr>
                <w:lang w:val="es-PE"/>
              </w:rPr>
              <w:t>Revisión del Documento Modelo de Dominio.</w:t>
            </w:r>
          </w:p>
        </w:tc>
        <w:tc>
          <w:tcPr>
            <w:tcW w:w="2304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  <w:r>
              <w:rPr>
                <w:lang w:val="es-PE"/>
              </w:rPr>
              <w:t>Todos</w:t>
            </w:r>
          </w:p>
        </w:tc>
      </w:tr>
      <w:tr w:rsidR="00F53C69" w:rsidRPr="006F73FF" w:rsidTr="009B18DC">
        <w:tc>
          <w:tcPr>
            <w:tcW w:w="2304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1152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3744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2304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</w:tr>
      <w:tr w:rsidR="00F53C69" w:rsidRPr="006F73FF" w:rsidTr="009B18DC">
        <w:tc>
          <w:tcPr>
            <w:tcW w:w="2304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1152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3744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2304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</w:tr>
      <w:tr w:rsidR="00F53C69" w:rsidRPr="006F73FF" w:rsidTr="009B18DC">
        <w:tc>
          <w:tcPr>
            <w:tcW w:w="2304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1152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3744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  <w:tc>
          <w:tcPr>
            <w:tcW w:w="2304" w:type="dxa"/>
          </w:tcPr>
          <w:p w:rsidR="00F53C69" w:rsidRPr="006F73FF" w:rsidRDefault="00F53C69" w:rsidP="009B18DC">
            <w:pPr>
              <w:pStyle w:val="Tabletext"/>
              <w:spacing w:before="120"/>
              <w:rPr>
                <w:lang w:val="es-PE"/>
              </w:rPr>
            </w:pPr>
          </w:p>
        </w:tc>
      </w:tr>
    </w:tbl>
    <w:p w:rsidR="00F30FCA" w:rsidRDefault="00F30FCA" w:rsidP="00007BD8">
      <w:pPr>
        <w:rPr>
          <w:lang w:val="es-PE"/>
        </w:rPr>
      </w:pPr>
    </w:p>
    <w:p w:rsidR="00F30FCA" w:rsidRDefault="00F30FCA" w:rsidP="00007BD8">
      <w:pPr>
        <w:rPr>
          <w:lang w:val="es-PE"/>
        </w:rPr>
      </w:pPr>
    </w:p>
    <w:p w:rsidR="00F30FCA" w:rsidRDefault="00F30FCA" w:rsidP="00007BD8">
      <w:pPr>
        <w:rPr>
          <w:lang w:val="es-PE"/>
        </w:rPr>
      </w:pPr>
    </w:p>
    <w:p w:rsidR="00F30FCA" w:rsidRDefault="00F30FCA" w:rsidP="00007BD8">
      <w:pPr>
        <w:rPr>
          <w:lang w:val="es-PE"/>
        </w:rPr>
      </w:pPr>
    </w:p>
    <w:p w:rsidR="00F30FCA" w:rsidRDefault="00F30FCA" w:rsidP="00007BD8">
      <w:pPr>
        <w:rPr>
          <w:lang w:val="es-PE"/>
        </w:rPr>
      </w:pPr>
    </w:p>
    <w:p w:rsidR="00F30FCA" w:rsidRDefault="00F30FCA" w:rsidP="00007BD8">
      <w:pPr>
        <w:rPr>
          <w:lang w:val="es-PE"/>
        </w:rPr>
      </w:pPr>
    </w:p>
    <w:p w:rsidR="00F30FCA" w:rsidRDefault="00F30FCA" w:rsidP="00007BD8">
      <w:pPr>
        <w:rPr>
          <w:lang w:val="es-PE"/>
        </w:rPr>
      </w:pPr>
    </w:p>
    <w:p w:rsidR="00F30FCA" w:rsidRDefault="00F30FCA" w:rsidP="00007BD8">
      <w:pPr>
        <w:rPr>
          <w:lang w:val="es-PE"/>
        </w:rPr>
      </w:pPr>
    </w:p>
    <w:p w:rsidR="00F30FCA" w:rsidRDefault="00F30FCA" w:rsidP="00A25B95">
      <w:pPr>
        <w:rPr>
          <w:lang w:val="es-ES"/>
        </w:rPr>
        <w:sectPr w:rsidR="00F30FCA" w:rsidSect="00F30FCA">
          <w:pgSz w:w="16840" w:h="11907" w:orient="landscape" w:code="9"/>
          <w:pgMar w:top="709" w:right="1418" w:bottom="283" w:left="1418" w:header="720" w:footer="720" w:gutter="0"/>
          <w:cols w:space="720"/>
          <w:docGrid w:linePitch="272"/>
        </w:sectPr>
      </w:pPr>
    </w:p>
    <w:p w:rsidR="006F73FF" w:rsidRPr="006F73FF" w:rsidRDefault="006F73FF" w:rsidP="006F73FF">
      <w:pPr>
        <w:rPr>
          <w:lang w:val="es-PE"/>
        </w:rPr>
      </w:pPr>
    </w:p>
    <w:p w:rsidR="006F73FF" w:rsidRPr="006F73FF" w:rsidRDefault="006F73FF" w:rsidP="006F73FF">
      <w:pPr>
        <w:rPr>
          <w:lang w:val="es-PE"/>
        </w:rPr>
      </w:pPr>
    </w:p>
    <w:sectPr w:rsidR="006F73FF" w:rsidRPr="006F73FF" w:rsidSect="00F30FCA">
      <w:pgSz w:w="11907" w:h="16840" w:code="9"/>
      <w:pgMar w:top="1418" w:right="709" w:bottom="1418" w:left="283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065A" w:rsidRDefault="00BC065A">
      <w:r>
        <w:separator/>
      </w:r>
    </w:p>
  </w:endnote>
  <w:endnote w:type="continuationSeparator" w:id="0">
    <w:p w:rsidR="00BC065A" w:rsidRDefault="00BC06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AE8" w:rsidRDefault="000A3499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6D1AE8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6D1AE8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6D1AE8" w:rsidRDefault="006D1AE8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369"/>
      <w:gridCol w:w="3118"/>
      <w:gridCol w:w="2999"/>
    </w:tblGrid>
    <w:tr w:rsidR="006D1AE8">
      <w:tc>
        <w:tcPr>
          <w:tcW w:w="3369" w:type="dxa"/>
        </w:tcPr>
        <w:p w:rsidR="006D1AE8" w:rsidRPr="004E004E" w:rsidRDefault="006D1AE8" w:rsidP="00392D38">
          <w:pPr>
            <w:tabs>
              <w:tab w:val="right" w:pos="2793"/>
            </w:tabs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9B4B91">
            <w:fldChar w:fldCharType="begin"/>
          </w:r>
          <w:r w:rsidR="009B4B91" w:rsidRPr="00853B9C">
            <w:rPr>
              <w:lang w:val="es-PE"/>
            </w:rPr>
            <w:instrText xml:space="preserve"> DOCPROPERTY  "Elaborado Por"  \* MERGEFORMAT </w:instrText>
          </w:r>
          <w:r w:rsidR="009B4B91">
            <w:fldChar w:fldCharType="separate"/>
          </w:r>
          <w:r w:rsidR="00F465F2">
            <w:rPr>
              <w:rFonts w:ascii="Arial" w:hAnsi="Arial" w:cs="Arial"/>
              <w:sz w:val="18"/>
              <w:szCs w:val="18"/>
              <w:lang w:val="es-ES"/>
            </w:rPr>
            <w:t>&lt;Elaborado Por&gt;</w:t>
          </w:r>
          <w:r w:rsidR="009B4B91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  <w:r w:rsidR="00392D38">
            <w:rPr>
              <w:rFonts w:ascii="Arial" w:hAnsi="Arial" w:cs="Arial"/>
              <w:sz w:val="18"/>
              <w:szCs w:val="18"/>
              <w:lang w:val="es-ES"/>
            </w:rPr>
            <w:tab/>
          </w:r>
        </w:p>
        <w:p w:rsidR="006D1AE8" w:rsidRPr="004E004E" w:rsidRDefault="006D1AE8">
          <w:pPr>
            <w:ind w:right="360"/>
            <w:rPr>
              <w:rFonts w:ascii="Arial" w:hAnsi="Arial" w:cs="Arial"/>
              <w:sz w:val="18"/>
              <w:szCs w:val="18"/>
              <w:lang w:val="es-ES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Revisado por: </w:t>
          </w:r>
          <w:r w:rsidR="009B4B91">
            <w:fldChar w:fldCharType="begin"/>
          </w:r>
          <w:r w:rsidR="009B4B91" w:rsidRPr="00853B9C">
            <w:rPr>
              <w:lang w:val="es-PE"/>
            </w:rPr>
            <w:instrText xml:space="preserve"> DOCPROPERTY  "Revisado Por"  \* MERGEFORMAT </w:instrText>
          </w:r>
          <w:r w:rsidR="009B4B91">
            <w:fldChar w:fldCharType="separate"/>
          </w:r>
          <w:r w:rsidR="00F465F2">
            <w:rPr>
              <w:rFonts w:ascii="Arial" w:hAnsi="Arial" w:cs="Arial"/>
              <w:sz w:val="18"/>
              <w:szCs w:val="18"/>
              <w:lang w:val="es-ES"/>
            </w:rPr>
            <w:t>&lt;Revisado Por&gt;</w:t>
          </w:r>
          <w:r w:rsidR="009B4B91">
            <w:rPr>
              <w:rFonts w:ascii="Arial" w:hAnsi="Arial" w:cs="Arial"/>
              <w:sz w:val="18"/>
              <w:szCs w:val="18"/>
              <w:lang w:val="es-ES"/>
            </w:rPr>
            <w:fldChar w:fldCharType="end"/>
          </w:r>
        </w:p>
        <w:p w:rsidR="006D1AE8" w:rsidRPr="006F73FF" w:rsidRDefault="006D1AE8">
          <w:pPr>
            <w:ind w:right="360"/>
            <w:rPr>
              <w:rFonts w:ascii="Arial" w:hAnsi="Arial" w:cs="Arial"/>
              <w:sz w:val="16"/>
              <w:szCs w:val="16"/>
            </w:rPr>
          </w:pPr>
          <w:r w:rsidRPr="004A6A11">
            <w:rPr>
              <w:rFonts w:ascii="Arial" w:hAnsi="Arial" w:cs="Arial"/>
              <w:sz w:val="18"/>
              <w:szCs w:val="18"/>
            </w:rPr>
            <w:t xml:space="preserve">Aprobado por: </w:t>
          </w:r>
          <w:fldSimple w:instr=" DOCPROPERTY  &quot;Aprobado Por&quot;  \* MERGEFORMAT ">
            <w:r w:rsidR="00F465F2">
              <w:rPr>
                <w:rFonts w:ascii="Arial" w:hAnsi="Arial" w:cs="Arial"/>
                <w:sz w:val="18"/>
                <w:szCs w:val="18"/>
              </w:rPr>
              <w:t>&lt;Aprobado Por&gt;</w:t>
            </w:r>
          </w:fldSimple>
        </w:p>
      </w:tc>
      <w:tc>
        <w:tcPr>
          <w:tcW w:w="3118" w:type="dxa"/>
          <w:vAlign w:val="center"/>
        </w:tcPr>
        <w:p w:rsidR="006D1AE8" w:rsidRPr="006F73FF" w:rsidRDefault="002829B8" w:rsidP="006F73FF">
          <w:pPr>
            <w:jc w:val="center"/>
            <w:rPr>
              <w:rFonts w:ascii="Arial" w:hAnsi="Arial" w:cs="Arial"/>
            </w:rPr>
          </w:pPr>
          <w:r>
            <w:rPr>
              <w:noProof/>
              <w:lang w:val="es-PE" w:eastAsia="es-PE"/>
            </w:rPr>
            <w:drawing>
              <wp:inline distT="0" distB="0" distL="0" distR="0" wp14:anchorId="3B01C593" wp14:editId="4E0567C0">
                <wp:extent cx="1693628" cy="524786"/>
                <wp:effectExtent l="0" t="0" r="0" b="0"/>
                <wp:docPr id="19" name="Imagen 19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9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9653" cy="52975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99" w:type="dxa"/>
        </w:tcPr>
        <w:p w:rsidR="006D1AE8" w:rsidRPr="006F73FF" w:rsidRDefault="006D1AE8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0A3499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0A3499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392D38">
            <w:rPr>
              <w:rStyle w:val="Nmerodepgina"/>
              <w:rFonts w:ascii="Arial" w:hAnsi="Arial" w:cs="Arial"/>
              <w:noProof/>
              <w:sz w:val="18"/>
              <w:szCs w:val="18"/>
            </w:rPr>
            <w:t>4</w:t>
          </w:r>
          <w:r w:rsidR="000A3499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392D38" w:rsidRPr="00392D38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6</w:t>
            </w:r>
          </w:fldSimple>
        </w:p>
      </w:tc>
    </w:tr>
  </w:tbl>
  <w:p w:rsidR="006D1AE8" w:rsidRDefault="006D1AE8">
    <w:pPr>
      <w:pStyle w:val="Piedepgin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AE8" w:rsidRDefault="006D1AE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065A" w:rsidRDefault="00BC065A">
      <w:r>
        <w:separator/>
      </w:r>
    </w:p>
  </w:footnote>
  <w:footnote w:type="continuationSeparator" w:id="0">
    <w:p w:rsidR="00BC065A" w:rsidRDefault="00BC065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AE8" w:rsidRDefault="002829B8">
    <w:pPr>
      <w:rPr>
        <w:sz w:val="24"/>
      </w:rPr>
    </w:pPr>
    <w:r>
      <w:rPr>
        <w:noProof/>
        <w:lang w:val="es-PE" w:eastAsia="es-PE"/>
      </w:rPr>
      <w:drawing>
        <wp:anchor distT="0" distB="0" distL="114300" distR="114300" simplePos="0" relativeHeight="251658752" behindDoc="1" locked="0" layoutInCell="1" allowOverlap="1" wp14:anchorId="0D3848B1" wp14:editId="43496F7D">
          <wp:simplePos x="0" y="0"/>
          <wp:positionH relativeFrom="column">
            <wp:posOffset>3745865</wp:posOffset>
          </wp:positionH>
          <wp:positionV relativeFrom="paragraph">
            <wp:posOffset>11458</wp:posOffset>
          </wp:positionV>
          <wp:extent cx="1836420" cy="678180"/>
          <wp:effectExtent l="0" t="0" r="0" b="0"/>
          <wp:wrapTight wrapText="bothSides">
            <wp:wrapPolygon edited="0">
              <wp:start x="0" y="0"/>
              <wp:lineTo x="0" y="21236"/>
              <wp:lineTo x="21286" y="21236"/>
              <wp:lineTo x="21286" y="0"/>
              <wp:lineTo x="0" y="0"/>
            </wp:wrapPolygon>
          </wp:wrapTight>
          <wp:docPr id="3" name="Imagen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9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36420" cy="67818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6D1AE8" w:rsidRDefault="00D34C68" w:rsidP="00E04359">
    <w:pPr>
      <w:pStyle w:val="Encabezado"/>
      <w:jc w:val="right"/>
    </w:pPr>
    <w:r>
      <w:rPr>
        <w:noProof/>
        <w:lang w:val="es-PE" w:eastAsia="es-PE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column">
                <wp:posOffset>114300</wp:posOffset>
              </wp:positionH>
              <wp:positionV relativeFrom="paragraph">
                <wp:posOffset>513080</wp:posOffset>
              </wp:positionV>
              <wp:extent cx="5372100" cy="0"/>
              <wp:effectExtent l="9525" t="8255" r="9525" b="10795"/>
              <wp:wrapNone/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H="1">
                        <a:off x="0" y="0"/>
                        <a:ext cx="53721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FAFDCD3" id="Line 3" o:spid="_x0000_s1026" style="position:absolute;flip:x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40.4pt" to="6in,40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"/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660"/>
    </w:tblGrid>
    <w:tr w:rsidR="006D1AE8">
      <w:tc>
        <w:tcPr>
          <w:tcW w:w="6379" w:type="dxa"/>
        </w:tcPr>
        <w:p w:rsidR="006D1AE8" w:rsidRPr="00853B9C" w:rsidRDefault="009B4B91" w:rsidP="00853B9C">
          <w:pPr>
            <w:rPr>
              <w:lang w:val="es-PE"/>
            </w:rPr>
          </w:pPr>
          <w:r>
            <w:fldChar w:fldCharType="begin"/>
          </w:r>
          <w:r w:rsidRPr="00853B9C">
            <w:rPr>
              <w:lang w:val="es-PE"/>
            </w:rPr>
            <w:instrText xml:space="preserve"> DOCPROPERTY  "Codigo del Proyecto"  \* MERGEFORMAT </w:instrText>
          </w:r>
          <w:r>
            <w:fldChar w:fldCharType="separate"/>
          </w:r>
          <w:r w:rsidR="00F465F2">
            <w:rPr>
              <w:lang w:val="es-MX"/>
            </w:rPr>
            <w:t>&lt;Código del Proyecto&gt;</w:t>
          </w:r>
          <w:r>
            <w:rPr>
              <w:lang w:val="es-MX"/>
            </w:rPr>
            <w:fldChar w:fldCharType="end"/>
          </w:r>
          <w:r w:rsidR="006D1AE8">
            <w:rPr>
              <w:lang w:val="es-MX"/>
            </w:rPr>
            <w:t xml:space="preserve"> </w:t>
          </w:r>
          <w:r w:rsidR="00853B9C" w:rsidRPr="00853B9C">
            <w:rPr>
              <w:lang w:val="es-PE"/>
            </w:rPr>
            <w:t>S</w:t>
          </w:r>
          <w:r w:rsidR="00853B9C">
            <w:rPr>
              <w:lang w:val="es-PE"/>
            </w:rPr>
            <w:t>istema</w:t>
          </w:r>
          <w:r w:rsidR="00853B9C" w:rsidRPr="00853B9C">
            <w:rPr>
              <w:lang w:val="es-PE"/>
            </w:rPr>
            <w:t xml:space="preserve"> Gestor SAMOC</w:t>
          </w:r>
        </w:p>
      </w:tc>
      <w:tc>
        <w:tcPr>
          <w:tcW w:w="2660" w:type="dxa"/>
        </w:tcPr>
        <w:p w:rsidR="006D1AE8" w:rsidRPr="006F73FF" w:rsidRDefault="006D1AE8" w:rsidP="00853B9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853B9C">
            <w:rPr>
              <w:lang w:val="es-MX"/>
            </w:rPr>
            <w:t>1.0</w:t>
          </w:r>
        </w:p>
      </w:tc>
    </w:tr>
    <w:tr w:rsidR="006D1AE8">
      <w:tc>
        <w:tcPr>
          <w:tcW w:w="6379" w:type="dxa"/>
        </w:tcPr>
        <w:p w:rsidR="006D1AE8" w:rsidRPr="006F73FF" w:rsidRDefault="00A25B95" w:rsidP="00A25B95">
          <w:pPr>
            <w:rPr>
              <w:lang w:val="es-MX"/>
            </w:rPr>
          </w:pPr>
          <w:r>
            <w:rPr>
              <w:lang w:val="es-MX"/>
            </w:rPr>
            <w:t>Modelo del Dominio</w:t>
          </w:r>
        </w:p>
      </w:tc>
      <w:tc>
        <w:tcPr>
          <w:tcW w:w="2660" w:type="dxa"/>
        </w:tcPr>
        <w:p w:rsidR="006D1AE8" w:rsidRPr="006F73FF" w:rsidRDefault="006D1AE8" w:rsidP="00853B9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853B9C">
            <w:rPr>
              <w:lang w:val="es-MX"/>
            </w:rPr>
            <w:t>17/09/13</w:t>
          </w:r>
        </w:p>
      </w:tc>
    </w:tr>
    <w:tr w:rsidR="006D1AE8" w:rsidRPr="00E04359">
      <w:tc>
        <w:tcPr>
          <w:tcW w:w="9039" w:type="dxa"/>
          <w:gridSpan w:val="2"/>
        </w:tcPr>
        <w:p w:rsidR="006D1AE8" w:rsidRPr="006F73FF" w:rsidRDefault="00A25B95" w:rsidP="00A25B95">
          <w:pPr>
            <w:rPr>
              <w:lang w:val="es-MX"/>
            </w:rPr>
          </w:pPr>
          <w:r>
            <w:rPr>
              <w:lang w:val="es-MX"/>
            </w:rPr>
            <w:t>REQ</w:t>
          </w:r>
          <w:r w:rsidR="005B6E30">
            <w:rPr>
              <w:lang w:val="es-MX"/>
            </w:rPr>
            <w:t>-</w:t>
          </w:r>
          <w:r>
            <w:rPr>
              <w:lang w:val="es-MX"/>
            </w:rPr>
            <w:t>0</w:t>
          </w:r>
          <w:r w:rsidR="005B6E30">
            <w:rPr>
              <w:lang w:val="es-MX"/>
            </w:rPr>
            <w:t>0</w:t>
          </w:r>
          <w:r>
            <w:rPr>
              <w:lang w:val="es-MX"/>
            </w:rPr>
            <w:t>4</w:t>
          </w:r>
          <w:r w:rsidR="006B2847">
            <w:rPr>
              <w:lang w:val="es-MX"/>
            </w:rPr>
            <w:t xml:space="preserve"> Modelo del Dominio</w:t>
          </w:r>
        </w:p>
      </w:tc>
    </w:tr>
  </w:tbl>
  <w:p w:rsidR="006D1AE8" w:rsidRPr="00E04359" w:rsidRDefault="006D1AE8">
    <w:pPr>
      <w:pStyle w:val="Encabezado"/>
      <w:rPr>
        <w:lang w:val="es-E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1AE8" w:rsidRDefault="006D1AE8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3EC30BD"/>
    <w:multiLevelType w:val="hybridMultilevel"/>
    <w:tmpl w:val="E4C2812E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4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E5F4938"/>
    <w:multiLevelType w:val="multilevel"/>
    <w:tmpl w:val="54BC3F56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00437BF"/>
    <w:multiLevelType w:val="hybridMultilevel"/>
    <w:tmpl w:val="B540F2FA"/>
    <w:lvl w:ilvl="0" w:tplc="04090001">
      <w:start w:val="1"/>
      <w:numFmt w:val="bullet"/>
      <w:lvlText w:val=""/>
      <w:lvlJc w:val="left"/>
      <w:pPr>
        <w:tabs>
          <w:tab w:val="num" w:pos="1485"/>
        </w:tabs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05"/>
        </w:tabs>
        <w:ind w:left="2205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25"/>
        </w:tabs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45"/>
        </w:tabs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65"/>
        </w:tabs>
        <w:ind w:left="4365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85"/>
        </w:tabs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05"/>
        </w:tabs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25"/>
        </w:tabs>
        <w:ind w:left="6525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45"/>
        </w:tabs>
        <w:ind w:left="7245" w:hanging="360"/>
      </w:pPr>
      <w:rPr>
        <w:rFonts w:ascii="Wingdings" w:hAnsi="Wingdings" w:hint="default"/>
      </w:rPr>
    </w:lvl>
  </w:abstractNum>
  <w:abstractNum w:abstractNumId="1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38F234B"/>
    <w:multiLevelType w:val="hybridMultilevel"/>
    <w:tmpl w:val="7E8EA498"/>
    <w:lvl w:ilvl="0" w:tplc="080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40745A96"/>
    <w:multiLevelType w:val="hybridMultilevel"/>
    <w:tmpl w:val="F1D879E6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6">
    <w:nsid w:val="40EC6812"/>
    <w:multiLevelType w:val="hybridMultilevel"/>
    <w:tmpl w:val="744284B2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abstractNum w:abstractNumId="17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6D9B3495"/>
    <w:multiLevelType w:val="hybridMultilevel"/>
    <w:tmpl w:val="CE1A64B6"/>
    <w:lvl w:ilvl="0" w:tplc="2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7C285540"/>
    <w:multiLevelType w:val="hybridMultilevel"/>
    <w:tmpl w:val="70C83E90"/>
    <w:lvl w:ilvl="0" w:tplc="1F5ED464">
      <w:start w:val="1"/>
      <w:numFmt w:val="bullet"/>
      <w:lvlText w:val=""/>
      <w:lvlJc w:val="left"/>
      <w:pPr>
        <w:tabs>
          <w:tab w:val="num" w:pos="1483"/>
        </w:tabs>
        <w:ind w:left="1483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38"/>
        </w:tabs>
        <w:ind w:left="1438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8"/>
        </w:tabs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8"/>
        </w:tabs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8"/>
        </w:tabs>
        <w:ind w:left="3598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8"/>
        </w:tabs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8"/>
        </w:tabs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8"/>
        </w:tabs>
        <w:ind w:left="5758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8"/>
        </w:tabs>
        <w:ind w:left="647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2"/>
  </w:num>
  <w:num w:numId="4">
    <w:abstractNumId w:val="26"/>
  </w:num>
  <w:num w:numId="5">
    <w:abstractNumId w:val="20"/>
  </w:num>
  <w:num w:numId="6">
    <w:abstractNumId w:val="19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25"/>
  </w:num>
  <w:num w:numId="10">
    <w:abstractNumId w:val="4"/>
  </w:num>
  <w:num w:numId="11">
    <w:abstractNumId w:val="14"/>
  </w:num>
  <w:num w:numId="12">
    <w:abstractNumId w:val="11"/>
  </w:num>
  <w:num w:numId="13">
    <w:abstractNumId w:val="24"/>
  </w:num>
  <w:num w:numId="14">
    <w:abstractNumId w:val="10"/>
  </w:num>
  <w:num w:numId="15">
    <w:abstractNumId w:val="5"/>
  </w:num>
  <w:num w:numId="16">
    <w:abstractNumId w:val="23"/>
  </w:num>
  <w:num w:numId="17">
    <w:abstractNumId w:val="18"/>
  </w:num>
  <w:num w:numId="18">
    <w:abstractNumId w:val="7"/>
  </w:num>
  <w:num w:numId="19">
    <w:abstractNumId w:val="17"/>
  </w:num>
  <w:num w:numId="20">
    <w:abstractNumId w:val="8"/>
  </w:num>
  <w:num w:numId="21">
    <w:abstractNumId w:val="21"/>
  </w:num>
  <w:num w:numId="22">
    <w:abstractNumId w:val="13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9"/>
  </w:num>
  <w:num w:numId="31">
    <w:abstractNumId w:val="16"/>
  </w:num>
  <w:num w:numId="32">
    <w:abstractNumId w:val="27"/>
  </w:num>
  <w:num w:numId="33">
    <w:abstractNumId w:val="15"/>
  </w:num>
  <w:num w:numId="34">
    <w:abstractNumId w:val="3"/>
  </w:num>
  <w:num w:numId="35">
    <w:abstractNumId w:val="6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02ED"/>
    <w:rsid w:val="0000369A"/>
    <w:rsid w:val="00007BD8"/>
    <w:rsid w:val="000128E6"/>
    <w:rsid w:val="00013D14"/>
    <w:rsid w:val="00016B2F"/>
    <w:rsid w:val="00086976"/>
    <w:rsid w:val="00086C49"/>
    <w:rsid w:val="00097ACE"/>
    <w:rsid w:val="000A3499"/>
    <w:rsid w:val="000D4CE6"/>
    <w:rsid w:val="000E01E3"/>
    <w:rsid w:val="000E4EA2"/>
    <w:rsid w:val="00145E90"/>
    <w:rsid w:val="00150F32"/>
    <w:rsid w:val="001927F1"/>
    <w:rsid w:val="001B3B7D"/>
    <w:rsid w:val="001E4519"/>
    <w:rsid w:val="00221B4E"/>
    <w:rsid w:val="00254C21"/>
    <w:rsid w:val="002668C7"/>
    <w:rsid w:val="00270DFE"/>
    <w:rsid w:val="002829B8"/>
    <w:rsid w:val="00297C8A"/>
    <w:rsid w:val="002B4658"/>
    <w:rsid w:val="002C3014"/>
    <w:rsid w:val="002E162B"/>
    <w:rsid w:val="00310337"/>
    <w:rsid w:val="0031122F"/>
    <w:rsid w:val="003274D8"/>
    <w:rsid w:val="00336D52"/>
    <w:rsid w:val="00357B8C"/>
    <w:rsid w:val="00361972"/>
    <w:rsid w:val="00363FD3"/>
    <w:rsid w:val="00392AA1"/>
    <w:rsid w:val="00392D38"/>
    <w:rsid w:val="003A6C37"/>
    <w:rsid w:val="003B6408"/>
    <w:rsid w:val="003C1326"/>
    <w:rsid w:val="003C3D62"/>
    <w:rsid w:val="003F1889"/>
    <w:rsid w:val="0041174C"/>
    <w:rsid w:val="00416EF6"/>
    <w:rsid w:val="00426D50"/>
    <w:rsid w:val="004373AA"/>
    <w:rsid w:val="004476FD"/>
    <w:rsid w:val="004A6A11"/>
    <w:rsid w:val="004D1351"/>
    <w:rsid w:val="004D530F"/>
    <w:rsid w:val="004E004E"/>
    <w:rsid w:val="004E47E9"/>
    <w:rsid w:val="004F4877"/>
    <w:rsid w:val="00504972"/>
    <w:rsid w:val="00517697"/>
    <w:rsid w:val="0054460F"/>
    <w:rsid w:val="00560A6A"/>
    <w:rsid w:val="00575B3A"/>
    <w:rsid w:val="005A547E"/>
    <w:rsid w:val="005B6E30"/>
    <w:rsid w:val="005F770A"/>
    <w:rsid w:val="00624E40"/>
    <w:rsid w:val="006439E2"/>
    <w:rsid w:val="006656FA"/>
    <w:rsid w:val="00682BC2"/>
    <w:rsid w:val="00683EA6"/>
    <w:rsid w:val="006B2847"/>
    <w:rsid w:val="006B603A"/>
    <w:rsid w:val="006B649D"/>
    <w:rsid w:val="006B6B3A"/>
    <w:rsid w:val="006B76E5"/>
    <w:rsid w:val="006D1AE8"/>
    <w:rsid w:val="006E1131"/>
    <w:rsid w:val="006F73FF"/>
    <w:rsid w:val="00727BE5"/>
    <w:rsid w:val="00736184"/>
    <w:rsid w:val="007421CE"/>
    <w:rsid w:val="007464C0"/>
    <w:rsid w:val="0075643B"/>
    <w:rsid w:val="00796E48"/>
    <w:rsid w:val="007D3A9E"/>
    <w:rsid w:val="007D608D"/>
    <w:rsid w:val="007F6095"/>
    <w:rsid w:val="007F70F6"/>
    <w:rsid w:val="00804C28"/>
    <w:rsid w:val="00812A6C"/>
    <w:rsid w:val="00853B9C"/>
    <w:rsid w:val="00895F24"/>
    <w:rsid w:val="008E6E23"/>
    <w:rsid w:val="008F5AF9"/>
    <w:rsid w:val="009705B3"/>
    <w:rsid w:val="00986534"/>
    <w:rsid w:val="009869F0"/>
    <w:rsid w:val="009B4B91"/>
    <w:rsid w:val="009B538C"/>
    <w:rsid w:val="009C0651"/>
    <w:rsid w:val="009E79F2"/>
    <w:rsid w:val="00A25B95"/>
    <w:rsid w:val="00A37EDE"/>
    <w:rsid w:val="00A44DDA"/>
    <w:rsid w:val="00A733D8"/>
    <w:rsid w:val="00A9180C"/>
    <w:rsid w:val="00AB5E58"/>
    <w:rsid w:val="00AC3EF7"/>
    <w:rsid w:val="00AC4B2E"/>
    <w:rsid w:val="00AD7CC1"/>
    <w:rsid w:val="00AF6726"/>
    <w:rsid w:val="00B126F6"/>
    <w:rsid w:val="00B21238"/>
    <w:rsid w:val="00B259C4"/>
    <w:rsid w:val="00B25A98"/>
    <w:rsid w:val="00B33286"/>
    <w:rsid w:val="00B34B9A"/>
    <w:rsid w:val="00B413BD"/>
    <w:rsid w:val="00B46731"/>
    <w:rsid w:val="00B53159"/>
    <w:rsid w:val="00B56FB4"/>
    <w:rsid w:val="00B827D1"/>
    <w:rsid w:val="00B92930"/>
    <w:rsid w:val="00B94FE4"/>
    <w:rsid w:val="00BC065A"/>
    <w:rsid w:val="00BC750A"/>
    <w:rsid w:val="00BD5D8A"/>
    <w:rsid w:val="00BE02ED"/>
    <w:rsid w:val="00BF1071"/>
    <w:rsid w:val="00C216B0"/>
    <w:rsid w:val="00C2208C"/>
    <w:rsid w:val="00C23E33"/>
    <w:rsid w:val="00C60726"/>
    <w:rsid w:val="00C677D2"/>
    <w:rsid w:val="00C83AB1"/>
    <w:rsid w:val="00C958A0"/>
    <w:rsid w:val="00CB43D8"/>
    <w:rsid w:val="00CD3CA0"/>
    <w:rsid w:val="00CE268D"/>
    <w:rsid w:val="00D23FA0"/>
    <w:rsid w:val="00D24BF8"/>
    <w:rsid w:val="00D3260F"/>
    <w:rsid w:val="00D34C68"/>
    <w:rsid w:val="00D457D4"/>
    <w:rsid w:val="00D7751D"/>
    <w:rsid w:val="00DA37FE"/>
    <w:rsid w:val="00DB0875"/>
    <w:rsid w:val="00DB1CF6"/>
    <w:rsid w:val="00DB4146"/>
    <w:rsid w:val="00DD613A"/>
    <w:rsid w:val="00DD62D8"/>
    <w:rsid w:val="00DF0665"/>
    <w:rsid w:val="00E04359"/>
    <w:rsid w:val="00E119F9"/>
    <w:rsid w:val="00E44895"/>
    <w:rsid w:val="00E45AD8"/>
    <w:rsid w:val="00E51DF1"/>
    <w:rsid w:val="00E74F30"/>
    <w:rsid w:val="00E766E8"/>
    <w:rsid w:val="00E95670"/>
    <w:rsid w:val="00EA3F52"/>
    <w:rsid w:val="00EC0509"/>
    <w:rsid w:val="00EC6901"/>
    <w:rsid w:val="00ED2C1C"/>
    <w:rsid w:val="00ED5938"/>
    <w:rsid w:val="00EF57A3"/>
    <w:rsid w:val="00F30FCA"/>
    <w:rsid w:val="00F41E40"/>
    <w:rsid w:val="00F465F2"/>
    <w:rsid w:val="00F53C69"/>
    <w:rsid w:val="00F66B6F"/>
    <w:rsid w:val="00F90378"/>
    <w:rsid w:val="00FC3331"/>
    <w:rsid w:val="00FF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AA02AB7C-5067-412E-8158-498EC45AE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A3499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0A3499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0A3499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0A3499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0A3499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0A3499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0A3499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0A3499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0A3499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0A3499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0A3499"/>
    <w:pPr>
      <w:spacing w:before="80"/>
      <w:ind w:left="720"/>
      <w:jc w:val="both"/>
    </w:pPr>
    <w:rPr>
      <w:color w:val="000000"/>
      <w:lang w:val="en-AU"/>
    </w:rPr>
  </w:style>
  <w:style w:type="paragraph" w:styleId="Puesto">
    <w:name w:val="Title"/>
    <w:basedOn w:val="Normal"/>
    <w:next w:val="Normal"/>
    <w:qFormat/>
    <w:rsid w:val="000A3499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0A3499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0A3499"/>
    <w:pPr>
      <w:ind w:left="900" w:hanging="900"/>
    </w:pPr>
  </w:style>
  <w:style w:type="paragraph" w:styleId="TDC1">
    <w:name w:val="toc 1"/>
    <w:basedOn w:val="Normal"/>
    <w:next w:val="Normal"/>
    <w:uiPriority w:val="39"/>
    <w:rsid w:val="000A349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0A349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rsid w:val="000A3499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0A3499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0A3499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0A3499"/>
  </w:style>
  <w:style w:type="paragraph" w:customStyle="1" w:styleId="Bullet1">
    <w:name w:val="Bullet1"/>
    <w:basedOn w:val="Normal"/>
    <w:rsid w:val="000A3499"/>
    <w:pPr>
      <w:ind w:left="720" w:hanging="432"/>
    </w:pPr>
  </w:style>
  <w:style w:type="paragraph" w:customStyle="1" w:styleId="Bullet2">
    <w:name w:val="Bullet2"/>
    <w:basedOn w:val="Normal"/>
    <w:rsid w:val="000A3499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0A3499"/>
    <w:pPr>
      <w:keepLines/>
      <w:spacing w:after="120"/>
    </w:pPr>
  </w:style>
  <w:style w:type="paragraph" w:styleId="Textoindependiente">
    <w:name w:val="Body Text"/>
    <w:basedOn w:val="Normal"/>
    <w:rsid w:val="000A3499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0A3499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0A3499"/>
    <w:rPr>
      <w:sz w:val="20"/>
      <w:vertAlign w:val="superscript"/>
    </w:rPr>
  </w:style>
  <w:style w:type="paragraph" w:styleId="Textonotapie">
    <w:name w:val="footnote text"/>
    <w:basedOn w:val="Normal"/>
    <w:semiHidden/>
    <w:rsid w:val="000A3499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0A3499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0A3499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0A3499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0A3499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0A3499"/>
    <w:pPr>
      <w:ind w:left="600"/>
    </w:pPr>
  </w:style>
  <w:style w:type="paragraph" w:styleId="TDC5">
    <w:name w:val="toc 5"/>
    <w:basedOn w:val="Normal"/>
    <w:next w:val="Normal"/>
    <w:autoRedefine/>
    <w:semiHidden/>
    <w:rsid w:val="000A3499"/>
    <w:pPr>
      <w:ind w:left="800"/>
    </w:pPr>
  </w:style>
  <w:style w:type="paragraph" w:styleId="TDC6">
    <w:name w:val="toc 6"/>
    <w:basedOn w:val="Normal"/>
    <w:next w:val="Normal"/>
    <w:autoRedefine/>
    <w:semiHidden/>
    <w:rsid w:val="000A3499"/>
    <w:pPr>
      <w:ind w:left="1000"/>
    </w:pPr>
  </w:style>
  <w:style w:type="paragraph" w:styleId="TDC7">
    <w:name w:val="toc 7"/>
    <w:basedOn w:val="Normal"/>
    <w:next w:val="Normal"/>
    <w:autoRedefine/>
    <w:semiHidden/>
    <w:rsid w:val="000A3499"/>
    <w:pPr>
      <w:ind w:left="1200"/>
    </w:pPr>
  </w:style>
  <w:style w:type="paragraph" w:styleId="TDC8">
    <w:name w:val="toc 8"/>
    <w:basedOn w:val="Normal"/>
    <w:next w:val="Normal"/>
    <w:autoRedefine/>
    <w:semiHidden/>
    <w:rsid w:val="000A3499"/>
    <w:pPr>
      <w:ind w:left="1400"/>
    </w:pPr>
  </w:style>
  <w:style w:type="paragraph" w:styleId="TDC9">
    <w:name w:val="toc 9"/>
    <w:basedOn w:val="Normal"/>
    <w:next w:val="Normal"/>
    <w:autoRedefine/>
    <w:semiHidden/>
    <w:rsid w:val="000A3499"/>
    <w:pPr>
      <w:ind w:left="1600"/>
    </w:pPr>
  </w:style>
  <w:style w:type="paragraph" w:styleId="Textoindependiente2">
    <w:name w:val="Body Text 2"/>
    <w:basedOn w:val="Normal"/>
    <w:rsid w:val="000A3499"/>
    <w:rPr>
      <w:i/>
      <w:color w:val="0000FF"/>
    </w:rPr>
  </w:style>
  <w:style w:type="paragraph" w:styleId="Sangradetextonormal">
    <w:name w:val="Body Text Indent"/>
    <w:basedOn w:val="Normal"/>
    <w:rsid w:val="000A3499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0A3499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0A3499"/>
    <w:pPr>
      <w:widowControl/>
      <w:numPr>
        <w:numId w:val="35"/>
      </w:numPr>
      <w:tabs>
        <w:tab w:val="left" w:pos="720"/>
      </w:tabs>
      <w:spacing w:before="120" w:line="240" w:lineRule="auto"/>
      <w:ind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013D14"/>
    <w:pPr>
      <w:spacing w:after="120"/>
      <w:ind w:left="1440"/>
    </w:pPr>
    <w:rPr>
      <w:lang w:val="es-EC"/>
    </w:rPr>
  </w:style>
  <w:style w:type="character" w:styleId="Hipervnculo">
    <w:name w:val="Hyperlink"/>
    <w:basedOn w:val="Fuentedeprrafopredeter"/>
    <w:rsid w:val="000A3499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MTemaNormal">
    <w:name w:val="MTemaNormal"/>
    <w:basedOn w:val="Normal"/>
    <w:rsid w:val="00A25B95"/>
    <w:pPr>
      <w:widowControl/>
      <w:spacing w:after="60" w:line="240" w:lineRule="auto"/>
      <w:ind w:left="567"/>
      <w:jc w:val="both"/>
    </w:pPr>
    <w:rPr>
      <w:rFonts w:ascii="Verdana" w:hAnsi="Verdana" w:cs="Arial"/>
      <w:szCs w:val="24"/>
      <w:lang w:val="es-ES" w:eastAsia="es-ES"/>
    </w:rPr>
  </w:style>
  <w:style w:type="paragraph" w:styleId="Textodeglobo">
    <w:name w:val="Balloon Text"/>
    <w:basedOn w:val="Normal"/>
    <w:link w:val="TextodegloboCar"/>
    <w:rsid w:val="00C2208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C2208C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Jasc_cursos\UPN%20ProyectosI\2006-1\Plantillas%20RUP\Artefactos\DES-RSW-001%20Especificacion%20de%20Requerimientos%20del%20Software%20-%20v1.0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DES-RSW-001 Especificacion de Requerimientos del Software - v1.0</Template>
  <TotalTime>523</TotalTime>
  <Pages>6</Pages>
  <Words>295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 Requerimientos del Software (SRS)</vt:lpstr>
    </vt:vector>
  </TitlesOfParts>
  <Company>QBan Consulting SAC</Company>
  <LinksUpToDate>false</LinksUpToDate>
  <CharactersWithSpaces>1920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 Requerimientos del Software (SRS)</dc:title>
  <dc:subject>&lt;Nombre del Proyecto&gt;</dc:subject>
  <dc:creator>jsc</dc:creator>
  <cp:lastModifiedBy>Kimi</cp:lastModifiedBy>
  <cp:revision>45</cp:revision>
  <cp:lastPrinted>2006-05-27T17:43:00Z</cp:lastPrinted>
  <dcterms:created xsi:type="dcterms:W3CDTF">2013-10-15T13:22:00Z</dcterms:created>
  <dcterms:modified xsi:type="dcterms:W3CDTF">2013-11-09T07:34:00Z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