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E8" w:rsidRPr="00000625" w:rsidRDefault="002D15E8">
      <w:pPr>
        <w:pStyle w:val="Ttulo"/>
        <w:jc w:val="right"/>
        <w:rPr>
          <w:rFonts w:cs="Arial"/>
          <w:sz w:val="28"/>
          <w:szCs w:val="28"/>
          <w:lang w:val="es-CO"/>
        </w:rPr>
      </w:pPr>
    </w:p>
    <w:p w:rsidR="002D15E8" w:rsidRPr="00000625" w:rsidRDefault="002D15E8">
      <w:pPr>
        <w:pStyle w:val="Ttulo"/>
        <w:jc w:val="right"/>
        <w:rPr>
          <w:rFonts w:cs="Arial"/>
          <w:sz w:val="28"/>
          <w:szCs w:val="28"/>
          <w:lang w:val="es-CO"/>
        </w:rPr>
      </w:pPr>
    </w:p>
    <w:p w:rsidR="002D15E8" w:rsidRPr="00000625" w:rsidRDefault="002D15E8">
      <w:pPr>
        <w:pStyle w:val="Ttulo"/>
        <w:jc w:val="right"/>
        <w:rPr>
          <w:rFonts w:cs="Arial"/>
          <w:sz w:val="28"/>
          <w:szCs w:val="28"/>
          <w:lang w:val="es-CO"/>
        </w:rPr>
      </w:pPr>
    </w:p>
    <w:p w:rsidR="002D15E8" w:rsidRPr="00000625" w:rsidRDefault="002D15E8">
      <w:pPr>
        <w:pStyle w:val="Ttulo"/>
        <w:jc w:val="right"/>
        <w:rPr>
          <w:rFonts w:cs="Arial"/>
          <w:sz w:val="28"/>
          <w:szCs w:val="28"/>
          <w:lang w:val="es-CO"/>
        </w:rPr>
      </w:pPr>
    </w:p>
    <w:p w:rsidR="002D15E8" w:rsidRPr="00000625" w:rsidRDefault="002D15E8">
      <w:pPr>
        <w:pStyle w:val="Ttulo"/>
        <w:jc w:val="right"/>
        <w:rPr>
          <w:rFonts w:cs="Arial"/>
          <w:sz w:val="28"/>
          <w:szCs w:val="28"/>
          <w:lang w:val="es-CO"/>
        </w:rPr>
      </w:pPr>
    </w:p>
    <w:p w:rsidR="002D15E8" w:rsidRDefault="002D15E8">
      <w:pPr>
        <w:pStyle w:val="Ttulo"/>
        <w:jc w:val="right"/>
        <w:rPr>
          <w:rFonts w:cs="Arial"/>
          <w:sz w:val="28"/>
          <w:szCs w:val="28"/>
          <w:lang w:val="es-CO"/>
        </w:rPr>
      </w:pPr>
    </w:p>
    <w:p w:rsidR="003415A3" w:rsidRDefault="003415A3" w:rsidP="003415A3">
      <w:pPr>
        <w:rPr>
          <w:lang w:val="es-CO"/>
        </w:rPr>
      </w:pPr>
    </w:p>
    <w:p w:rsidR="003415A3" w:rsidRDefault="003415A3" w:rsidP="003415A3">
      <w:pPr>
        <w:rPr>
          <w:lang w:val="es-CO"/>
        </w:rPr>
      </w:pPr>
    </w:p>
    <w:p w:rsidR="003415A3" w:rsidRDefault="003415A3" w:rsidP="003415A3">
      <w:pPr>
        <w:rPr>
          <w:lang w:val="es-CO"/>
        </w:rPr>
      </w:pPr>
    </w:p>
    <w:p w:rsidR="003415A3" w:rsidRDefault="003415A3" w:rsidP="003415A3">
      <w:pPr>
        <w:rPr>
          <w:lang w:val="es-CO"/>
        </w:rPr>
      </w:pPr>
    </w:p>
    <w:p w:rsidR="003415A3" w:rsidRDefault="003415A3" w:rsidP="003415A3">
      <w:pPr>
        <w:rPr>
          <w:lang w:val="es-CO"/>
        </w:rPr>
      </w:pPr>
    </w:p>
    <w:p w:rsidR="003415A3" w:rsidRDefault="003415A3" w:rsidP="003415A3">
      <w:pPr>
        <w:rPr>
          <w:lang w:val="es-CO"/>
        </w:rPr>
      </w:pPr>
    </w:p>
    <w:p w:rsidR="003415A3" w:rsidRPr="003415A3" w:rsidRDefault="003415A3" w:rsidP="003415A3">
      <w:pPr>
        <w:rPr>
          <w:lang w:val="es-CO"/>
        </w:rPr>
      </w:pPr>
    </w:p>
    <w:p w:rsidR="002D15E8" w:rsidRPr="00000625" w:rsidRDefault="002D15E8">
      <w:pPr>
        <w:pStyle w:val="Ttulo"/>
        <w:jc w:val="right"/>
        <w:rPr>
          <w:rFonts w:cs="Arial"/>
          <w:sz w:val="28"/>
          <w:szCs w:val="28"/>
          <w:lang w:val="es-CO"/>
        </w:rPr>
      </w:pPr>
    </w:p>
    <w:p w:rsidR="00F2528F" w:rsidRPr="00435333" w:rsidRDefault="000A4FD2">
      <w:pPr>
        <w:pStyle w:val="Ttulo"/>
        <w:jc w:val="right"/>
        <w:rPr>
          <w:rFonts w:cs="Arial"/>
          <w:sz w:val="28"/>
          <w:szCs w:val="28"/>
          <w:lang w:val="es-CO"/>
        </w:rPr>
      </w:pPr>
      <w:fldSimple w:instr=" SUBJECT  \* MERGEFORMAT ">
        <w:r w:rsidR="00435333" w:rsidRPr="00435333">
          <w:rPr>
            <w:rFonts w:cs="Arial"/>
            <w:sz w:val="28"/>
            <w:szCs w:val="28"/>
            <w:lang w:val="es-CO"/>
          </w:rPr>
          <w:t>Gestión Solicitudes Banco de</w:t>
        </w:r>
        <w:r w:rsidR="00435333" w:rsidRPr="00435333">
          <w:rPr>
            <w:sz w:val="28"/>
            <w:szCs w:val="28"/>
            <w:lang w:val="es-CO"/>
          </w:rPr>
          <w:t xml:space="preserve"> los Alpes - BAGS</w:t>
        </w:r>
      </w:fldSimple>
    </w:p>
    <w:p w:rsidR="00F2528F" w:rsidRPr="00000625" w:rsidRDefault="000A4FD2">
      <w:pPr>
        <w:pStyle w:val="Ttulo"/>
        <w:jc w:val="right"/>
        <w:rPr>
          <w:rFonts w:cs="Arial"/>
          <w:sz w:val="28"/>
          <w:szCs w:val="28"/>
          <w:lang w:val="es-CO"/>
        </w:rPr>
      </w:pPr>
      <w:fldSimple w:instr=" TITLE  \* MERGEFORMAT ">
        <w:r w:rsidR="00435333" w:rsidRPr="00435333">
          <w:rPr>
            <w:rFonts w:cs="Arial"/>
            <w:sz w:val="28"/>
            <w:szCs w:val="28"/>
            <w:lang w:val="es-CO"/>
          </w:rPr>
          <w:t>Plan de Iteraciones</w:t>
        </w:r>
      </w:fldSimple>
    </w:p>
    <w:p w:rsidR="00F2528F" w:rsidRPr="00000625" w:rsidRDefault="00F2528F">
      <w:pPr>
        <w:pStyle w:val="Ttulo"/>
        <w:jc w:val="right"/>
        <w:rPr>
          <w:rFonts w:cs="Arial"/>
          <w:b w:val="0"/>
          <w:sz w:val="28"/>
          <w:szCs w:val="28"/>
          <w:lang w:val="es-CO"/>
        </w:rPr>
      </w:pPr>
    </w:p>
    <w:p w:rsidR="00F2528F" w:rsidRPr="00000625" w:rsidRDefault="00BA7AC9">
      <w:pPr>
        <w:pStyle w:val="Ttulo"/>
        <w:jc w:val="right"/>
        <w:rPr>
          <w:rFonts w:cs="Arial"/>
          <w:sz w:val="28"/>
          <w:szCs w:val="28"/>
          <w:lang w:val="es-CO"/>
        </w:rPr>
      </w:pPr>
      <w:r w:rsidRPr="00000625">
        <w:rPr>
          <w:rFonts w:cs="Arial"/>
          <w:sz w:val="28"/>
          <w:szCs w:val="28"/>
          <w:lang w:val="es-CO"/>
        </w:rPr>
        <w:t>Versión</w:t>
      </w:r>
      <w:r w:rsidR="00D63E81" w:rsidRPr="00000625">
        <w:rPr>
          <w:rFonts w:cs="Arial"/>
          <w:sz w:val="28"/>
          <w:szCs w:val="28"/>
          <w:lang w:val="es-CO"/>
        </w:rPr>
        <w:t>:</w:t>
      </w:r>
      <w:r w:rsidR="00F2528F" w:rsidRPr="00000625">
        <w:rPr>
          <w:rFonts w:cs="Arial"/>
          <w:sz w:val="28"/>
          <w:szCs w:val="28"/>
          <w:lang w:val="es-CO"/>
        </w:rPr>
        <w:t xml:space="preserve"> </w:t>
      </w:r>
      <w:sdt>
        <w:sdtPr>
          <w:rPr>
            <w:rFonts w:cs="Arial"/>
            <w:sz w:val="28"/>
            <w:szCs w:val="28"/>
            <w:lang w:val="es-CO"/>
          </w:rPr>
          <w:alias w:val="Estado"/>
          <w:id w:val="82655676"/>
          <w:placeholder>
            <w:docPart w:val="D5A3208290A140C088EFB74CF010FBC5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C370E8">
            <w:rPr>
              <w:rFonts w:cs="Arial"/>
              <w:sz w:val="28"/>
              <w:szCs w:val="28"/>
              <w:lang w:val="es-CO"/>
            </w:rPr>
            <w:t>2.3</w:t>
          </w:r>
        </w:sdtContent>
      </w:sdt>
    </w:p>
    <w:p w:rsidR="00F2528F" w:rsidRPr="00000625" w:rsidRDefault="00F2528F">
      <w:pPr>
        <w:pStyle w:val="Ttulo"/>
        <w:rPr>
          <w:rFonts w:cs="Arial"/>
          <w:sz w:val="28"/>
          <w:szCs w:val="28"/>
          <w:lang w:val="es-CO"/>
        </w:rPr>
      </w:pPr>
    </w:p>
    <w:p w:rsidR="00F2528F" w:rsidRPr="00000625" w:rsidRDefault="00F2528F">
      <w:pPr>
        <w:rPr>
          <w:rFonts w:cs="Arial"/>
          <w:lang w:val="es-CO"/>
        </w:rPr>
      </w:pPr>
    </w:p>
    <w:p w:rsidR="00F2528F" w:rsidRPr="00000625" w:rsidRDefault="00F2528F">
      <w:pPr>
        <w:pStyle w:val="InfoBlue"/>
        <w:rPr>
          <w:rFonts w:cs="Arial"/>
          <w:lang w:val="es-CO"/>
        </w:rPr>
      </w:pPr>
    </w:p>
    <w:p w:rsidR="00F2528F" w:rsidRPr="00000625" w:rsidRDefault="00F2528F">
      <w:pPr>
        <w:rPr>
          <w:rFonts w:cs="Arial"/>
          <w:lang w:val="es-CO"/>
        </w:rPr>
        <w:sectPr w:rsidR="00F2528F" w:rsidRPr="00000625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00625" w:rsidRPr="00000625" w:rsidRDefault="00000625">
      <w:pPr>
        <w:widowControl/>
        <w:spacing w:line="240" w:lineRule="auto"/>
        <w:rPr>
          <w:rFonts w:cs="Arial"/>
          <w:b/>
          <w:sz w:val="22"/>
          <w:lang w:val="es-CO"/>
        </w:rPr>
      </w:pPr>
      <w:r w:rsidRPr="00000625">
        <w:rPr>
          <w:rFonts w:cs="Arial"/>
          <w:sz w:val="22"/>
          <w:lang w:val="es-CO"/>
        </w:rPr>
        <w:lastRenderedPageBreak/>
        <w:br w:type="page"/>
      </w:r>
    </w:p>
    <w:p w:rsidR="00000625" w:rsidRPr="00000625" w:rsidRDefault="00000625">
      <w:pPr>
        <w:pStyle w:val="Ttulo"/>
        <w:rPr>
          <w:rFonts w:cs="Arial"/>
          <w:sz w:val="22"/>
          <w:lang w:val="es-CO"/>
        </w:rPr>
        <w:sectPr w:rsidR="00000625" w:rsidRPr="00000625" w:rsidSect="00000625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1701" w:right="1480" w:bottom="1418" w:left="1701" w:header="720" w:footer="720" w:gutter="0"/>
          <w:cols w:num="2" w:space="720"/>
        </w:sectPr>
      </w:pPr>
    </w:p>
    <w:p w:rsidR="0087420E" w:rsidRPr="0026048C" w:rsidRDefault="0087420E" w:rsidP="0087420E">
      <w:pPr>
        <w:pStyle w:val="Ttulo"/>
        <w:rPr>
          <w:rFonts w:cs="Arial"/>
          <w:sz w:val="20"/>
          <w:lang w:val="es-CO"/>
        </w:rPr>
      </w:pPr>
      <w:r>
        <w:rPr>
          <w:rFonts w:cs="Arial"/>
          <w:sz w:val="24"/>
          <w:lang w:val="es-CO"/>
        </w:rPr>
        <w:lastRenderedPageBreak/>
        <w:t>Control de versiones</w:t>
      </w:r>
    </w:p>
    <w:p w:rsidR="00C46D51" w:rsidRPr="00000625" w:rsidRDefault="00C46D51" w:rsidP="00C46D51">
      <w:pPr>
        <w:rPr>
          <w:rFonts w:cs="Arial"/>
          <w:sz w:val="22"/>
          <w:lang w:val="es-CO"/>
        </w:rPr>
      </w:pPr>
    </w:p>
    <w:tbl>
      <w:tblPr>
        <w:tblW w:w="94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50"/>
        <w:gridCol w:w="1060"/>
        <w:gridCol w:w="3744"/>
        <w:gridCol w:w="3039"/>
      </w:tblGrid>
      <w:tr w:rsidR="00F2528F" w:rsidRPr="00000625" w:rsidTr="004B7551">
        <w:tc>
          <w:tcPr>
            <w:tcW w:w="1650" w:type="dxa"/>
          </w:tcPr>
          <w:p w:rsidR="00F2528F" w:rsidRPr="00000625" w:rsidRDefault="00C46D51">
            <w:pPr>
              <w:pStyle w:val="Tabletext"/>
              <w:jc w:val="center"/>
              <w:rPr>
                <w:rFonts w:cs="Arial"/>
                <w:b/>
                <w:sz w:val="22"/>
                <w:lang w:val="es-CO"/>
              </w:rPr>
            </w:pPr>
            <w:r w:rsidRPr="00000625">
              <w:rPr>
                <w:rFonts w:cs="Arial"/>
                <w:b/>
                <w:sz w:val="22"/>
                <w:lang w:val="es-CO"/>
              </w:rPr>
              <w:t>Fecha</w:t>
            </w:r>
          </w:p>
        </w:tc>
        <w:tc>
          <w:tcPr>
            <w:tcW w:w="1060" w:type="dxa"/>
          </w:tcPr>
          <w:p w:rsidR="00F2528F" w:rsidRPr="00000625" w:rsidRDefault="0050672D">
            <w:pPr>
              <w:pStyle w:val="Tabletext"/>
              <w:jc w:val="center"/>
              <w:rPr>
                <w:rFonts w:cs="Arial"/>
                <w:b/>
                <w:sz w:val="22"/>
                <w:lang w:val="es-CO"/>
              </w:rPr>
            </w:pPr>
            <w:r w:rsidRPr="00000625">
              <w:rPr>
                <w:rFonts w:cs="Arial"/>
                <w:b/>
                <w:sz w:val="22"/>
                <w:lang w:val="es-CO"/>
              </w:rPr>
              <w:t>Versión</w:t>
            </w:r>
          </w:p>
        </w:tc>
        <w:tc>
          <w:tcPr>
            <w:tcW w:w="3744" w:type="dxa"/>
          </w:tcPr>
          <w:p w:rsidR="00F2528F" w:rsidRPr="00000625" w:rsidRDefault="0050672D">
            <w:pPr>
              <w:pStyle w:val="Tabletext"/>
              <w:jc w:val="center"/>
              <w:rPr>
                <w:rFonts w:cs="Arial"/>
                <w:b/>
                <w:sz w:val="22"/>
                <w:lang w:val="es-CO"/>
              </w:rPr>
            </w:pPr>
            <w:r w:rsidRPr="00000625">
              <w:rPr>
                <w:rFonts w:cs="Arial"/>
                <w:b/>
                <w:sz w:val="22"/>
                <w:lang w:val="es-CO"/>
              </w:rPr>
              <w:t>Descripción</w:t>
            </w:r>
          </w:p>
        </w:tc>
        <w:tc>
          <w:tcPr>
            <w:tcW w:w="3039" w:type="dxa"/>
          </w:tcPr>
          <w:p w:rsidR="00F2528F" w:rsidRPr="00000625" w:rsidRDefault="0050672D">
            <w:pPr>
              <w:pStyle w:val="Tabletext"/>
              <w:jc w:val="center"/>
              <w:rPr>
                <w:rFonts w:cs="Arial"/>
                <w:b/>
                <w:sz w:val="22"/>
                <w:lang w:val="es-CO"/>
              </w:rPr>
            </w:pPr>
            <w:r w:rsidRPr="00000625">
              <w:rPr>
                <w:rFonts w:cs="Arial"/>
                <w:b/>
                <w:sz w:val="22"/>
                <w:lang w:val="es-CO"/>
              </w:rPr>
              <w:t>Autor</w:t>
            </w:r>
          </w:p>
        </w:tc>
      </w:tr>
      <w:tr w:rsidR="004B7551" w:rsidRPr="00AA4045" w:rsidTr="004B7551">
        <w:tc>
          <w:tcPr>
            <w:tcW w:w="1650" w:type="dxa"/>
          </w:tcPr>
          <w:p w:rsidR="004B7551" w:rsidRPr="00000625" w:rsidRDefault="007D6636" w:rsidP="007D6636">
            <w:pPr>
              <w:pStyle w:val="Tabletext"/>
              <w:jc w:val="center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04-05-2009</w:t>
            </w:r>
          </w:p>
        </w:tc>
        <w:tc>
          <w:tcPr>
            <w:tcW w:w="1060" w:type="dxa"/>
          </w:tcPr>
          <w:p w:rsidR="004B7551" w:rsidRPr="00000625" w:rsidRDefault="007D6636" w:rsidP="007D6636">
            <w:pPr>
              <w:pStyle w:val="Tabletext"/>
              <w:jc w:val="center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1.0</w:t>
            </w:r>
          </w:p>
        </w:tc>
        <w:tc>
          <w:tcPr>
            <w:tcW w:w="3744" w:type="dxa"/>
          </w:tcPr>
          <w:p w:rsidR="004B7551" w:rsidRPr="00000625" w:rsidRDefault="007D6636" w:rsidP="002D15E8">
            <w:pPr>
              <w:pStyle w:val="Tabletext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Creación del Documento</w:t>
            </w:r>
          </w:p>
        </w:tc>
        <w:tc>
          <w:tcPr>
            <w:tcW w:w="3039" w:type="dxa"/>
          </w:tcPr>
          <w:p w:rsidR="00417B9C" w:rsidRPr="00000625" w:rsidRDefault="00AA4045" w:rsidP="002D15E8">
            <w:pPr>
              <w:pStyle w:val="Tabletext"/>
              <w:rPr>
                <w:rFonts w:cs="Arial"/>
                <w:lang w:val="es-CO"/>
              </w:rPr>
            </w:pPr>
            <w:r w:rsidRPr="007B3742">
              <w:rPr>
                <w:rFonts w:cs="Arial"/>
                <w:lang w:val="es-CO"/>
              </w:rPr>
              <w:t>Equipo – EASY</w:t>
            </w:r>
          </w:p>
        </w:tc>
      </w:tr>
      <w:tr w:rsidR="00AA4045" w:rsidRPr="00AA4045" w:rsidTr="004B7551">
        <w:tc>
          <w:tcPr>
            <w:tcW w:w="1650" w:type="dxa"/>
          </w:tcPr>
          <w:p w:rsidR="00AA4045" w:rsidRPr="00000625" w:rsidRDefault="00AA4045" w:rsidP="007F4D50">
            <w:pPr>
              <w:pStyle w:val="Tabletext"/>
              <w:jc w:val="center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09-05-2009</w:t>
            </w:r>
          </w:p>
        </w:tc>
        <w:tc>
          <w:tcPr>
            <w:tcW w:w="1060" w:type="dxa"/>
          </w:tcPr>
          <w:p w:rsidR="00AA4045" w:rsidRPr="00000625" w:rsidRDefault="00AA4045" w:rsidP="007F4D50">
            <w:pPr>
              <w:pStyle w:val="Tabletext"/>
              <w:jc w:val="center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1.1</w:t>
            </w:r>
          </w:p>
        </w:tc>
        <w:tc>
          <w:tcPr>
            <w:tcW w:w="3744" w:type="dxa"/>
          </w:tcPr>
          <w:p w:rsidR="00AA4045" w:rsidRPr="00000625" w:rsidRDefault="00AA4045" w:rsidP="007F4D50">
            <w:pPr>
              <w:pStyle w:val="Tabletext"/>
              <w:jc w:val="both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Se refina y planea próxima iteración.</w:t>
            </w:r>
          </w:p>
        </w:tc>
        <w:tc>
          <w:tcPr>
            <w:tcW w:w="3039" w:type="dxa"/>
          </w:tcPr>
          <w:p w:rsidR="00AA4045" w:rsidRPr="00AA4045" w:rsidRDefault="00AA4045" w:rsidP="007F4D50">
            <w:pPr>
              <w:rPr>
                <w:lang w:val="es-CO"/>
              </w:rPr>
            </w:pPr>
            <w:r w:rsidRPr="007B3742">
              <w:rPr>
                <w:rFonts w:cs="Arial"/>
                <w:lang w:val="es-CO"/>
              </w:rPr>
              <w:t>Equipo – EASY</w:t>
            </w:r>
          </w:p>
        </w:tc>
      </w:tr>
      <w:tr w:rsidR="00AA4045" w:rsidRPr="00AA4045" w:rsidTr="004B7551">
        <w:tc>
          <w:tcPr>
            <w:tcW w:w="1650" w:type="dxa"/>
          </w:tcPr>
          <w:p w:rsidR="00AA4045" w:rsidRPr="00000625" w:rsidRDefault="00AA4045" w:rsidP="00AA4045">
            <w:pPr>
              <w:pStyle w:val="Tabletext"/>
              <w:jc w:val="center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21-11-2009</w:t>
            </w:r>
          </w:p>
        </w:tc>
        <w:tc>
          <w:tcPr>
            <w:tcW w:w="1060" w:type="dxa"/>
          </w:tcPr>
          <w:p w:rsidR="00AA4045" w:rsidRPr="00000625" w:rsidRDefault="00AA4045" w:rsidP="007F4D50">
            <w:pPr>
              <w:pStyle w:val="Tabletext"/>
              <w:jc w:val="center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2.1</w:t>
            </w:r>
          </w:p>
        </w:tc>
        <w:tc>
          <w:tcPr>
            <w:tcW w:w="3744" w:type="dxa"/>
          </w:tcPr>
          <w:p w:rsidR="00AA4045" w:rsidRPr="00000625" w:rsidRDefault="00AA4045" w:rsidP="00AA4045">
            <w:pPr>
              <w:pStyle w:val="Tabletext"/>
              <w:jc w:val="both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Se planea próxima iteración.</w:t>
            </w:r>
          </w:p>
        </w:tc>
        <w:tc>
          <w:tcPr>
            <w:tcW w:w="3039" w:type="dxa"/>
          </w:tcPr>
          <w:p w:rsidR="00AA4045" w:rsidRPr="00AA4045" w:rsidRDefault="00AA4045" w:rsidP="007F4D50">
            <w:pPr>
              <w:rPr>
                <w:lang w:val="es-CO"/>
              </w:rPr>
            </w:pPr>
            <w:r w:rsidRPr="007B3742">
              <w:rPr>
                <w:rFonts w:cs="Arial"/>
                <w:lang w:val="es-CO"/>
              </w:rPr>
              <w:t>Equipo – EASY</w:t>
            </w:r>
          </w:p>
        </w:tc>
      </w:tr>
      <w:tr w:rsidR="00AA4045" w:rsidRPr="00AA4045" w:rsidTr="004B7551">
        <w:tc>
          <w:tcPr>
            <w:tcW w:w="1650" w:type="dxa"/>
          </w:tcPr>
          <w:p w:rsidR="00AA4045" w:rsidRDefault="00AA4045" w:rsidP="00AA4045">
            <w:pPr>
              <w:pStyle w:val="Tabletext"/>
              <w:jc w:val="center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20-12-2009</w:t>
            </w:r>
          </w:p>
        </w:tc>
        <w:tc>
          <w:tcPr>
            <w:tcW w:w="1060" w:type="dxa"/>
          </w:tcPr>
          <w:p w:rsidR="00AA4045" w:rsidRPr="00000625" w:rsidRDefault="00AA4045" w:rsidP="007F4D50">
            <w:pPr>
              <w:pStyle w:val="Tabletext"/>
              <w:jc w:val="center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2.2</w:t>
            </w:r>
          </w:p>
        </w:tc>
        <w:tc>
          <w:tcPr>
            <w:tcW w:w="3744" w:type="dxa"/>
          </w:tcPr>
          <w:p w:rsidR="00AA4045" w:rsidRPr="00000625" w:rsidRDefault="00AA4045" w:rsidP="007F4D50">
            <w:pPr>
              <w:pStyle w:val="Tabletext"/>
              <w:jc w:val="both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Se planea próxima iteración.</w:t>
            </w:r>
          </w:p>
        </w:tc>
        <w:tc>
          <w:tcPr>
            <w:tcW w:w="3039" w:type="dxa"/>
          </w:tcPr>
          <w:p w:rsidR="00AA4045" w:rsidRPr="00AA4045" w:rsidRDefault="00AA4045" w:rsidP="007F4D50">
            <w:pPr>
              <w:rPr>
                <w:lang w:val="es-CO"/>
              </w:rPr>
            </w:pPr>
            <w:r w:rsidRPr="007B3742">
              <w:rPr>
                <w:rFonts w:cs="Arial"/>
                <w:lang w:val="es-CO"/>
              </w:rPr>
              <w:t>Equipo – EASY</w:t>
            </w:r>
          </w:p>
        </w:tc>
      </w:tr>
      <w:tr w:rsidR="00AA4045" w:rsidRPr="00AA4045" w:rsidTr="004B7551">
        <w:tc>
          <w:tcPr>
            <w:tcW w:w="1650" w:type="dxa"/>
          </w:tcPr>
          <w:p w:rsidR="00AA4045" w:rsidRPr="00000625" w:rsidRDefault="00AA4045" w:rsidP="00EC4569">
            <w:pPr>
              <w:pStyle w:val="Tabletext"/>
              <w:jc w:val="center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</w:t>
            </w:r>
            <w:r w:rsidR="00EC4569">
              <w:rPr>
                <w:rFonts w:cs="Arial"/>
                <w:lang w:val="es-CO"/>
              </w:rPr>
              <w:t>9</w:t>
            </w:r>
            <w:r>
              <w:rPr>
                <w:rFonts w:cs="Arial"/>
                <w:lang w:val="es-CO"/>
              </w:rPr>
              <w:t>-</w:t>
            </w:r>
            <w:r w:rsidR="00EC4569">
              <w:rPr>
                <w:rFonts w:cs="Arial"/>
                <w:lang w:val="es-CO"/>
              </w:rPr>
              <w:t>01</w:t>
            </w:r>
            <w:r>
              <w:rPr>
                <w:rFonts w:cs="Arial"/>
                <w:lang w:val="es-CO"/>
              </w:rPr>
              <w:t>-20</w:t>
            </w:r>
            <w:r w:rsidR="00EC4569">
              <w:rPr>
                <w:rFonts w:cs="Arial"/>
                <w:lang w:val="es-CO"/>
              </w:rPr>
              <w:t>10</w:t>
            </w:r>
          </w:p>
        </w:tc>
        <w:tc>
          <w:tcPr>
            <w:tcW w:w="1060" w:type="dxa"/>
          </w:tcPr>
          <w:p w:rsidR="00AA4045" w:rsidRPr="00000625" w:rsidRDefault="00AA4045" w:rsidP="007F4D50">
            <w:pPr>
              <w:pStyle w:val="Tabletext"/>
              <w:jc w:val="center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2.3</w:t>
            </w:r>
          </w:p>
        </w:tc>
        <w:tc>
          <w:tcPr>
            <w:tcW w:w="3744" w:type="dxa"/>
          </w:tcPr>
          <w:p w:rsidR="00AA4045" w:rsidRPr="00000625" w:rsidRDefault="00AA4045" w:rsidP="00EC4569">
            <w:pPr>
              <w:pStyle w:val="Tabletext"/>
              <w:jc w:val="both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Se refina el documento añadiendo los procesos de Crédito de Consumo y Tarjeta de Crédito y se pla</w:t>
            </w:r>
            <w:r w:rsidR="00EC4569">
              <w:rPr>
                <w:rFonts w:cs="Arial"/>
                <w:lang w:val="es-CO"/>
              </w:rPr>
              <w:t>n</w:t>
            </w:r>
            <w:r>
              <w:rPr>
                <w:rFonts w:cs="Arial"/>
                <w:lang w:val="es-CO"/>
              </w:rPr>
              <w:t>ea la próxima iteración</w:t>
            </w:r>
          </w:p>
        </w:tc>
        <w:tc>
          <w:tcPr>
            <w:tcW w:w="3039" w:type="dxa"/>
          </w:tcPr>
          <w:p w:rsidR="00AA4045" w:rsidRDefault="00AA4045" w:rsidP="007F4D50">
            <w:r w:rsidRPr="007B3742">
              <w:rPr>
                <w:rFonts w:cs="Arial"/>
                <w:lang w:val="es-CO"/>
              </w:rPr>
              <w:t>Equipo – EASY</w:t>
            </w:r>
          </w:p>
        </w:tc>
      </w:tr>
    </w:tbl>
    <w:p w:rsidR="00000625" w:rsidRPr="00000625" w:rsidRDefault="00000625" w:rsidP="00000625">
      <w:pPr>
        <w:rPr>
          <w:rFonts w:cs="Arial"/>
          <w:b/>
          <w:lang w:val="es-CO"/>
        </w:rPr>
      </w:pPr>
    </w:p>
    <w:p w:rsidR="00000625" w:rsidRPr="00000625" w:rsidRDefault="00000625" w:rsidP="00000625">
      <w:pPr>
        <w:rPr>
          <w:rFonts w:cs="Arial"/>
          <w:b/>
          <w:lang w:val="es-CO"/>
        </w:rPr>
      </w:pPr>
      <w:r w:rsidRPr="00000625">
        <w:rPr>
          <w:rFonts w:cs="Arial"/>
          <w:b/>
          <w:lang w:val="es-CO"/>
        </w:rPr>
        <w:br w:type="page"/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en-US"/>
        </w:rPr>
        <w:id w:val="82655703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000625" w:rsidRPr="003415A3" w:rsidRDefault="00000625" w:rsidP="004D66BC">
          <w:pPr>
            <w:pStyle w:val="TtulodeTDC"/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3415A3">
            <w:rPr>
              <w:rFonts w:ascii="Arial" w:hAnsi="Arial" w:cs="Arial"/>
              <w:color w:val="auto"/>
              <w:sz w:val="24"/>
              <w:szCs w:val="24"/>
            </w:rPr>
            <w:t>Contenido</w:t>
          </w:r>
        </w:p>
        <w:p w:rsidR="002B2F7A" w:rsidRDefault="000A4FD2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 w:rsidRPr="00000625">
            <w:rPr>
              <w:rFonts w:cs="Arial"/>
              <w:lang w:val="es-ES"/>
            </w:rPr>
            <w:fldChar w:fldCharType="begin"/>
          </w:r>
          <w:r w:rsidR="00000625" w:rsidRPr="00000625">
            <w:rPr>
              <w:rFonts w:cs="Arial"/>
              <w:lang w:val="es-ES"/>
            </w:rPr>
            <w:instrText xml:space="preserve"> TOC \o "1-3" \h \z \u </w:instrText>
          </w:r>
          <w:r w:rsidRPr="00000625">
            <w:rPr>
              <w:rFonts w:cs="Arial"/>
              <w:lang w:val="es-ES"/>
            </w:rPr>
            <w:fldChar w:fldCharType="separate"/>
          </w:r>
          <w:hyperlink w:anchor="_Toc251421792" w:history="1">
            <w:r w:rsidR="002B2F7A" w:rsidRPr="0070054B">
              <w:rPr>
                <w:rStyle w:val="Hipervnculo"/>
                <w:rFonts w:cs="Arial"/>
                <w:noProof/>
                <w:lang w:val="es-ES"/>
              </w:rPr>
              <w:t>1.</w:t>
            </w:r>
            <w:r w:rsidR="002B2F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B2F7A" w:rsidRPr="0070054B">
              <w:rPr>
                <w:rStyle w:val="Hipervnculo"/>
                <w:rFonts w:cs="Arial"/>
                <w:noProof/>
                <w:lang w:val="es-ES"/>
              </w:rPr>
              <w:t>Introducción</w:t>
            </w:r>
            <w:r w:rsidR="002B2F7A">
              <w:rPr>
                <w:noProof/>
                <w:webHidden/>
              </w:rPr>
              <w:tab/>
            </w:r>
            <w:r w:rsidR="002B2F7A">
              <w:rPr>
                <w:noProof/>
                <w:webHidden/>
              </w:rPr>
              <w:fldChar w:fldCharType="begin"/>
            </w:r>
            <w:r w:rsidR="002B2F7A">
              <w:rPr>
                <w:noProof/>
                <w:webHidden/>
              </w:rPr>
              <w:instrText xml:space="preserve"> PAGEREF _Toc251421792 \h </w:instrText>
            </w:r>
            <w:r w:rsidR="002B2F7A">
              <w:rPr>
                <w:noProof/>
                <w:webHidden/>
              </w:rPr>
            </w:r>
            <w:r w:rsidR="002B2F7A">
              <w:rPr>
                <w:noProof/>
                <w:webHidden/>
              </w:rPr>
              <w:fldChar w:fldCharType="separate"/>
            </w:r>
            <w:r w:rsidR="002B2F7A">
              <w:rPr>
                <w:noProof/>
                <w:webHidden/>
              </w:rPr>
              <w:t>4</w:t>
            </w:r>
            <w:r w:rsidR="002B2F7A">
              <w:rPr>
                <w:noProof/>
                <w:webHidden/>
              </w:rPr>
              <w:fldChar w:fldCharType="end"/>
            </w:r>
          </w:hyperlink>
        </w:p>
        <w:p w:rsidR="002B2F7A" w:rsidRDefault="002B2F7A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51421793" w:history="1">
            <w:r w:rsidRPr="0070054B">
              <w:rPr>
                <w:rStyle w:val="Hipervnculo"/>
                <w:rFonts w:cs="Arial"/>
                <w:noProof/>
                <w:lang w:val="es-E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70054B">
              <w:rPr>
                <w:rStyle w:val="Hipervnculo"/>
                <w:rFonts w:cs="Arial"/>
                <w:noProof/>
                <w:lang w:val="es-ES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_Toc251421793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F7A" w:rsidRDefault="002B2F7A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51421794" w:history="1">
            <w:r w:rsidRPr="0070054B">
              <w:rPr>
                <w:rStyle w:val="Hipervnculo"/>
                <w:rFonts w:cs="Arial"/>
                <w:noProof/>
                <w:lang w:val="es-E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70054B">
              <w:rPr>
                <w:rStyle w:val="Hipervnculo"/>
                <w:rFonts w:cs="Arial"/>
                <w:noProof/>
                <w:lang w:val="es-E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_Toc251421794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F7A" w:rsidRDefault="002B2F7A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51421795" w:history="1">
            <w:r w:rsidRPr="0070054B">
              <w:rPr>
                <w:rStyle w:val="Hipervnculo"/>
                <w:rFonts w:cs="Arial"/>
                <w:noProof/>
                <w:lang w:val="es-E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70054B">
              <w:rPr>
                <w:rStyle w:val="Hipervnculo"/>
                <w:rFonts w:cs="Arial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_Toc251421795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F7A" w:rsidRDefault="002B2F7A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51421796" w:history="1">
            <w:r w:rsidRPr="0070054B">
              <w:rPr>
                <w:rStyle w:val="Hipervnculo"/>
                <w:noProof/>
                <w:lang w:val="es-ES_tradnl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70054B">
              <w:rPr>
                <w:rStyle w:val="Hipervnculo"/>
                <w:noProof/>
                <w:lang w:val="es-ES_tradnl"/>
              </w:rPr>
              <w:t>Panorama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_Toc251421796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F7A" w:rsidRDefault="002B2F7A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51421797" w:history="1">
            <w:r w:rsidRPr="0070054B">
              <w:rPr>
                <w:rStyle w:val="Hipervnculo"/>
                <w:noProof/>
                <w:lang w:val="es-ES_tradnl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70054B">
              <w:rPr>
                <w:rStyle w:val="Hipervnculo"/>
                <w:noProof/>
                <w:lang w:val="es-ES_tradnl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_Toc251421797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F7A" w:rsidRDefault="002B2F7A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51421798" w:history="1">
            <w:r w:rsidRPr="0070054B">
              <w:rPr>
                <w:rStyle w:val="Hipervnculo"/>
                <w:noProof/>
                <w:lang w:val="es-ES_tradnl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70054B">
              <w:rPr>
                <w:rStyle w:val="Hipervnculo"/>
                <w:noProof/>
                <w:lang w:val="es-ES_tradnl"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_Toc251421798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F7A" w:rsidRDefault="002B2F7A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51421799" w:history="1">
            <w:r w:rsidRPr="0070054B">
              <w:rPr>
                <w:rStyle w:val="Hipervnculo"/>
                <w:noProof/>
                <w:lang w:val="es-ES_tradnl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70054B">
              <w:rPr>
                <w:rStyle w:val="Hipervnculo"/>
                <w:noProof/>
                <w:lang w:val="es-ES_tradnl"/>
              </w:rPr>
              <w:t>Asignación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_Toc251421799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F7A" w:rsidRDefault="002B2F7A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51421800" w:history="1">
            <w:r w:rsidRPr="0070054B">
              <w:rPr>
                <w:rStyle w:val="Hipervnculo"/>
                <w:noProof/>
                <w:lang w:val="es-ES_tradnl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70054B">
              <w:rPr>
                <w:rStyle w:val="Hipervnculo"/>
                <w:noProof/>
                <w:lang w:val="es-ES_tradnl"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_Toc251421800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F7A" w:rsidRDefault="002B2F7A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51421801" w:history="1">
            <w:r w:rsidRPr="0070054B">
              <w:rPr>
                <w:rStyle w:val="Hipervnculo"/>
                <w:noProof/>
                <w:lang w:val="es-ES_tradnl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70054B">
              <w:rPr>
                <w:rStyle w:val="Hipervnculo"/>
                <w:noProof/>
                <w:lang w:val="es-ES_tradnl"/>
              </w:rPr>
              <w:t>De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_Toc251421801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F7A" w:rsidRDefault="002B2F7A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51421802" w:history="1">
            <w:r w:rsidRPr="0070054B">
              <w:rPr>
                <w:rStyle w:val="Hipervnculo"/>
                <w:noProof/>
                <w:lang w:val="es-ES_tradnl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70054B">
              <w:rPr>
                <w:rStyle w:val="Hipervnculo"/>
                <w:noProof/>
                <w:lang w:val="es-ES_tradnl"/>
              </w:rPr>
              <w:t>De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_Toc251421802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25" w:rsidRPr="00000625" w:rsidRDefault="000A4FD2">
          <w:pPr>
            <w:rPr>
              <w:rFonts w:cs="Arial"/>
              <w:lang w:val="es-ES"/>
            </w:rPr>
          </w:pPr>
          <w:r w:rsidRPr="00000625">
            <w:rPr>
              <w:rFonts w:cs="Arial"/>
              <w:lang w:val="es-ES"/>
            </w:rPr>
            <w:fldChar w:fldCharType="end"/>
          </w:r>
        </w:p>
      </w:sdtContent>
    </w:sdt>
    <w:p w:rsidR="00000625" w:rsidRPr="00000625" w:rsidRDefault="00000625">
      <w:pPr>
        <w:widowControl/>
        <w:spacing w:line="240" w:lineRule="auto"/>
        <w:rPr>
          <w:rFonts w:cs="Arial"/>
          <w:b/>
          <w:lang w:val="es-ES"/>
        </w:rPr>
      </w:pPr>
      <w:r w:rsidRPr="00000625">
        <w:rPr>
          <w:rFonts w:cs="Arial"/>
          <w:b/>
          <w:lang w:val="es-ES"/>
        </w:rPr>
        <w:br w:type="page"/>
      </w:r>
    </w:p>
    <w:p w:rsidR="00000625" w:rsidRPr="00000625" w:rsidRDefault="00000625" w:rsidP="00000625">
      <w:pPr>
        <w:pStyle w:val="Ttulo1"/>
        <w:numPr>
          <w:ilvl w:val="0"/>
          <w:numId w:val="0"/>
        </w:numPr>
        <w:ind w:left="720"/>
        <w:rPr>
          <w:rFonts w:cs="Arial"/>
          <w:lang w:val="es-ES"/>
        </w:rPr>
      </w:pPr>
    </w:p>
    <w:p w:rsidR="00000625" w:rsidRPr="00000625" w:rsidRDefault="00000625" w:rsidP="00000625">
      <w:pPr>
        <w:pStyle w:val="Ttulo1"/>
        <w:jc w:val="center"/>
        <w:rPr>
          <w:rFonts w:cs="Arial"/>
          <w:lang w:val="es-ES"/>
        </w:rPr>
      </w:pPr>
      <w:bookmarkStart w:id="0" w:name="_Toc251421792"/>
      <w:r w:rsidRPr="00000625">
        <w:rPr>
          <w:rFonts w:cs="Arial"/>
          <w:lang w:val="es-ES"/>
        </w:rPr>
        <w:t>Introducción</w:t>
      </w:r>
      <w:bookmarkEnd w:id="0"/>
    </w:p>
    <w:p w:rsidR="00000625" w:rsidRPr="00000625" w:rsidRDefault="00000625" w:rsidP="00000625">
      <w:pPr>
        <w:pStyle w:val="Ttulo2"/>
        <w:rPr>
          <w:rFonts w:cs="Arial"/>
          <w:lang w:val="es-ES"/>
        </w:rPr>
      </w:pPr>
      <w:bookmarkStart w:id="1" w:name="_Toc251421793"/>
      <w:r w:rsidRPr="00000625">
        <w:rPr>
          <w:rFonts w:cs="Arial"/>
          <w:lang w:val="es-ES"/>
        </w:rPr>
        <w:t>Propósito</w:t>
      </w:r>
      <w:bookmarkEnd w:id="1"/>
    </w:p>
    <w:p w:rsidR="00000625" w:rsidRPr="00000625" w:rsidRDefault="00000625" w:rsidP="00000625">
      <w:pPr>
        <w:rPr>
          <w:rFonts w:cs="Arial"/>
          <w:lang w:val="es-ES"/>
        </w:rPr>
      </w:pPr>
    </w:p>
    <w:p w:rsidR="001E7857" w:rsidRPr="00EB179B" w:rsidRDefault="001E7857" w:rsidP="00EB179B">
      <w:pPr>
        <w:jc w:val="both"/>
        <w:rPr>
          <w:rFonts w:cs="Arial"/>
          <w:lang w:val="es-ES_tradnl"/>
        </w:rPr>
      </w:pPr>
      <w:r w:rsidRPr="00EB179B">
        <w:rPr>
          <w:rFonts w:cs="Arial"/>
          <w:lang w:val="es-ES_tradnl"/>
        </w:rPr>
        <w:t xml:space="preserve">En el Plan de Iteración, se encontrarán las actividades ordenadas que fueron establecidas por el grupo de trabajo del proyecto </w:t>
      </w:r>
      <w:r w:rsidRPr="00D73478">
        <w:rPr>
          <w:rFonts w:cs="Arial"/>
          <w:i/>
          <w:lang w:val="es-ES_tradnl"/>
        </w:rPr>
        <w:t>“</w:t>
      </w:r>
      <w:r w:rsidR="00DD6C58" w:rsidRPr="00D73478">
        <w:rPr>
          <w:rFonts w:cs="Arial"/>
          <w:i/>
          <w:lang w:val="es-ES_tradnl"/>
        </w:rPr>
        <w:t>Gestión Solicitudes Banco de los Alpes - BAGS</w:t>
      </w:r>
      <w:r w:rsidRPr="00D73478">
        <w:rPr>
          <w:rFonts w:cs="Arial"/>
          <w:i/>
          <w:lang w:val="es-ES_tradnl"/>
        </w:rPr>
        <w:t>”</w:t>
      </w:r>
      <w:r w:rsidRPr="00EB179B">
        <w:rPr>
          <w:rFonts w:cs="Arial"/>
          <w:lang w:val="es-ES_tradnl"/>
        </w:rPr>
        <w:t xml:space="preserve">, teniendo en cuenta las necesidades y requerimientos del mismo. Está orientado a establecer todas las actividades a realizar, teniendo en cuenta los recursos utilizados y los tiempos establecidos para el desarrollo de cada una de las mismas. </w:t>
      </w:r>
    </w:p>
    <w:p w:rsidR="003415A3" w:rsidRPr="001E7857" w:rsidRDefault="003415A3" w:rsidP="00000625">
      <w:pPr>
        <w:rPr>
          <w:rFonts w:cs="Arial"/>
          <w:i/>
          <w:lang w:val="es-ES_tradnl"/>
        </w:rPr>
      </w:pPr>
    </w:p>
    <w:p w:rsidR="003415A3" w:rsidRPr="00596C68" w:rsidRDefault="003415A3" w:rsidP="003415A3">
      <w:pPr>
        <w:pStyle w:val="Ttulo2"/>
        <w:rPr>
          <w:rFonts w:cs="Arial"/>
          <w:lang w:val="es-ES"/>
        </w:rPr>
      </w:pPr>
      <w:bookmarkStart w:id="2" w:name="_Toc251421794"/>
      <w:r w:rsidRPr="00596C68">
        <w:rPr>
          <w:rFonts w:cs="Arial"/>
          <w:lang w:val="es-ES"/>
        </w:rPr>
        <w:t>Alcance</w:t>
      </w:r>
      <w:bookmarkEnd w:id="2"/>
      <w:r w:rsidRPr="00596C68">
        <w:rPr>
          <w:rFonts w:cs="Arial"/>
          <w:lang w:val="es-ES"/>
        </w:rPr>
        <w:t xml:space="preserve"> </w:t>
      </w:r>
    </w:p>
    <w:p w:rsidR="003415A3" w:rsidRPr="00000625" w:rsidRDefault="003415A3" w:rsidP="003415A3">
      <w:pPr>
        <w:rPr>
          <w:rFonts w:cs="Arial"/>
          <w:lang w:val="es-ES"/>
        </w:rPr>
      </w:pPr>
    </w:p>
    <w:p w:rsidR="00075C68" w:rsidRDefault="00D73478" w:rsidP="00D73478">
      <w:pPr>
        <w:jc w:val="both"/>
        <w:rPr>
          <w:rFonts w:cs="Arial"/>
          <w:lang w:val="es-ES_tradnl"/>
        </w:rPr>
      </w:pPr>
      <w:r w:rsidRPr="00D73478">
        <w:rPr>
          <w:rFonts w:cs="Arial"/>
          <w:lang w:val="es-ES_tradnl"/>
        </w:rPr>
        <w:t xml:space="preserve">El Plan de Iteraciones describe el detalle de las iteraciones individuales planteadas para abordar el proyecto </w:t>
      </w:r>
      <w:r w:rsidRPr="00D73478">
        <w:rPr>
          <w:rFonts w:cs="Arial"/>
          <w:i/>
          <w:lang w:val="es-ES_tradnl"/>
        </w:rPr>
        <w:t>“Gestión Solicitudes Banco de los Alpes - BAGS”</w:t>
      </w:r>
      <w:r w:rsidRPr="00D73478">
        <w:rPr>
          <w:rFonts w:cs="Arial"/>
          <w:lang w:val="es-ES_tradnl"/>
        </w:rPr>
        <w:t xml:space="preserve">.  Este documento está basado en los requerimientos planteados por </w:t>
      </w:r>
      <w:r w:rsidR="00FC537C">
        <w:rPr>
          <w:rFonts w:cs="Arial"/>
          <w:lang w:val="es-ES_tradnl"/>
        </w:rPr>
        <w:t>los instructores</w:t>
      </w:r>
      <w:r w:rsidRPr="00D73478">
        <w:rPr>
          <w:rFonts w:cs="Arial"/>
          <w:lang w:val="es-ES_tradnl"/>
        </w:rPr>
        <w:t>, en los documentos</w:t>
      </w:r>
      <w:r w:rsidR="00FC537C">
        <w:rPr>
          <w:rFonts w:cs="Arial"/>
          <w:lang w:val="es-ES_tradnl"/>
        </w:rPr>
        <w:t xml:space="preserve"> de</w:t>
      </w:r>
      <w:r w:rsidRPr="00D73478">
        <w:rPr>
          <w:rFonts w:cs="Arial"/>
          <w:lang w:val="es-ES_tradnl"/>
        </w:rPr>
        <w:t xml:space="preserve"> Visión, P</w:t>
      </w:r>
      <w:r w:rsidR="00FC537C">
        <w:rPr>
          <w:rFonts w:cs="Arial"/>
          <w:lang w:val="es-ES_tradnl"/>
        </w:rPr>
        <w:t>lan de Desarrollo de Software y</w:t>
      </w:r>
      <w:r w:rsidRPr="00D73478">
        <w:rPr>
          <w:rFonts w:cs="Arial"/>
          <w:lang w:val="es-ES_tradnl"/>
        </w:rPr>
        <w:t xml:space="preserve"> </w:t>
      </w:r>
      <w:r w:rsidR="00FC537C">
        <w:rPr>
          <w:rFonts w:cs="Arial"/>
          <w:lang w:val="es-ES_tradnl"/>
        </w:rPr>
        <w:t xml:space="preserve">Análisis de los procesos del </w:t>
      </w:r>
      <w:r w:rsidRPr="00D73478">
        <w:rPr>
          <w:rFonts w:cs="Arial"/>
          <w:lang w:val="es-ES_tradnl"/>
        </w:rPr>
        <w:t xml:space="preserve">Negocio.  </w:t>
      </w:r>
    </w:p>
    <w:p w:rsidR="00075C68" w:rsidRDefault="00075C68" w:rsidP="00D73478">
      <w:pPr>
        <w:jc w:val="both"/>
        <w:rPr>
          <w:rFonts w:cs="Arial"/>
          <w:lang w:val="es-ES_tradnl"/>
        </w:rPr>
      </w:pPr>
    </w:p>
    <w:p w:rsidR="00D73478" w:rsidRPr="00D73478" w:rsidRDefault="00D73478" w:rsidP="00D73478">
      <w:pPr>
        <w:jc w:val="both"/>
        <w:rPr>
          <w:rFonts w:cs="Arial"/>
          <w:lang w:val="es-ES_tradnl"/>
        </w:rPr>
      </w:pPr>
      <w:r w:rsidRPr="00D73478">
        <w:rPr>
          <w:rFonts w:cs="Arial"/>
          <w:lang w:val="es-ES_tradnl"/>
        </w:rPr>
        <w:t>Posteriormente, el avance del proyecto y el seguimiento en cada una de las iteraciones ocasionará el ajuste de este documento produciendo nuevas versiones actualizadas.</w:t>
      </w:r>
    </w:p>
    <w:p w:rsidR="003415A3" w:rsidRPr="00D73478" w:rsidRDefault="003415A3" w:rsidP="003415A3">
      <w:pPr>
        <w:rPr>
          <w:rFonts w:cs="Arial"/>
          <w:i/>
          <w:lang w:val="es-ES_tradnl"/>
        </w:rPr>
      </w:pPr>
    </w:p>
    <w:p w:rsidR="00000625" w:rsidRDefault="00000625" w:rsidP="00000625">
      <w:pPr>
        <w:rPr>
          <w:rFonts w:cs="Arial"/>
          <w:lang w:val="es-ES"/>
        </w:rPr>
      </w:pPr>
    </w:p>
    <w:p w:rsidR="003415A3" w:rsidRDefault="003415A3" w:rsidP="003415A3">
      <w:pPr>
        <w:pStyle w:val="Ttulo2"/>
        <w:rPr>
          <w:rFonts w:cs="Arial"/>
          <w:lang w:val="es-ES"/>
        </w:rPr>
      </w:pPr>
      <w:bookmarkStart w:id="3" w:name="_Toc251421795"/>
      <w:r>
        <w:rPr>
          <w:rFonts w:cs="Arial"/>
          <w:lang w:val="es-ES"/>
        </w:rPr>
        <w:t>Referencias</w:t>
      </w:r>
      <w:bookmarkEnd w:id="3"/>
    </w:p>
    <w:p w:rsidR="003415A3" w:rsidRDefault="003415A3">
      <w:pPr>
        <w:widowControl/>
        <w:spacing w:line="240" w:lineRule="auto"/>
        <w:rPr>
          <w:rFonts w:cs="Arial"/>
          <w:lang w:val="es-ES"/>
        </w:rPr>
      </w:pPr>
    </w:p>
    <w:p w:rsidR="00031416" w:rsidRPr="00EF0C8D" w:rsidRDefault="00031416" w:rsidP="00031416">
      <w:pPr>
        <w:pStyle w:val="Prrafodelista"/>
        <w:widowControl w:val="0"/>
        <w:numPr>
          <w:ilvl w:val="0"/>
          <w:numId w:val="25"/>
        </w:numPr>
        <w:spacing w:after="0" w:line="240" w:lineRule="atLeast"/>
        <w:rPr>
          <w:sz w:val="20"/>
          <w:szCs w:val="20"/>
        </w:rPr>
      </w:pPr>
      <w:r w:rsidRPr="00EF0C8D">
        <w:rPr>
          <w:sz w:val="20"/>
          <w:szCs w:val="20"/>
        </w:rPr>
        <w:t>Definición del problema planteado.</w:t>
      </w:r>
    </w:p>
    <w:p w:rsidR="00031416" w:rsidRPr="00EF0C8D" w:rsidRDefault="00031416" w:rsidP="00031416">
      <w:pPr>
        <w:pStyle w:val="Prrafodelista"/>
        <w:widowControl w:val="0"/>
        <w:numPr>
          <w:ilvl w:val="0"/>
          <w:numId w:val="25"/>
        </w:numPr>
        <w:spacing w:after="0" w:line="240" w:lineRule="atLeast"/>
        <w:rPr>
          <w:sz w:val="20"/>
          <w:szCs w:val="20"/>
        </w:rPr>
      </w:pPr>
      <w:r w:rsidRPr="00EF0C8D">
        <w:rPr>
          <w:sz w:val="20"/>
          <w:szCs w:val="20"/>
        </w:rPr>
        <w:t>Project-Charter.</w:t>
      </w:r>
    </w:p>
    <w:p w:rsidR="00031416" w:rsidRDefault="00031416" w:rsidP="00031416">
      <w:pPr>
        <w:pStyle w:val="Prrafodelista"/>
        <w:widowControl w:val="0"/>
        <w:numPr>
          <w:ilvl w:val="0"/>
          <w:numId w:val="25"/>
        </w:numPr>
        <w:spacing w:after="0" w:line="240" w:lineRule="atLeast"/>
        <w:rPr>
          <w:sz w:val="20"/>
          <w:szCs w:val="20"/>
        </w:rPr>
      </w:pPr>
      <w:r w:rsidRPr="00EF0C8D">
        <w:rPr>
          <w:sz w:val="20"/>
          <w:szCs w:val="20"/>
        </w:rPr>
        <w:t>Documento de Lanzamiento.</w:t>
      </w:r>
    </w:p>
    <w:p w:rsidR="00031416" w:rsidRPr="00EF0C8D" w:rsidRDefault="00031416" w:rsidP="00031416">
      <w:pPr>
        <w:pStyle w:val="Prrafodelista"/>
        <w:widowControl w:val="0"/>
        <w:numPr>
          <w:ilvl w:val="0"/>
          <w:numId w:val="25"/>
        </w:numPr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>Documento de Visión.</w:t>
      </w:r>
    </w:p>
    <w:p w:rsidR="00031416" w:rsidRDefault="00031416" w:rsidP="00031416">
      <w:pPr>
        <w:pStyle w:val="Prrafodelista"/>
        <w:widowControl w:val="0"/>
        <w:numPr>
          <w:ilvl w:val="0"/>
          <w:numId w:val="25"/>
        </w:numPr>
        <w:spacing w:after="0" w:line="240" w:lineRule="atLeast"/>
        <w:rPr>
          <w:sz w:val="20"/>
          <w:szCs w:val="20"/>
        </w:rPr>
      </w:pPr>
      <w:r w:rsidRPr="00EF0C8D">
        <w:rPr>
          <w:sz w:val="20"/>
          <w:szCs w:val="20"/>
        </w:rPr>
        <w:t>Glosario.</w:t>
      </w:r>
    </w:p>
    <w:p w:rsidR="00207531" w:rsidRDefault="00207531" w:rsidP="00031416">
      <w:pPr>
        <w:pStyle w:val="Prrafodelista"/>
        <w:widowControl w:val="0"/>
        <w:numPr>
          <w:ilvl w:val="0"/>
          <w:numId w:val="25"/>
        </w:numPr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>Cronograma.</w:t>
      </w:r>
    </w:p>
    <w:p w:rsidR="00965B9A" w:rsidRPr="00EF0C8D" w:rsidRDefault="00965B9A" w:rsidP="00031416">
      <w:pPr>
        <w:pStyle w:val="Prrafodelista"/>
        <w:widowControl w:val="0"/>
        <w:numPr>
          <w:ilvl w:val="0"/>
          <w:numId w:val="25"/>
        </w:numPr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>Plan de Proyecto – Estimación.</w:t>
      </w:r>
    </w:p>
    <w:p w:rsidR="003415A3" w:rsidRDefault="003415A3">
      <w:pPr>
        <w:widowControl/>
        <w:spacing w:line="240" w:lineRule="auto"/>
        <w:rPr>
          <w:rFonts w:cs="Arial"/>
          <w:lang w:val="es-ES"/>
        </w:rPr>
      </w:pPr>
      <w:r>
        <w:rPr>
          <w:rFonts w:cs="Arial"/>
          <w:lang w:val="es-ES"/>
        </w:rPr>
        <w:br w:type="page"/>
      </w:r>
    </w:p>
    <w:p w:rsidR="005249E4" w:rsidRPr="005249E4" w:rsidRDefault="005249E4" w:rsidP="00596C68">
      <w:pPr>
        <w:pStyle w:val="Ttulo2"/>
        <w:rPr>
          <w:lang w:val="es-ES_tradnl"/>
        </w:rPr>
      </w:pPr>
      <w:bookmarkStart w:id="4" w:name="_Toc123376420"/>
      <w:bookmarkStart w:id="5" w:name="_Toc123378886"/>
      <w:bookmarkStart w:id="6" w:name="_Toc223495011"/>
      <w:bookmarkStart w:id="7" w:name="_Toc251421796"/>
      <w:r w:rsidRPr="005249E4">
        <w:rPr>
          <w:lang w:val="es-ES_tradnl"/>
        </w:rPr>
        <w:lastRenderedPageBreak/>
        <w:t>Panorama</w:t>
      </w:r>
      <w:bookmarkEnd w:id="4"/>
      <w:bookmarkEnd w:id="5"/>
      <w:bookmarkEnd w:id="6"/>
      <w:bookmarkEnd w:id="7"/>
    </w:p>
    <w:p w:rsidR="005249E4" w:rsidRPr="005249E4" w:rsidRDefault="005249E4" w:rsidP="005249E4">
      <w:pPr>
        <w:rPr>
          <w:rFonts w:cs="Arial"/>
          <w:lang w:val="es-ES_tradnl"/>
        </w:rPr>
      </w:pPr>
    </w:p>
    <w:p w:rsidR="005249E4" w:rsidRPr="005249E4" w:rsidRDefault="005249E4" w:rsidP="005249E4">
      <w:pPr>
        <w:rPr>
          <w:rFonts w:cs="Arial"/>
          <w:lang w:val="es-ES_tradnl"/>
        </w:rPr>
      </w:pPr>
      <w:r w:rsidRPr="005249E4">
        <w:rPr>
          <w:rFonts w:cs="Arial"/>
          <w:lang w:val="es-ES_tradnl"/>
        </w:rPr>
        <w:t>El Plan de Iteraciones  contiene la siguiente información:</w:t>
      </w:r>
    </w:p>
    <w:p w:rsidR="005249E4" w:rsidRPr="005249E4" w:rsidRDefault="005249E4" w:rsidP="005249E4">
      <w:pPr>
        <w:numPr>
          <w:ilvl w:val="0"/>
          <w:numId w:val="26"/>
        </w:numPr>
        <w:tabs>
          <w:tab w:val="num" w:pos="360"/>
        </w:tabs>
        <w:rPr>
          <w:rFonts w:cs="Arial"/>
          <w:lang w:val="es-ES_tradnl"/>
        </w:rPr>
      </w:pPr>
      <w:r w:rsidRPr="005249E4">
        <w:rPr>
          <w:rFonts w:cs="Arial"/>
          <w:lang w:val="es-ES_tradnl"/>
        </w:rPr>
        <w:t>Plan de Fases e Iteraciones: Provee una descripción en tiempo del desarrollo del proyecto por cada una de las fases e iteraciones de la metodología RUP.</w:t>
      </w:r>
    </w:p>
    <w:p w:rsidR="005249E4" w:rsidRPr="005249E4" w:rsidRDefault="005249E4" w:rsidP="005249E4">
      <w:pPr>
        <w:numPr>
          <w:ilvl w:val="0"/>
          <w:numId w:val="26"/>
        </w:numPr>
        <w:tabs>
          <w:tab w:val="num" w:pos="360"/>
        </w:tabs>
        <w:rPr>
          <w:rFonts w:cs="Arial"/>
          <w:lang w:val="es-ES_tradnl"/>
        </w:rPr>
      </w:pPr>
      <w:r w:rsidRPr="005249E4">
        <w:rPr>
          <w:rFonts w:cs="Arial"/>
          <w:lang w:val="es-ES_tradnl"/>
        </w:rPr>
        <w:t>Recursos: Se detalla cada uno de los responsables del desarrollo de las tareas definidas en el cronograma por cada una las iteraciones planteadas en las fases de la metodología.</w:t>
      </w:r>
    </w:p>
    <w:p w:rsidR="005249E4" w:rsidRPr="005249E4" w:rsidRDefault="005249E4" w:rsidP="005249E4">
      <w:pPr>
        <w:numPr>
          <w:ilvl w:val="0"/>
          <w:numId w:val="26"/>
        </w:numPr>
        <w:tabs>
          <w:tab w:val="num" w:pos="360"/>
        </w:tabs>
        <w:rPr>
          <w:rFonts w:cs="Arial"/>
          <w:lang w:val="es-ES_tradnl"/>
        </w:rPr>
      </w:pPr>
      <w:r w:rsidRPr="005249E4">
        <w:rPr>
          <w:rFonts w:cs="Arial"/>
          <w:lang w:val="es-ES_tradnl"/>
        </w:rPr>
        <w:t>Criterios de Evaluación: Se definen los criterios de evaluación desde la perspectiva del tiempo y la perspectiva de los entregables</w:t>
      </w:r>
    </w:p>
    <w:p w:rsidR="005249E4" w:rsidRPr="005249E4" w:rsidRDefault="005249E4" w:rsidP="005249E4">
      <w:pPr>
        <w:rPr>
          <w:rFonts w:cs="Arial"/>
          <w:lang w:val="es-ES_tradnl"/>
        </w:rPr>
      </w:pPr>
    </w:p>
    <w:p w:rsidR="005249E4" w:rsidRPr="005249E4" w:rsidRDefault="005249E4" w:rsidP="00596C68">
      <w:pPr>
        <w:pStyle w:val="Ttulo1"/>
        <w:jc w:val="center"/>
        <w:rPr>
          <w:lang w:val="es-ES_tradnl"/>
        </w:rPr>
      </w:pPr>
      <w:bookmarkStart w:id="8" w:name="_Toc223495012"/>
      <w:bookmarkStart w:id="9" w:name="_Toc251421797"/>
      <w:r w:rsidRPr="005249E4">
        <w:rPr>
          <w:lang w:val="es-ES_tradnl"/>
        </w:rPr>
        <w:t>PLAN</w:t>
      </w:r>
      <w:bookmarkEnd w:id="8"/>
      <w:bookmarkEnd w:id="9"/>
    </w:p>
    <w:p w:rsidR="005249E4" w:rsidRDefault="005249E4" w:rsidP="005249E4">
      <w:pPr>
        <w:rPr>
          <w:rFonts w:cs="Arial"/>
          <w:lang w:val="es-ES_tradnl"/>
        </w:rPr>
      </w:pPr>
    </w:p>
    <w:p w:rsidR="005249E4" w:rsidRPr="005249E4" w:rsidRDefault="005249E4" w:rsidP="005249E4">
      <w:pPr>
        <w:rPr>
          <w:rFonts w:cs="Arial"/>
          <w:lang w:val="es-ES_tradnl"/>
        </w:rPr>
      </w:pPr>
      <w:r w:rsidRPr="005249E4">
        <w:rPr>
          <w:rFonts w:cs="Arial"/>
          <w:lang w:val="es-ES_tradnl"/>
        </w:rPr>
        <w:t>Los tiempos mostrados en el plan de iteraciones se han validado mediante el criterio de:</w:t>
      </w:r>
    </w:p>
    <w:p w:rsidR="005249E4" w:rsidRPr="005249E4" w:rsidRDefault="005249E4" w:rsidP="005249E4">
      <w:pPr>
        <w:numPr>
          <w:ilvl w:val="0"/>
          <w:numId w:val="28"/>
        </w:numPr>
        <w:rPr>
          <w:rFonts w:cs="Arial"/>
          <w:lang w:val="es-ES_tradnl"/>
        </w:rPr>
      </w:pPr>
      <w:r w:rsidRPr="005249E4">
        <w:rPr>
          <w:rFonts w:cs="Arial"/>
          <w:lang w:val="es-ES_tradnl"/>
        </w:rPr>
        <w:t>Juicio de expertos</w:t>
      </w:r>
      <w:r w:rsidR="00F05ABD">
        <w:rPr>
          <w:rFonts w:cs="Arial"/>
          <w:lang w:val="es-ES_tradnl"/>
        </w:rPr>
        <w:t xml:space="preserve"> - </w:t>
      </w:r>
      <w:proofErr w:type="spellStart"/>
      <w:r w:rsidR="00F05ABD">
        <w:rPr>
          <w:rFonts w:cs="Arial"/>
          <w:lang w:val="es-ES_tradnl"/>
        </w:rPr>
        <w:t>Delphi</w:t>
      </w:r>
      <w:proofErr w:type="spellEnd"/>
    </w:p>
    <w:p w:rsidR="005249E4" w:rsidRPr="005249E4" w:rsidRDefault="005249E4" w:rsidP="005249E4">
      <w:pPr>
        <w:numPr>
          <w:ilvl w:val="0"/>
          <w:numId w:val="28"/>
        </w:numPr>
        <w:rPr>
          <w:rFonts w:cs="Arial"/>
          <w:lang w:val="es-ES_tradnl"/>
        </w:rPr>
      </w:pPr>
      <w:r w:rsidRPr="005249E4">
        <w:rPr>
          <w:rFonts w:cs="Arial"/>
          <w:lang w:val="es-ES_tradnl"/>
        </w:rPr>
        <w:t xml:space="preserve">Puntos de </w:t>
      </w:r>
      <w:r w:rsidR="00F05ABD">
        <w:rPr>
          <w:rFonts w:cs="Arial"/>
          <w:lang w:val="es-ES_tradnl"/>
        </w:rPr>
        <w:t>Función</w:t>
      </w:r>
    </w:p>
    <w:p w:rsidR="005249E4" w:rsidRPr="005249E4" w:rsidRDefault="005249E4" w:rsidP="005249E4">
      <w:pPr>
        <w:rPr>
          <w:rFonts w:cs="Arial"/>
          <w:lang w:val="es-ES_tradnl"/>
        </w:rPr>
      </w:pPr>
    </w:p>
    <w:p w:rsidR="005249E4" w:rsidRPr="005249E4" w:rsidRDefault="00F05ABD" w:rsidP="00C370E8">
      <w:pPr>
        <w:jc w:val="both"/>
        <w:rPr>
          <w:rFonts w:cs="Arial"/>
          <w:lang w:val="es-CO"/>
        </w:rPr>
      </w:pPr>
      <w:r>
        <w:rPr>
          <w:rFonts w:cs="Arial"/>
          <w:lang w:val="es-CO"/>
        </w:rPr>
        <w:t xml:space="preserve">Para mayor detalle de la estimación de tiempos realizada </w:t>
      </w:r>
      <w:r w:rsidRPr="00513131">
        <w:rPr>
          <w:rFonts w:cs="Arial"/>
          <w:i/>
          <w:lang w:val="es-CO"/>
        </w:rPr>
        <w:t xml:space="preserve">Ver documento </w:t>
      </w:r>
      <w:r w:rsidR="00C370E8">
        <w:rPr>
          <w:rFonts w:cs="Arial"/>
          <w:i/>
          <w:lang w:val="es-CO"/>
        </w:rPr>
        <w:t>“</w:t>
      </w:r>
      <w:r w:rsidR="00C370E8" w:rsidRPr="00C370E8">
        <w:rPr>
          <w:rFonts w:cs="Arial"/>
          <w:i/>
          <w:lang w:val="es-CO"/>
        </w:rPr>
        <w:t>BAGS_INIC_Estimación.xls</w:t>
      </w:r>
      <w:r w:rsidR="00C370E8">
        <w:rPr>
          <w:rFonts w:cs="Arial"/>
          <w:i/>
          <w:lang w:val="es-CO"/>
        </w:rPr>
        <w:t>” y “</w:t>
      </w:r>
      <w:r w:rsidR="00C370E8" w:rsidRPr="00C370E8">
        <w:rPr>
          <w:rFonts w:cs="Arial"/>
          <w:i/>
          <w:lang w:val="es-CO"/>
        </w:rPr>
        <w:t>BAGS_INIC_EstimacionPF.xlsx</w:t>
      </w:r>
      <w:r w:rsidR="00C370E8">
        <w:rPr>
          <w:rFonts w:cs="Arial"/>
          <w:i/>
          <w:lang w:val="es-CO"/>
        </w:rPr>
        <w:t>”</w:t>
      </w:r>
      <w:r w:rsidR="00513131" w:rsidRPr="00513131">
        <w:rPr>
          <w:rFonts w:cs="Arial"/>
          <w:i/>
          <w:lang w:val="es-CO"/>
        </w:rPr>
        <w:t>.</w:t>
      </w:r>
    </w:p>
    <w:p w:rsidR="005249E4" w:rsidRDefault="005249E4" w:rsidP="005249E4">
      <w:pPr>
        <w:rPr>
          <w:rFonts w:cs="Arial"/>
          <w:lang w:val="es-CO"/>
        </w:rPr>
      </w:pPr>
    </w:p>
    <w:p w:rsidR="005249E4" w:rsidRDefault="005249E4" w:rsidP="005249E4">
      <w:pPr>
        <w:rPr>
          <w:rFonts w:cs="Arial"/>
          <w:b/>
          <w:lang w:val="es-ES_tradnl"/>
        </w:rPr>
      </w:pPr>
    </w:p>
    <w:tbl>
      <w:tblPr>
        <w:tblW w:w="7760" w:type="dxa"/>
        <w:jc w:val="center"/>
        <w:tblInd w:w="58" w:type="dxa"/>
        <w:tblCellMar>
          <w:left w:w="70" w:type="dxa"/>
          <w:right w:w="70" w:type="dxa"/>
        </w:tblCellMar>
        <w:tblLook w:val="04A0"/>
      </w:tblPr>
      <w:tblGrid>
        <w:gridCol w:w="1200"/>
        <w:gridCol w:w="4160"/>
        <w:gridCol w:w="1200"/>
        <w:gridCol w:w="1200"/>
      </w:tblGrid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EDT</w:t>
            </w:r>
          </w:p>
        </w:tc>
        <w:tc>
          <w:tcPr>
            <w:tcW w:w="4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NOMBRE DE TAREA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COMIENSO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FIN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Proyecto BAGS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14/03/10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FASE CONCEPTUALIZACIÓN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01/06/09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(Iteración 1 - C1)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Concebir un nuevo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Lanzamiento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Constituir 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1.1.1.1.3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Generar visión preliminar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1.1.1.1.4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Identificar y valorar los riesgos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1.1.1.1.5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un caso de negocio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1.1.1.1.6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Planear el desarrollo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Preparar el entorno para 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1.1.1.2.1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Personalizar el proceso de desarrollo para 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1.1.1.2.2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Preparar </w:t>
            </w: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plantilllas</w:t>
            </w:r>
            <w:proofErr w:type="spellEnd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para 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lastRenderedPageBreak/>
              <w:t>1.1.1.2.3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Seleccionar e Instalar las Herramientas a utilizar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1.1.1.2.4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Configurar el entorno de gestión de la configuración (CM)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Evaluar estado empresarial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1.1.1.3.1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Evaluar el estado de la Organización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1.1.1.3.2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Identificar los objetivos del negocio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1.1.1.3.3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Crear un vocabulario </w:t>
            </w: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comun</w:t>
            </w:r>
            <w:proofErr w:type="spellEnd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del negocio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1.1.1.3.4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Analisis</w:t>
            </w:r>
            <w:proofErr w:type="spellEnd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 la Arquitectura empresarial.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Definir los planes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04/05/09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Estimar tamaño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Estimar esfuerzo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1.1.1.4.1.3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la EDT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1.1.1.4.1.4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el cronograma de actividades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03/05/09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04/05/09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1.1.1.4.1.5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Definir monitoreo y seguimiento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04/05/09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04/05/09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el Plan de Gestión de Riesgos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04/05/09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04/05/09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el plan de pruebas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04/05/09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04/05/09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el plan de comunicaciones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04/05/09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04/05/09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el plan de aseguramiento de la calidad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04/05/09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04/05/09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Planificar fases e iteraciones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04/05/09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04/05/09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Planificar la configuración del proyecto y el control de cambios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04/05/09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04/05/09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1.1.1.4.8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Revisión de planificación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la visión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04/05/09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1.1.1.5.1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Obtener solicitudes de los interesados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04/05/09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04/05/09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1.1.1.5.2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especificaciones de requerimientos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04/05/09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1.1.1.5.3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Desarrollar especificaciones suplementarias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1.1.1.5.4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Revision</w:t>
            </w:r>
            <w:proofErr w:type="spellEnd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 requerimientos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lastRenderedPageBreak/>
              <w:t>1.1.1.6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el modelo de Dominio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1.1.1.6.1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Elaborar el modelo conceptual del negocio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1.1.1.6.2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Documentar Reglas del negocio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(Iteración 2 - C2)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01/06/09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Revisar y completar los planes de proyecto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Actualizar el plan de manejo de riesgos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Actualizar Plan de iteraciones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Gestión y soporte continuo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10/05/09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1.1.2.2.1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Supervisar y controlar el proyecto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10/05/09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1.1.2.2.1.1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Monitorear el estado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10/05/09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1.1.2.2.1.2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Monitorear Riesgos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10/05/09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10/05/09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1.1.2.2.1.3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Manejo y resolución de problemas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10/05/09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10/05/09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Definición del Sistema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10/05/09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01/06/09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Especificar Requerimientos de Software (Actualización)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10/05/09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10/05/09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Especificar Requerimientos Suplementarios (Actualización)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10/05/09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10/05/09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Definir una arquitectura candidata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10/05/09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11/05/09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1.1.2.3.3.1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Analisis</w:t>
            </w:r>
            <w:proofErr w:type="spellEnd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 la Arquitectura empresarial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10/05/09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11/05/09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1.1.2.3.3.2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Desarrollar el Blue </w:t>
            </w: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print</w:t>
            </w:r>
            <w:proofErr w:type="spellEnd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 </w:t>
            </w: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Arquitecura</w:t>
            </w:r>
            <w:proofErr w:type="spellEnd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Conceptual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11/05/09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11/05/09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Perfeccionar la arquitectura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11/05/09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01/06/09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1.1.2.3.4.1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Identificar elementos de diseño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11/05/09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11/05/09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1.1.2.3.4.2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Identificar Servicios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11/05/09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16/05/09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1.1.2.3.4.3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Elaborar los contratos de los servicios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16/05/09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1.1.2.3.4.4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Clasificar los servicios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1.1.2.3.4.5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Estructurar el modelo de implementación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19/05/09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1.1.2.3.4.6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Describir la arquitectura del tiempo de ejecución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30/05/09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30/05/09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1.1.2.3.4.7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Modelar Servicios Compuestos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30/05/09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31/05/09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1.1.2.3.4.8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Definir de la arquitectura física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31/05/09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01/06/09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Entrega de Artefactos Fase Conceptualización Iteración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lastRenderedPageBreak/>
              <w:t>1.1.3.1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Documento de Lanzamiento (TSP </w:t>
            </w: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Info</w:t>
            </w:r>
            <w:proofErr w:type="spellEnd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y asignación de Roles)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Project Charter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Visión del Sistema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Lista de Riesgos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Caso de negocio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 Desarrollo de Software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Plantillas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1.1.3.8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Glosario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1.1.3.9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Documento de Arquitectura Empresarial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1.1.3.10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1.1.3.11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 gestión de riesgos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1.1.3.12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 pruebas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1.1.3.13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 comunicaciones y resolución de problemas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1.1.3.14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 aseguramiento de calidad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1.1.3.15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 Iteraciones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1.1.3.16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 gestión de la configuración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1.1.3.17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Registro de revisiones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1.1.3.18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Seguimiento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1.1.3.19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Lecciones aprendidas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1.1.3.20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Especificación de requerimientos de software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1.1.3.21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Especificaciones suplementarias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1.1.3.22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Modelo conceptual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1.1.3.23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Especificación de los Servicios Identificados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1.1.3.24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Modelado de los Servicio en BPEL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Sustentación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19/05/09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19/05/09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FASE ELABORACIÓN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19/05/09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1.2.1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(Iteración 1 - E1)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19/05/09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Capacitación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19/05/09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Fin de Capacitación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lastRenderedPageBreak/>
              <w:t>1.2.3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(Iteración 2 - E2)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Revisar y completar los planes de proyecto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Actualizar el plan de manejo de riesgos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Actualizar Plan de iteraciones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Gestión y soporte continuo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1.2.3.2.1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Supervisar y controlar el proyecto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1.2.3.2.1.1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Monitorear el estado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1.2.3.2.1.2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Monitorear Riesgos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1.2.3.2.1.3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Manejo y resolución de problemas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1.2.3.2.2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Gestionar líneas base y </w:t>
            </w: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releases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Perfeccionar la definición del sistema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12/12/09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Refinar Requerimientos de Software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28/11/09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Identificar </w:t>
            </w: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Stake</w:t>
            </w:r>
            <w:proofErr w:type="spellEnd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</w:t>
            </w: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Holders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28/11/09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28/11/09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Especificar Requerimientos Suplementarios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28/11/09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Especificar Servicios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28/11/09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05/12/09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Modelado de los servicios en BPEL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28/11/09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Refinar el Portafolio de Servicios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28/11/09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07/12/09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Definir glosario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05/12/09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05/12/09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1.2.3.3.8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Disenar</w:t>
            </w:r>
            <w:proofErr w:type="spellEnd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modelo de clases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28/11/09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30/11/09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1.2.3.3.9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Disenar</w:t>
            </w:r>
            <w:proofErr w:type="spellEnd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modelo de base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28/11/09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1.2.3.3.10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Documento arquitectura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30/11/09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07/12/09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1.2.3.3.11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 desarrollo de software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07/12/09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12/12/09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componentes [dentro del ámbito]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28/11/09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12/12/09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1.2.3.4.1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Servicios Legado (MOCK)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07/12/09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12/12/09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1.2.3.4.2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Servicios externos a la compañía (MOCK)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28/11/09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28/11/09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1.2.3.4.3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Servicios tipo Fachada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28/11/09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29/11/09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1.2.3.4.4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Servicios Tipo Entidad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29/11/09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30/11/09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1.2.3.4.5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Servicios Tipo Tarea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30/11/09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05/12/09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1.2.3.4.6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Servicios Adaptadores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05/12/09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05/12/09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1.2.3.4.7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Servicios de Infraestructura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12/12/09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12/12/09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lastRenderedPageBreak/>
              <w:t>1.2.3.5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Prueba y evaluación [dentro del ámbito]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12/12/09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1.2.3.5.1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Implementar la prueba de desarrollador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12/12/09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19/12/09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1.2.3.5.2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Ejecutar pruebas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19/12/09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19/12/09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1.2.3.5.3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Determinar los resultados de la prueba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19/12/09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Planear la siguiente iteración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05/12/09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05/12/09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Lecciones aprendidas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05/12/09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06/12/09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Entrega de Artefactos Fase Elaboración  Iteración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 gestión de riesgos (actualización)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 Iteraciones (actualización)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Seguimiento del proyecto (actualización)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Lecciones aprendidas (actualización)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Registro de revisiones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Especificaciones suplementarias (actualización)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Especificación de requerimientos de software (actualización)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1.2.4.8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Documento de Arquitectura  Empresarial (actualización)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1.2.4.9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Documento de Arquitectura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1.2.4.10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Contratos de Servicios (actualización)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1.2.4.11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Resultado de pruebas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1.2.4.12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Glosario (actualización)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FASE CONSTRUCCIÓN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20/02/10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1.3.1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(Iteración 1 - C1)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18/01/10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Preparar el entorno para una iteración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Actualizar el plan de manejo de riesgos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Actualizar Plan de iteraciones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Gestión y soporte continuo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26/12/09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1.3.1.2.1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Supervisar y controlar el proyecto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26/12/09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1.3.1.2.1.1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Monitorear el estado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1.3.1.2.1.2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Monitorear Riesgos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1.3.1.2.1.3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Manejo y resolución de problemas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26/12/09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lastRenderedPageBreak/>
              <w:t>1.3.1.2.2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Gestionar líneas base y </w:t>
            </w: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releases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26/12/09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26/12/09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Perfeccionar la arquitectura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26/12/09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1.3.1.3.1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Identificar Motivadores de Negocio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26/12/09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26/12/09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1.3.1.3.2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Definir los Escenarios de Calidad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26/12/09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28/12/09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1.3.1.3.3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Definir </w:t>
            </w: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Arbol</w:t>
            </w:r>
            <w:proofErr w:type="spellEnd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 Utilidad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26/12/09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26/12/09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1.3.1.3.4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Definir Puntos de Vista Funcional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26/12/09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28/12/09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1.3.1.3.5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Definir Puntos de Vista de Despliegue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28/12/09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02/01/10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1.3.1.3.6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Definir Puntos de Vista de Información Estáticos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26/12/09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28/12/09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1.3.1.3.7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Definir Puntos de Vista de Información Dinámicos (OAGIS)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28/12/09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1.3.1.3.8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Refinar portafolio de servicios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04/01/10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1.3.1.3.9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Actualizar documento de arquitectura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04/01/10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Desarrollar componentes [dentro del ámbito]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28/12/09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16/01/10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1.3.1.4.1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Servicios Legado (MOCK)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28/12/09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1.3.1.4.2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Servicios externos a la compañía (MOCK)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04/01/10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11/01/10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1.3.1.4.3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Servicios Tipo Entidad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02/01/10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1.3.1.4.4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los Servicios Tipo Tarea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16/01/10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Integrar y Probar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16/01/10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1.3.1.5.1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Implementar la prueba de desarrollador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16/01/10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17/01/10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1.3.1.5.2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Ejecutar pruebas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17/01/10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1.3.1.5.3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Determinar los resultados de la prueba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Planear la siguiente iteración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1.3.2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(Iteración 2 - C2)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25/01/10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Preparar el entorno para una iteración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16/01/10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Actualizar el plan de manejo de riesgos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16/01/10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16/01/10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Actualizar Plan de iteraciones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Gestión y soporte continuo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1.3.2.2.1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Supervisar y controlar el proyecto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1.3.2.2.1.1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Monitorear el estado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1.3.2.2.1.2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Monitorear Riesgos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lastRenderedPageBreak/>
              <w:t>1.3.2.2.1.3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Manejo y resolución de problemas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1.3.2.2.2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Gestionar líneas base y </w:t>
            </w: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releases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Desarrollar componentes [dentro del ámbito]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16/01/10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1.3.2.3.1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Modelar el proceso BPM de Solicitud de Tarjeta de Crédito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1.3.2.3.2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Modelar el proceso BPM de Solicitud de Crédito de Consumo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1.3.2.3.3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Modelar el proceso BPM de Solicitud de Servicio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1.3.2.3.4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Modelar el proceso BPM de Solicitud Sobre el Producto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1.3.2.3.5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Modelar el proceso BPM de Solicitud Sobre la Cuenta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11/01/10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1.3.2.3.6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Reglas de Negocio para Solicitud de Tarjeta de Crédito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16/01/10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1.3.2.3.7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Reglas de Negocio para Solicitud de Crédito de Consumo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11/01/10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16/01/10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1.3.2.3.8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Reglas de Negocio para Solicitud de Servicio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16/01/10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1.3.2.3.9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Reglas de Negocio para Solicitud Sobre el Producto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09/01/10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16/01/10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1.3.2.3.10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Reglas de Negocio para Solicitud Sobre la Cuenta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16/01/10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16/01/10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Integrar y probar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16/01/10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25/01/10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1.3.2.4.1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Integrar los procesos con los servicios construidos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16/01/10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1.3.2.4.2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Definir pruebas de desarrollador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1.3.2.4.3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Ejecutar pruebas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18/01/10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24/01/10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1.3.2.4.4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Determinar los resultados de la prueba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25/01/10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25/01/10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Planear la siguiente iteración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25/01/10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25/01/10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Informe Final Postmortem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25/01/10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25/01/10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Lecciones aprendidas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25/01/10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25/01/10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1.3.3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(Iteración 3 - C3)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25/01/10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20/02/10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lastRenderedPageBreak/>
              <w:t>1.3.3.1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Desarrollar mecanismos de </w:t>
            </w: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compensacion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25/01/10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30/01/10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1.3.3.2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Desarrollar mecanismos de </w:t>
            </w: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recuperacion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25/01/10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30/01/10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1.3.3.3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Desarrollar mecanismos de </w:t>
            </w: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integracion</w:t>
            </w:r>
            <w:proofErr w:type="spellEnd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con los sistema de </w:t>
            </w: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gestion</w:t>
            </w:r>
            <w:proofErr w:type="spellEnd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documental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25/01/10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30/01/10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1.3.3.4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Desarrollar mecanismos para garantizar la integridad de la </w:t>
            </w: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informacion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25/01/10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30/01/10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1.3.3.5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la capa de seguridad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30/01/10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31/01/10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1.3.3.5.1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Autorizacion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30/01/10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30/01/10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1.3.3.5.2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Autenticacion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30/01/10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30/01/10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1.3.3.5.3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Confiabilidad de la </w:t>
            </w: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informacion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30/01/10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31/01/10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1.3.3.6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Realizar y verificar las tareas de </w:t>
            </w: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Documentacion</w:t>
            </w:r>
            <w:proofErr w:type="spellEnd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del </w:t>
            </w: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codigo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31/01/10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06/02/10</w:t>
            </w:r>
          </w:p>
        </w:tc>
      </w:tr>
      <w:tr w:rsidR="008505B2" w:rsidRPr="008505B2" w:rsidTr="008505B2">
        <w:trPr>
          <w:trHeight w:val="9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1.3.3.7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Implementar bus de servicios empresariales e integrarlo con el sistema actual.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06/02/10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20/02/10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FASE TRANSICIÓN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25/01/10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14/03/10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1.4.1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(Iteración 1 - T1)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25/01/10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14/03/10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Preparar el entorno para una iteración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21/02/10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22/02/10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Actualizar el plan de manejo de riesgos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21/02/10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21/02/10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Actualizar Plan de iteraciones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21/02/10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22/02/10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Supervisar y controlar 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21/02/10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22/02/10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1.4.1.2.1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Monitorear el estado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21/02/10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22/02/10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1.4.1.2.2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Monitorear Riesgos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22/02/10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22/02/10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1.4.1.2.3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Manejo y resolución de problemas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21/02/10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21/02/10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Corregir los defectos Restantes, Estabilizar la aplicación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25/01/10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06/02/10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Integrar y probar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22/02/10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01/03/10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1.4.1.4.1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Integrar los procesos con los servicios construidos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22/02/10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27/02/10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1.4.1.4.2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Definir pruebas de desarrollador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27/02/10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27/02/10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1.4.1.4.3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Ejecutar pruebas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27/02/10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01/03/10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1.4.1.4.4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Determinar los resultados de la prueba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01/03/10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01/03/10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Planear el despliegue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01/03/10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06/03/10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lastRenderedPageBreak/>
              <w:t>1.4.1.6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material de soporte [dentro del ámbito]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22/02/10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27/02/10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Realizar la prueba de aceptación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01/03/10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06/03/10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1.4.1.8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Producto de prueba de versión beta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06/03/10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08/03/10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1.4.1.9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Crear el producto para el </w:t>
            </w:r>
            <w:proofErr w:type="spellStart"/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release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08/03/10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08/03/10</w:t>
            </w:r>
          </w:p>
        </w:tc>
      </w:tr>
      <w:tr w:rsidR="008505B2" w:rsidRPr="008505B2" w:rsidTr="008505B2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1.4.1.10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Concluir el proyecto y Realizar el Postmortem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08/03/10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13/03/10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1.4.1.11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Sustentar 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13/03/10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13/03/10</w:t>
            </w:r>
          </w:p>
        </w:tc>
      </w:tr>
      <w:tr w:rsidR="008505B2" w:rsidRPr="008505B2" w:rsidTr="008505B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1.4.1.12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Informe final Postmortem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13/03/10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13/03/10</w:t>
            </w:r>
          </w:p>
        </w:tc>
      </w:tr>
      <w:tr w:rsidR="008505B2" w:rsidRPr="008505B2" w:rsidTr="008505B2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1.4.1.13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Lecciones aprendidas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13/03/10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5B2" w:rsidRPr="008505B2" w:rsidRDefault="008505B2" w:rsidP="008505B2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8505B2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14/03/10</w:t>
            </w:r>
          </w:p>
        </w:tc>
      </w:tr>
    </w:tbl>
    <w:p w:rsidR="004B15F0" w:rsidRDefault="004B15F0" w:rsidP="005249E4">
      <w:pPr>
        <w:rPr>
          <w:rFonts w:cs="Arial"/>
          <w:b/>
          <w:lang w:val="es-ES_tradnl"/>
        </w:rPr>
      </w:pPr>
    </w:p>
    <w:p w:rsidR="008505B2" w:rsidRDefault="008505B2" w:rsidP="005249E4">
      <w:pPr>
        <w:rPr>
          <w:rFonts w:cs="Arial"/>
          <w:b/>
          <w:lang w:val="es-ES_tradnl"/>
        </w:rPr>
      </w:pPr>
    </w:p>
    <w:p w:rsidR="005249E4" w:rsidRPr="005249E4" w:rsidRDefault="005249E4" w:rsidP="00596C68">
      <w:pPr>
        <w:pStyle w:val="Ttulo1"/>
        <w:jc w:val="center"/>
        <w:rPr>
          <w:lang w:val="es-ES_tradnl"/>
        </w:rPr>
      </w:pPr>
      <w:bookmarkStart w:id="10" w:name="_Toc223495014"/>
      <w:bookmarkStart w:id="11" w:name="_Toc251421798"/>
      <w:r w:rsidRPr="005249E4">
        <w:rPr>
          <w:lang w:val="es-ES_tradnl"/>
        </w:rPr>
        <w:t>RECURSOS</w:t>
      </w:r>
      <w:bookmarkEnd w:id="10"/>
      <w:bookmarkEnd w:id="11"/>
    </w:p>
    <w:p w:rsidR="005249E4" w:rsidRDefault="005249E4" w:rsidP="005249E4">
      <w:pPr>
        <w:rPr>
          <w:rFonts w:cs="Arial"/>
          <w:lang w:val="es-ES_tradnl"/>
        </w:rPr>
      </w:pPr>
    </w:p>
    <w:p w:rsidR="005249E4" w:rsidRPr="005249E4" w:rsidRDefault="005249E4" w:rsidP="00C56667">
      <w:pPr>
        <w:jc w:val="center"/>
        <w:rPr>
          <w:rFonts w:cs="Arial"/>
          <w:i/>
          <w:lang w:val="es-ES_tradnl"/>
        </w:rPr>
      </w:pPr>
    </w:p>
    <w:tbl>
      <w:tblPr>
        <w:tblStyle w:val="Prrafodelista"/>
        <w:tblW w:w="89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8"/>
        <w:gridCol w:w="6113"/>
      </w:tblGrid>
      <w:tr w:rsidR="003D6FF7" w:rsidRPr="003D6FF7" w:rsidTr="00733550">
        <w:trPr>
          <w:tblHeader/>
          <w:jc w:val="center"/>
        </w:trPr>
        <w:tc>
          <w:tcPr>
            <w:tcW w:w="2838" w:type="dxa"/>
            <w:shd w:val="clear" w:color="auto" w:fill="C0C0C0"/>
            <w:vAlign w:val="center"/>
          </w:tcPr>
          <w:p w:rsidR="003D6FF7" w:rsidRPr="003D6FF7" w:rsidRDefault="003D6FF7" w:rsidP="00733550">
            <w:pPr>
              <w:jc w:val="center"/>
              <w:rPr>
                <w:b/>
                <w:lang w:val="es-ES_tradnl"/>
              </w:rPr>
            </w:pPr>
            <w:r w:rsidRPr="003D6FF7">
              <w:rPr>
                <w:b/>
                <w:lang w:val="es-ES_tradnl"/>
              </w:rPr>
              <w:t xml:space="preserve">Responsable EASY </w:t>
            </w:r>
            <w:r w:rsidRPr="003D6FF7">
              <w:rPr>
                <w:b/>
                <w:lang w:val="es-CO"/>
              </w:rPr>
              <w:t>– Software &amp; Innovation</w:t>
            </w:r>
          </w:p>
        </w:tc>
        <w:tc>
          <w:tcPr>
            <w:tcW w:w="6113" w:type="dxa"/>
            <w:shd w:val="clear" w:color="auto" w:fill="C0C0C0"/>
            <w:vAlign w:val="center"/>
          </w:tcPr>
          <w:p w:rsidR="003D6FF7" w:rsidRPr="003D6FF7" w:rsidRDefault="003D6FF7" w:rsidP="00733550">
            <w:pPr>
              <w:jc w:val="center"/>
              <w:rPr>
                <w:b/>
                <w:lang w:val="es-ES_tradnl"/>
              </w:rPr>
            </w:pPr>
            <w:r w:rsidRPr="003D6FF7">
              <w:rPr>
                <w:b/>
                <w:lang w:val="es-ES_tradnl"/>
              </w:rPr>
              <w:t>Rol RUP</w:t>
            </w:r>
          </w:p>
        </w:tc>
      </w:tr>
      <w:tr w:rsidR="003D6FF7" w:rsidRPr="003D6FF7" w:rsidTr="00733550">
        <w:trPr>
          <w:jc w:val="center"/>
        </w:trPr>
        <w:tc>
          <w:tcPr>
            <w:tcW w:w="2838" w:type="dxa"/>
            <w:shd w:val="clear" w:color="auto" w:fill="auto"/>
            <w:vAlign w:val="center"/>
          </w:tcPr>
          <w:p w:rsidR="003D6FF7" w:rsidRPr="003D6FF7" w:rsidRDefault="003D6FF7" w:rsidP="003D6FF7">
            <w:r w:rsidRPr="003D6FF7">
              <w:t>Andres Ramos</w:t>
            </w:r>
          </w:p>
        </w:tc>
        <w:tc>
          <w:tcPr>
            <w:tcW w:w="6113" w:type="dxa"/>
            <w:vAlign w:val="center"/>
          </w:tcPr>
          <w:p w:rsidR="003D6FF7" w:rsidRPr="003D6FF7" w:rsidRDefault="003D6FF7" w:rsidP="003D6FF7">
            <w:pPr>
              <w:numPr>
                <w:ilvl w:val="0"/>
                <w:numId w:val="43"/>
              </w:numPr>
              <w:rPr>
                <w:lang w:val="es-CO"/>
              </w:rPr>
            </w:pPr>
            <w:r w:rsidRPr="003D6FF7">
              <w:rPr>
                <w:lang w:val="es-CO"/>
              </w:rPr>
              <w:t>Analista de Procesos de Negocio</w:t>
            </w:r>
          </w:p>
          <w:p w:rsidR="003D6FF7" w:rsidRPr="003D6FF7" w:rsidRDefault="003D6FF7" w:rsidP="003D6FF7">
            <w:pPr>
              <w:numPr>
                <w:ilvl w:val="0"/>
                <w:numId w:val="43"/>
              </w:numPr>
              <w:rPr>
                <w:lang w:val="es-CO"/>
              </w:rPr>
            </w:pPr>
            <w:r w:rsidRPr="003D6FF7">
              <w:rPr>
                <w:lang w:val="es-CO"/>
              </w:rPr>
              <w:t>Analista del Sistema</w:t>
            </w:r>
          </w:p>
          <w:p w:rsidR="003D6FF7" w:rsidRPr="003D6FF7" w:rsidRDefault="003D6FF7" w:rsidP="003D6FF7">
            <w:pPr>
              <w:numPr>
                <w:ilvl w:val="0"/>
                <w:numId w:val="43"/>
              </w:numPr>
              <w:rPr>
                <w:lang w:val="es-CO"/>
              </w:rPr>
            </w:pPr>
            <w:r w:rsidRPr="003D6FF7">
              <w:rPr>
                <w:lang w:val="es-CO"/>
              </w:rPr>
              <w:t>Diseñador de Negocio</w:t>
            </w:r>
          </w:p>
          <w:p w:rsidR="003D6FF7" w:rsidRPr="003D6FF7" w:rsidRDefault="003D6FF7" w:rsidP="003D6FF7">
            <w:pPr>
              <w:numPr>
                <w:ilvl w:val="0"/>
                <w:numId w:val="43"/>
              </w:numPr>
              <w:rPr>
                <w:lang w:val="es-CO"/>
              </w:rPr>
            </w:pPr>
            <w:r w:rsidRPr="003D6FF7">
              <w:rPr>
                <w:lang w:val="es-CO"/>
              </w:rPr>
              <w:t>Revisor</w:t>
            </w:r>
          </w:p>
          <w:p w:rsidR="003D6FF7" w:rsidRPr="003D6FF7" w:rsidRDefault="003D6FF7" w:rsidP="003D6FF7">
            <w:pPr>
              <w:numPr>
                <w:ilvl w:val="0"/>
                <w:numId w:val="43"/>
              </w:numPr>
              <w:rPr>
                <w:lang w:val="es-CO"/>
              </w:rPr>
            </w:pPr>
            <w:r w:rsidRPr="003D6FF7">
              <w:rPr>
                <w:lang w:val="es-CO"/>
              </w:rPr>
              <w:t>Arquitecto de Software</w:t>
            </w:r>
          </w:p>
          <w:p w:rsidR="003D6FF7" w:rsidRPr="003D6FF7" w:rsidRDefault="003D6FF7" w:rsidP="003D6FF7">
            <w:pPr>
              <w:numPr>
                <w:ilvl w:val="0"/>
                <w:numId w:val="43"/>
              </w:numPr>
              <w:rPr>
                <w:lang w:val="es-CO"/>
              </w:rPr>
            </w:pPr>
            <w:r w:rsidRPr="003D6FF7">
              <w:rPr>
                <w:lang w:val="es-CO"/>
              </w:rPr>
              <w:t>Diseñador</w:t>
            </w:r>
          </w:p>
          <w:p w:rsidR="003D6FF7" w:rsidRPr="003D6FF7" w:rsidRDefault="003D6FF7" w:rsidP="003D6FF7">
            <w:pPr>
              <w:numPr>
                <w:ilvl w:val="0"/>
                <w:numId w:val="43"/>
              </w:numPr>
              <w:rPr>
                <w:lang w:val="es-CO"/>
              </w:rPr>
            </w:pPr>
            <w:r w:rsidRPr="003D6FF7">
              <w:rPr>
                <w:lang w:val="es-CO"/>
              </w:rPr>
              <w:t>Implementador</w:t>
            </w:r>
          </w:p>
        </w:tc>
      </w:tr>
      <w:tr w:rsidR="003D6FF7" w:rsidRPr="003D6FF7" w:rsidTr="00733550">
        <w:trPr>
          <w:jc w:val="center"/>
        </w:trPr>
        <w:tc>
          <w:tcPr>
            <w:tcW w:w="2838" w:type="dxa"/>
            <w:shd w:val="clear" w:color="auto" w:fill="auto"/>
            <w:vAlign w:val="center"/>
          </w:tcPr>
          <w:p w:rsidR="003D6FF7" w:rsidRPr="003D6FF7" w:rsidRDefault="003D6FF7" w:rsidP="003D6FF7">
            <w:pPr>
              <w:rPr>
                <w:lang w:val="es-CO"/>
              </w:rPr>
            </w:pPr>
            <w:r w:rsidRPr="003D6FF7">
              <w:rPr>
                <w:lang w:val="es-CO"/>
              </w:rPr>
              <w:t>Fernando Bernate</w:t>
            </w:r>
          </w:p>
        </w:tc>
        <w:tc>
          <w:tcPr>
            <w:tcW w:w="6113" w:type="dxa"/>
            <w:vAlign w:val="center"/>
          </w:tcPr>
          <w:p w:rsidR="003D6FF7" w:rsidRPr="003D6FF7" w:rsidRDefault="003D6FF7" w:rsidP="003D6FF7">
            <w:pPr>
              <w:numPr>
                <w:ilvl w:val="0"/>
                <w:numId w:val="43"/>
              </w:numPr>
            </w:pPr>
            <w:r w:rsidRPr="003D6FF7">
              <w:t>Gestor de Proyecto</w:t>
            </w:r>
          </w:p>
          <w:p w:rsidR="003D6FF7" w:rsidRPr="003D6FF7" w:rsidRDefault="003D6FF7" w:rsidP="003D6FF7">
            <w:pPr>
              <w:numPr>
                <w:ilvl w:val="0"/>
                <w:numId w:val="43"/>
              </w:numPr>
              <w:rPr>
                <w:lang w:val="es-CO"/>
              </w:rPr>
            </w:pPr>
            <w:r w:rsidRPr="003D6FF7">
              <w:rPr>
                <w:lang w:val="es-CO"/>
              </w:rPr>
              <w:t>Analista de Procesos de Negocio</w:t>
            </w:r>
          </w:p>
          <w:p w:rsidR="003D6FF7" w:rsidRPr="003D6FF7" w:rsidRDefault="003D6FF7" w:rsidP="003D6FF7">
            <w:pPr>
              <w:numPr>
                <w:ilvl w:val="0"/>
                <w:numId w:val="43"/>
              </w:numPr>
              <w:rPr>
                <w:lang w:val="es-CO"/>
              </w:rPr>
            </w:pPr>
            <w:r w:rsidRPr="003D6FF7">
              <w:rPr>
                <w:lang w:val="es-CO"/>
              </w:rPr>
              <w:t>Diseñador de Negocio</w:t>
            </w:r>
          </w:p>
          <w:p w:rsidR="003D6FF7" w:rsidRPr="003D6FF7" w:rsidRDefault="003D6FF7" w:rsidP="003D6FF7">
            <w:pPr>
              <w:numPr>
                <w:ilvl w:val="0"/>
                <w:numId w:val="43"/>
              </w:numPr>
              <w:rPr>
                <w:lang w:val="es-CO"/>
              </w:rPr>
            </w:pPr>
            <w:r w:rsidRPr="003D6FF7">
              <w:rPr>
                <w:lang w:val="es-CO"/>
              </w:rPr>
              <w:t>Arquitecto de Software</w:t>
            </w:r>
          </w:p>
          <w:p w:rsidR="003D6FF7" w:rsidRPr="003D6FF7" w:rsidRDefault="003D6FF7" w:rsidP="003D6FF7">
            <w:pPr>
              <w:numPr>
                <w:ilvl w:val="0"/>
                <w:numId w:val="43"/>
              </w:numPr>
            </w:pPr>
            <w:r w:rsidRPr="003D6FF7">
              <w:t xml:space="preserve">Integrador </w:t>
            </w:r>
          </w:p>
          <w:p w:rsidR="003D6FF7" w:rsidRPr="003D6FF7" w:rsidRDefault="003D6FF7" w:rsidP="003D6FF7">
            <w:pPr>
              <w:numPr>
                <w:ilvl w:val="0"/>
                <w:numId w:val="43"/>
              </w:numPr>
            </w:pPr>
            <w:r w:rsidRPr="003D6FF7">
              <w:rPr>
                <w:lang w:val="es-CO"/>
              </w:rPr>
              <w:t>Implementador</w:t>
            </w:r>
          </w:p>
          <w:p w:rsidR="003D6FF7" w:rsidRPr="003D6FF7" w:rsidRDefault="003D6FF7" w:rsidP="003D6FF7">
            <w:pPr>
              <w:numPr>
                <w:ilvl w:val="0"/>
                <w:numId w:val="43"/>
              </w:numPr>
            </w:pPr>
            <w:r w:rsidRPr="003D6FF7">
              <w:rPr>
                <w:lang w:val="es-CO"/>
              </w:rPr>
              <w:t>Líder de Calidad</w:t>
            </w:r>
          </w:p>
        </w:tc>
      </w:tr>
      <w:tr w:rsidR="003D6FF7" w:rsidRPr="003D6FF7" w:rsidTr="00733550">
        <w:trPr>
          <w:jc w:val="center"/>
        </w:trPr>
        <w:tc>
          <w:tcPr>
            <w:tcW w:w="2838" w:type="dxa"/>
            <w:vAlign w:val="center"/>
          </w:tcPr>
          <w:p w:rsidR="003D6FF7" w:rsidRPr="003D6FF7" w:rsidRDefault="003D6FF7" w:rsidP="003D6FF7">
            <w:r w:rsidRPr="003D6FF7">
              <w:t>Nathaly González Montenegro.</w:t>
            </w:r>
          </w:p>
        </w:tc>
        <w:tc>
          <w:tcPr>
            <w:tcW w:w="6113" w:type="dxa"/>
            <w:vAlign w:val="center"/>
          </w:tcPr>
          <w:p w:rsidR="003D6FF7" w:rsidRPr="003D6FF7" w:rsidRDefault="003D6FF7" w:rsidP="003D6FF7">
            <w:pPr>
              <w:numPr>
                <w:ilvl w:val="0"/>
                <w:numId w:val="43"/>
              </w:numPr>
            </w:pPr>
            <w:r w:rsidRPr="003D6FF7">
              <w:t xml:space="preserve">Ingeniero de Procesos </w:t>
            </w:r>
          </w:p>
          <w:p w:rsidR="003D6FF7" w:rsidRPr="003D6FF7" w:rsidRDefault="003D6FF7" w:rsidP="003D6FF7">
            <w:pPr>
              <w:numPr>
                <w:ilvl w:val="0"/>
                <w:numId w:val="43"/>
              </w:numPr>
              <w:rPr>
                <w:lang w:val="es-CO"/>
              </w:rPr>
            </w:pPr>
            <w:r w:rsidRPr="003D6FF7">
              <w:rPr>
                <w:lang w:val="es-CO"/>
              </w:rPr>
              <w:t>Analista de Procesos de Negocio</w:t>
            </w:r>
          </w:p>
          <w:p w:rsidR="003D6FF7" w:rsidRPr="003D6FF7" w:rsidRDefault="003D6FF7" w:rsidP="003D6FF7">
            <w:pPr>
              <w:numPr>
                <w:ilvl w:val="0"/>
                <w:numId w:val="43"/>
              </w:numPr>
            </w:pPr>
            <w:r w:rsidRPr="003D6FF7">
              <w:t xml:space="preserve">Analista del Sistema </w:t>
            </w:r>
          </w:p>
          <w:p w:rsidR="003D6FF7" w:rsidRPr="003D6FF7" w:rsidRDefault="003D6FF7" w:rsidP="003D6FF7">
            <w:pPr>
              <w:numPr>
                <w:ilvl w:val="0"/>
                <w:numId w:val="43"/>
              </w:numPr>
              <w:rPr>
                <w:lang w:val="es-CO"/>
              </w:rPr>
            </w:pPr>
            <w:r w:rsidRPr="003D6FF7">
              <w:rPr>
                <w:lang w:val="es-CO"/>
              </w:rPr>
              <w:t>Arquitecto de Software</w:t>
            </w:r>
          </w:p>
          <w:p w:rsidR="003D6FF7" w:rsidRPr="003D6FF7" w:rsidRDefault="003D6FF7" w:rsidP="003D6FF7">
            <w:pPr>
              <w:numPr>
                <w:ilvl w:val="0"/>
                <w:numId w:val="43"/>
              </w:numPr>
            </w:pPr>
            <w:r w:rsidRPr="003D6FF7">
              <w:rPr>
                <w:lang w:val="es-CO"/>
              </w:rPr>
              <w:t>Implementador</w:t>
            </w:r>
          </w:p>
          <w:p w:rsidR="003D6FF7" w:rsidRPr="003D6FF7" w:rsidRDefault="003D6FF7" w:rsidP="003D6FF7">
            <w:pPr>
              <w:numPr>
                <w:ilvl w:val="0"/>
                <w:numId w:val="43"/>
              </w:numPr>
            </w:pPr>
            <w:r w:rsidRPr="003D6FF7">
              <w:rPr>
                <w:lang w:val="es-CO"/>
              </w:rPr>
              <w:lastRenderedPageBreak/>
              <w:t xml:space="preserve">Verificador </w:t>
            </w:r>
          </w:p>
          <w:p w:rsidR="003D6FF7" w:rsidRPr="003D6FF7" w:rsidRDefault="003D6FF7" w:rsidP="003D6FF7">
            <w:pPr>
              <w:numPr>
                <w:ilvl w:val="0"/>
                <w:numId w:val="43"/>
              </w:numPr>
            </w:pPr>
            <w:r w:rsidRPr="003D6FF7">
              <w:t>Analista de Pruebas</w:t>
            </w:r>
          </w:p>
        </w:tc>
      </w:tr>
      <w:tr w:rsidR="003D6FF7" w:rsidRPr="003D6FF7" w:rsidTr="00733550">
        <w:trPr>
          <w:jc w:val="center"/>
        </w:trPr>
        <w:tc>
          <w:tcPr>
            <w:tcW w:w="2838" w:type="dxa"/>
            <w:vAlign w:val="center"/>
          </w:tcPr>
          <w:p w:rsidR="003D6FF7" w:rsidRPr="003D6FF7" w:rsidRDefault="003D6FF7" w:rsidP="003D6FF7">
            <w:r w:rsidRPr="003D6FF7">
              <w:lastRenderedPageBreak/>
              <w:t>Nestor Bohórquez</w:t>
            </w:r>
          </w:p>
        </w:tc>
        <w:tc>
          <w:tcPr>
            <w:tcW w:w="6113" w:type="dxa"/>
            <w:vAlign w:val="center"/>
          </w:tcPr>
          <w:p w:rsidR="003D6FF7" w:rsidRPr="003D6FF7" w:rsidRDefault="003D6FF7" w:rsidP="003D6FF7">
            <w:pPr>
              <w:numPr>
                <w:ilvl w:val="0"/>
                <w:numId w:val="43"/>
              </w:numPr>
            </w:pPr>
            <w:r w:rsidRPr="003D6FF7">
              <w:t>Especialista en herramientas</w:t>
            </w:r>
          </w:p>
          <w:p w:rsidR="003D6FF7" w:rsidRPr="003D6FF7" w:rsidRDefault="003D6FF7" w:rsidP="003D6FF7">
            <w:pPr>
              <w:numPr>
                <w:ilvl w:val="0"/>
                <w:numId w:val="43"/>
              </w:numPr>
            </w:pPr>
            <w:r w:rsidRPr="003D6FF7">
              <w:t>Gestor de configuración</w:t>
            </w:r>
          </w:p>
          <w:p w:rsidR="003D6FF7" w:rsidRPr="003D6FF7" w:rsidRDefault="003D6FF7" w:rsidP="003D6FF7">
            <w:pPr>
              <w:numPr>
                <w:ilvl w:val="0"/>
                <w:numId w:val="43"/>
              </w:numPr>
            </w:pPr>
            <w:r w:rsidRPr="003D6FF7">
              <w:t>Revisor</w:t>
            </w:r>
          </w:p>
          <w:p w:rsidR="003D6FF7" w:rsidRPr="003D6FF7" w:rsidRDefault="003D6FF7" w:rsidP="003D6FF7">
            <w:pPr>
              <w:numPr>
                <w:ilvl w:val="0"/>
                <w:numId w:val="43"/>
              </w:numPr>
              <w:rPr>
                <w:lang w:val="es-CO"/>
              </w:rPr>
            </w:pPr>
            <w:r w:rsidRPr="003D6FF7">
              <w:rPr>
                <w:lang w:val="es-CO"/>
              </w:rPr>
              <w:t>Arquitecto de Software</w:t>
            </w:r>
          </w:p>
          <w:p w:rsidR="003D6FF7" w:rsidRPr="003D6FF7" w:rsidRDefault="003D6FF7" w:rsidP="003D6FF7">
            <w:pPr>
              <w:numPr>
                <w:ilvl w:val="0"/>
                <w:numId w:val="43"/>
              </w:numPr>
              <w:rPr>
                <w:lang w:val="es-ES"/>
              </w:rPr>
            </w:pPr>
            <w:r w:rsidRPr="003D6FF7">
              <w:rPr>
                <w:lang w:val="es-ES"/>
              </w:rPr>
              <w:t>Diseñador de base de datos</w:t>
            </w:r>
          </w:p>
          <w:p w:rsidR="003D6FF7" w:rsidRPr="003D6FF7" w:rsidRDefault="003D6FF7" w:rsidP="003D6FF7">
            <w:pPr>
              <w:numPr>
                <w:ilvl w:val="0"/>
                <w:numId w:val="43"/>
              </w:numPr>
            </w:pPr>
            <w:r w:rsidRPr="003D6FF7">
              <w:rPr>
                <w:lang w:val="es-CO"/>
              </w:rPr>
              <w:t>Implementador</w:t>
            </w:r>
          </w:p>
        </w:tc>
      </w:tr>
    </w:tbl>
    <w:p w:rsidR="005249E4" w:rsidRDefault="005249E4" w:rsidP="005249E4">
      <w:pPr>
        <w:rPr>
          <w:rFonts w:cs="Arial"/>
          <w:lang w:val="es-ES_tradnl"/>
        </w:rPr>
      </w:pPr>
    </w:p>
    <w:p w:rsidR="003D6FF7" w:rsidRPr="005249E4" w:rsidRDefault="003D6FF7" w:rsidP="005249E4">
      <w:pPr>
        <w:rPr>
          <w:rFonts w:cs="Arial"/>
          <w:lang w:val="es-ES_tradnl"/>
        </w:rPr>
      </w:pPr>
    </w:p>
    <w:p w:rsidR="005249E4" w:rsidRPr="005249E4" w:rsidRDefault="005249E4" w:rsidP="00596C68">
      <w:pPr>
        <w:pStyle w:val="Ttulo2"/>
        <w:rPr>
          <w:lang w:val="es-ES_tradnl"/>
        </w:rPr>
      </w:pPr>
      <w:bookmarkStart w:id="12" w:name="_Toc223495015"/>
      <w:bookmarkStart w:id="13" w:name="_Toc251421799"/>
      <w:r w:rsidRPr="005249E4">
        <w:rPr>
          <w:lang w:val="es-ES_tradnl"/>
        </w:rPr>
        <w:t>Asignación de Recursos</w:t>
      </w:r>
      <w:bookmarkEnd w:id="12"/>
      <w:bookmarkEnd w:id="13"/>
    </w:p>
    <w:p w:rsidR="005249E4" w:rsidRDefault="005249E4" w:rsidP="005249E4">
      <w:pPr>
        <w:rPr>
          <w:rFonts w:cs="Arial"/>
          <w:lang w:val="es-ES_tradnl"/>
        </w:rPr>
      </w:pPr>
    </w:p>
    <w:tbl>
      <w:tblPr>
        <w:tblW w:w="7840" w:type="dxa"/>
        <w:jc w:val="center"/>
        <w:tblInd w:w="58" w:type="dxa"/>
        <w:tblCellMar>
          <w:left w:w="70" w:type="dxa"/>
          <w:right w:w="70" w:type="dxa"/>
        </w:tblCellMar>
        <w:tblLook w:val="04A0"/>
      </w:tblPr>
      <w:tblGrid>
        <w:gridCol w:w="1200"/>
        <w:gridCol w:w="4160"/>
        <w:gridCol w:w="2480"/>
      </w:tblGrid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EDT</w:t>
            </w:r>
          </w:p>
        </w:tc>
        <w:tc>
          <w:tcPr>
            <w:tcW w:w="4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NOMBRE DE TAREA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RECURSO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Proyecto BAGS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FASE CONCEPTUALIZACIÓN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(Iteración 1 - C1)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Concebir un nuevo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9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Lanzamiento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Fernando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Bernate;Andres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Ramos;Nathaly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González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M;Nestor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Bohórquez</w:t>
            </w:r>
          </w:p>
        </w:tc>
      </w:tr>
      <w:tr w:rsidR="00733550" w:rsidRPr="00733550" w:rsidTr="00733550">
        <w:trPr>
          <w:trHeight w:val="100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Constituir 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Fernando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Bernate;Andres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Ramos;Nathaly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González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M;Nestor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1.1.1.1.3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Generar visión preliminar del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1.1.1.1.4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Identificar y valorar los riesgos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1.1.1.1.5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un caso de negocio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1.1.1.1.6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Planear el desarrollo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Preparar el entorno para 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1.1.1.2.1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Personalizar el proceso de desarrollo para 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1.1.1.2.2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Preparar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plantilllas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para 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lastRenderedPageBreak/>
              <w:t>1.1.1.2.3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Seleccionar e Instalar las Herramientas a utilizar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1.1.1.2.4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Configurar el entorno de gestión de la configuración (CM)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Evaluar estado empresarial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63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1.1.1.3.1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Evaluar el estado de la Organización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Andres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Ramos;Fernando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Bernate;Nathaly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1.1.1.3.2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Identificar los objetivos del negocio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1.1.1.3.3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Crear un vocabulario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comun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del negocio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103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1.1.1.3.4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Analisis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 la Arquitectura empresarial.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Andres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Ramos;Fernando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Bernate;Nathaly González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M;Nestor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Definir los planes del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Estimar tamaño del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Estimar esfuerzo del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1.1.1.4.1.3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la EDT del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1.1.1.4.1.4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el cronograma de actividades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1.1.1.4.1.5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Definir monitoreo y seguimiento del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el Plan de Gestión de Riesgos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el plan de pruebas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el plan de comunicaciones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el plan de aseguramiento de la calidad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Nathaly González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M;Nestor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Planificar fases e iteraciones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Planificar la configuración del proyecto y el control de cambios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1.1.1.4.8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Revisión de planificación del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la visión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1.1.1.5.1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Obtener solicitudes de los interesados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lastRenderedPageBreak/>
              <w:t>1.1.1.5.2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especificaciones de requerimientos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1.1.1.5.3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Desarrollar especificaciones suplementarias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1.1.1.5.4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Revision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 requerimientos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Andres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Ramos;Nestor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el modelo de Dominio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1.1.1.6.1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Elaborar el modelo conceptual del negocio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Andres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Ramos;Nestor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1.1.1.6.2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Documentar Reglas del negocio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(Iteración 2 - C2)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Revisar y completar los planes de proyecto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Actualizar el plan de manejo de riesgos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Actualizar Plan de iteraciones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Gestión y soporte continuo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1.1.2.2.1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Supervisar y controlar el proyecto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1.1.2.2.1.1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Monitorear el estado del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1.1.2.2.1.2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Monitorear Riesgos del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1.1.2.2.1.3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Manejo y resolución de problemas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Definición del Sistema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Especificar Requerimientos de Software (Actualización)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Especificar Requerimientos Suplementarios (Actualización)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Definir una arquitectura candidata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12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1.1.2.3.3.1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Analisis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 la Arquitectura empresarial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Andres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Ramos;Fernando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Bernate;Nathaly González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M;Nestor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Bohórquez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1.1.2.3.3.2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Desarrollar el Blue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print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Arquitecura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Conceptual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Andres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Ramos;Nestor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Perfeccionar la arquitectura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1.1.2.3.4.1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Identificar elementos de diseño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12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lastRenderedPageBreak/>
              <w:t>1.1.2.3.4.2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Identificar Servicios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Andres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Ramos;Fernando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Bernate;Nathaly González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M;Nestor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Bohórquez</w:t>
            </w:r>
          </w:p>
        </w:tc>
      </w:tr>
      <w:tr w:rsidR="00733550" w:rsidRPr="00733550" w:rsidTr="00733550">
        <w:trPr>
          <w:trHeight w:val="12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1.1.2.3.4.3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Elaborar los contratos de los servicios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Andres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Ramos;Fernando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Bernate;Nathaly González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M;Nestor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Bohórquez</w:t>
            </w:r>
          </w:p>
        </w:tc>
      </w:tr>
      <w:tr w:rsidR="00733550" w:rsidRPr="00733550" w:rsidTr="00733550">
        <w:trPr>
          <w:trHeight w:val="12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1.1.2.3.4.4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Clasificar los servicios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Andres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Ramos;Fernando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Bernate;Nathaly González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M;Nestor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Bohórquez</w:t>
            </w:r>
          </w:p>
        </w:tc>
      </w:tr>
      <w:tr w:rsidR="00733550" w:rsidRPr="00733550" w:rsidTr="00733550">
        <w:trPr>
          <w:trHeight w:val="9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1.1.2.3.4.5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Estructurar el modelo de implementación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Bernate;Nestor Bohórquez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1.1.2.3.4.6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Describir la arquitectura del tiempo de ejecución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1.1.2.3.4.7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Modelar Servicios Compuestos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69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1.1.2.3.4.8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Definir de la arquitectura física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Bohórquez;Fernando Bernate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Entrega de Artefactos Fase Conceptualización Iteración 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Documento de Lanzamiento (TSP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Info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y asignación de Roles)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Project Charter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Visión del Sistema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Lista de Riesgos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Caso de negocio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 Desarrollo de Software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Plantillas del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1.1.3.8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Glosario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1.1.3.9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Documento de Arquitectura Empresarial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1.1.3.10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lastRenderedPageBreak/>
              <w:t>1.1.3.11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 gestión de riesgos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1.1.3.12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 pruebas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1.1.3.13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 comunicaciones y resolución de problemas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1.1.3.14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 aseguramiento de calidad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1.1.3.15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 Iteraciones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1.1.3.16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 gestión de la configuración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1.1.3.17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Registro de revisiones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1.1.3.18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Seguimiento del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1.1.3.19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Lecciones aprendidas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1.1.3.20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Especificación de requerimientos de software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1.1.3.21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Especificaciones suplementarias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1.1.3.22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Modelo conceptual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1.1.3.23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Especificación de los Servicios Identificados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1.1.3.24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Modelado de los Servicio en BPEL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12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Sustentación del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Andres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Ramos;Fernando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Bernate;Nathaly González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M;Nestor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FASE ELABORACIÓN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1.2.1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(Iteración 1 - E1)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15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Capacitación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Ramos[20%];Fernando Bernate[20%];Nathaly González M[20%];Nestor Bohórquez[20%]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Fin de Capacitación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1.2.3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(Iteración 2 - E2)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Revisar y completar los planes de proyecto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Actualizar el plan de manejo de riesgos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Actualizar Plan de iteraciones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Gestión y soporte continuo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lastRenderedPageBreak/>
              <w:t>1.2.3.2.1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Supervisar y controlar el proyecto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1.2.3.2.1.1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Monitorear el estado del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1.2.3.2.1.2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Monitorear Riesgos del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1.2.3.2.1.3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Manejo y resolución de problemas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1.2.3.2.2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Gestionar líneas base y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releases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Perfeccionar la definición del sistema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Refinar Requerimientos de Software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Identificar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Stake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Holders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Especificar Requerimientos Suplementarios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12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Especificar Servicios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Kerlyn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Hans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Mariño;Fernando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Bernate;Nestor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Modelado de los servicios en BPEL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9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Refinar el Portafolio de Servicios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Kerlyn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Hans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Mariño;Fernando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Bernate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Definir glosario del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1.2.3.3.8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Disenar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modelo de clases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1.2.3.3.9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Disenar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modelo de base de datos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1.2.3.3.10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Documento arquitectura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1.2.3.3.11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 desarrollo de software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componentes [dentro del ámbito]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1.2.3.4.1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Servicios Legado (MOCK)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1.2.3.4.2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Servicios externos a la compañía (MOCK)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1.2.3.4.3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Servicios tipo Fachada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1.2.3.4.4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Servicios Tipo Entidad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1.2.3.4.5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Servicios Tipo Tarea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1.2.3.4.6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Servicios Adaptadores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1.2.3.4.7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Servicios de Infraestructura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lastRenderedPageBreak/>
              <w:t>1.2.3.5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Prueba y evaluación [dentro del ámbito]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9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1.2.3.5.1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Implementar la prueba de desarrollador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Kerlyn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Hans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Mariño;Nestor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1.2.3.5.2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Ejecutar pruebas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1.2.3.5.3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Determinar los resultados de la prueba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Planear la siguiente iteración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1.2.3.7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Lecciones aprendidas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Entrega de Artefactos Fase Elaboración  Iteración 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 gestión de riesgos (actualización)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 de Iteraciones (actualización)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Seguimiento del proyecto (actualización)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Lecciones aprendidas (actualización)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Registro de revisiones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Especificaciones suplementarias (actualización)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Especificación de requerimientos de software (actualización)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1.2.4.8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Documento de Arquitectura  Empresarial (actualización)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1.2.4.9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Documento de Arquitectura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1.2.4.10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Contratos de Servicios (actualización)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1.2.4.11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Resultado de pruebas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1.2.4.12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Glosario (actualización)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FASE CONSTRUCCIÓN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1.3.1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(Iteración 1 - C1)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Preparar el entorno para una iteración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Actualizar el plan de manejo de riesgos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Actualizar Plan de iteraciones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Gestión y soporte continuo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1.3.1.2.1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Supervisar y controlar el proyecto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1.3.1.2.1.1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Monitorear el estado del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lastRenderedPageBreak/>
              <w:t>1.3.1.2.1.2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Monitorear Riesgos del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1.3.1.2.1.3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Manejo y resolución de problemas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1.3.1.2.2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Gestionar líneas base y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releases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Kerlyn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Hans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Mariño</w:t>
            </w:r>
            <w:proofErr w:type="spellEnd"/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Perfeccionar la arquitectura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1.3.1.3.1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Identificar Motivadores de Negocio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1.3.1.3.2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Definir los Escenarios de Calidad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1.3.1.3.3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Definir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Arbol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 Utilidad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1.3.1.3.4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Definir Puntos de Vista Funcional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1.3.1.3.5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Definir Puntos de Vista de Despliegue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1.3.1.3.6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Definir Puntos de Vista de Información Estáticos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1.3.1.3.7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Definir Puntos de Vista de Información Dinámicos (OAGIS)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1.3.1.3.8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Refinar portafolio de servicios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Kerlyn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Hans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Mariño</w:t>
            </w:r>
            <w:proofErr w:type="spellEnd"/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1.3.1.3.9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Actualizar documento de arquitectura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Desarrollar componentes [dentro del ámbito]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1.3.1.4.1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Servicios Legado (MOCK)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1.3.1.4.2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Servicios externos a la compañía (MOCK)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1.3.1.4.3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Servicios Tipo Entidad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1.3.1.4.4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los Servicios Tipo Tarea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Integrar y Probar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1.3.1.5.1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Implementar la prueba de desarrollador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1.3.1.5.2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Ejecutar pruebas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1.3.1.5.3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Determinar los resultados de la prueba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1.3.1.6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Planear la siguiente iteración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1.3.2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(Iteración 2 - C2)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Preparar el entorno para una iteración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Actualizar el plan de manejo de riesgos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Actualizar Plan de iteraciones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Gestión y soporte continuo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1.3.2.2.1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Supervisar y controlar el proyecto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lastRenderedPageBreak/>
              <w:t>1.3.2.2.1.1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Monitorear el estado del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Kerlyn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Hans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Mariño</w:t>
            </w:r>
            <w:proofErr w:type="spellEnd"/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1.3.2.2.1.2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Monitorear Riesgos del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1.3.2.2.1.3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Manejo y resolución de problemas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1.3.2.2.2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Gestionar líneas base y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releases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Kerlyn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Hans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Mariño</w:t>
            </w:r>
            <w:proofErr w:type="spellEnd"/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Desarrollar componentes [dentro del ámbito]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1.3.2.3.1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Modelar el proceso BPM de Solicitud de Tarjeta de Crédito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1.3.2.3.2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Modelar el proceso BPM de Solicitud de Crédito de Consumo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1.3.2.3.3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Modelar el proceso BPM de Solicitud de Servicio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1.3.2.3.4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Modelar el proceso BPM de Solicitud Sobre el Producto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1.3.2.3.5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Modelar el proceso BPM de Solicitud Sobre la Cuenta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Kerlyn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Hans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Mariño</w:t>
            </w:r>
            <w:proofErr w:type="spellEnd"/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1.3.2.3.6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Reglas de Negocio para Solicitud de Tarjeta de Crédito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1.3.2.3.7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Reglas de Negocio para Solicitud de Crédito de Consumo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1.3.2.3.8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Reglas de Negocio para Solicitud de Servicio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1.3.2.3.9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Reglas de Negocio para Solicitud Sobre el Producto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1.3.2.3.10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Reglas de Negocio para Solicitud Sobre la Cuenta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Fernando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Bernate;Kerlyn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Hans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Mariño</w:t>
            </w:r>
            <w:proofErr w:type="spellEnd"/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Integrar y probar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1.3.2.4.1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Integrar los procesos con los servicios construidos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Andres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Ramos;Nestor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1.3.2.4.2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Definir pruebas de desarrollador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1.3.2.4.3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Ejecutar pruebas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12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lastRenderedPageBreak/>
              <w:t>1.3.2.4.4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Determinar los resultados de la prueba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Andres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Ramos;Fernando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Bernate;Nathaly González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M;Nestor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Planear la siguiente iteración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Informe Final Postmortem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Kerlyn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Hans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Mariño</w:t>
            </w:r>
            <w:proofErr w:type="spellEnd"/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1.3.2.7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Lecciones aprendidas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1.3.3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(Iteración 3 - C3)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1.3.3.1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Desarrollar mecanismos de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compensacion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1.3.3.2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Desarrollar mecanismos de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recuperacion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1.3.3.3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Desarrollar mecanismos de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integracion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con los sistema de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gestion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documental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1.3.3.4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Desarrollar mecanismos para garantizar la integridad de la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informacion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1.3.3.5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la capa de seguridad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1.3.3.5.1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Autorizacion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1.3.3.5.2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Autenticacion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1.3.3.5.3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Confiabilidad de la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informacion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Kerlyn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Hans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Mariño</w:t>
            </w:r>
            <w:proofErr w:type="spellEnd"/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1.3.3.6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Realizar y verificar las tareas de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Documentacion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del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codigo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Kerlyn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Hans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Mariño</w:t>
            </w:r>
            <w:proofErr w:type="spellEnd"/>
          </w:p>
        </w:tc>
      </w:tr>
      <w:tr w:rsidR="00733550" w:rsidRPr="00733550" w:rsidTr="00733550">
        <w:trPr>
          <w:trHeight w:val="9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1.3.3.7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Implementar bus de servicios empresariales e integrarlo con el sistema actual.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FASE TRANSICIÓN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1.4.1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(Iteración 1 - T1)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Preparar el entorno para una iteración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Actualizar el plan de manejo de riesgos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Actualizar Plan de iteraciones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Supervisar y controlar 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1.4.1.2.1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Monitorear el estado del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1.4.1.2.2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Monitorear Riesgos del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1.4.1.2.3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Manejo y resolución de problemas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lastRenderedPageBreak/>
              <w:t>1.4.1.3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Corregir los defectos Restantes, Estabilizar la aplicación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Kerlyn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Hans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Mariño</w:t>
            </w:r>
            <w:proofErr w:type="spellEnd"/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Integrar y probar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1.4.1.4.1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Integrar los procesos con los servicios construidos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Andres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Ramos;Nestor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1.4.1.4.2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Definir pruebas de desarrollador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1.4.1.4.3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Ejecutar pruebas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12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1.4.1.4.4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Determinar los resultados de la prueba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Andres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Ramos;Fernando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Bernate;Nathaly González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M;Nestor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1.4.1.5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Planear el despliegue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Fernando Bernate</w:t>
            </w:r>
          </w:p>
        </w:tc>
      </w:tr>
      <w:tr w:rsidR="00733550" w:rsidRPr="00733550" w:rsidTr="00733550">
        <w:trPr>
          <w:trHeight w:val="6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 material de soporte [dentro del ámbito]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Realizar la prueba de aceptación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1.4.1.8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Producto de prueba de versión beta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Nestor Bohórquez</w:t>
            </w:r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1.4.1.9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Crear el producto para el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release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</w:t>
            </w:r>
          </w:p>
        </w:tc>
      </w:tr>
      <w:tr w:rsidR="00733550" w:rsidRPr="00733550" w:rsidTr="00733550">
        <w:trPr>
          <w:trHeight w:val="15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1.4.1.10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Concluir el proyecto y Realizar el Postmortem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Andres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Ramos;Fernando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Bernate;Nathaly González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M;Nestor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Bohórquez;Kerlyn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Hans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Mariño</w:t>
            </w:r>
            <w:proofErr w:type="spellEnd"/>
          </w:p>
        </w:tc>
      </w:tr>
      <w:tr w:rsidR="00733550" w:rsidRPr="00733550" w:rsidTr="00733550">
        <w:trPr>
          <w:trHeight w:val="15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1.4.1.11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Sustentar el Proyecto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Andres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Ramos;Fernando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Bernate;Nathaly González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M;Nestor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Bohórquez;Kerlyn</w:t>
            </w:r>
            <w:proofErr w:type="spellEnd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Hans </w:t>
            </w:r>
            <w:proofErr w:type="spellStart"/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Mariño</w:t>
            </w:r>
            <w:proofErr w:type="spellEnd"/>
          </w:p>
        </w:tc>
      </w:tr>
      <w:tr w:rsidR="00733550" w:rsidRPr="00733550" w:rsidTr="0073355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1.4.1.12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Informe final Postmortem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Nathaly González M</w:t>
            </w:r>
          </w:p>
        </w:tc>
      </w:tr>
      <w:tr w:rsidR="00733550" w:rsidRPr="00733550" w:rsidTr="00733550">
        <w:trPr>
          <w:trHeight w:val="15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1.4.1.13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Lecciones aprendidas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3550" w:rsidRPr="00733550" w:rsidRDefault="00733550" w:rsidP="007335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733550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Andres Ramos[38%];Fernando Bernate[38%];Nathaly González M[38%];Nestor Bohórquez[38%]</w:t>
            </w:r>
          </w:p>
        </w:tc>
      </w:tr>
    </w:tbl>
    <w:p w:rsidR="00666DE9" w:rsidRPr="00733550" w:rsidRDefault="00666DE9" w:rsidP="005249E4">
      <w:pPr>
        <w:rPr>
          <w:rFonts w:cs="Arial"/>
          <w:lang w:val="es-CO"/>
        </w:rPr>
      </w:pPr>
    </w:p>
    <w:p w:rsidR="005249E4" w:rsidRPr="005249E4" w:rsidRDefault="005249E4" w:rsidP="00596C68">
      <w:pPr>
        <w:pStyle w:val="Ttulo1"/>
        <w:jc w:val="center"/>
        <w:rPr>
          <w:lang w:val="es-ES_tradnl"/>
        </w:rPr>
      </w:pPr>
      <w:bookmarkStart w:id="14" w:name="_Toc223495016"/>
      <w:bookmarkStart w:id="15" w:name="_Toc251421800"/>
      <w:r w:rsidRPr="005249E4">
        <w:rPr>
          <w:lang w:val="es-ES_tradnl"/>
        </w:rPr>
        <w:lastRenderedPageBreak/>
        <w:t>CRITERIOS DE EVALUACIÓN</w:t>
      </w:r>
      <w:bookmarkEnd w:id="14"/>
      <w:bookmarkEnd w:id="15"/>
    </w:p>
    <w:p w:rsidR="00596C68" w:rsidRPr="005249E4" w:rsidRDefault="00596C68" w:rsidP="005249E4">
      <w:pPr>
        <w:rPr>
          <w:rFonts w:cs="Arial"/>
          <w:lang w:val="es-ES_tradnl"/>
        </w:rPr>
      </w:pPr>
    </w:p>
    <w:p w:rsidR="005249E4" w:rsidRPr="005249E4" w:rsidRDefault="005249E4" w:rsidP="00596C68">
      <w:pPr>
        <w:pStyle w:val="Ttulo2"/>
        <w:rPr>
          <w:lang w:val="es-ES_tradnl"/>
        </w:rPr>
      </w:pPr>
      <w:bookmarkStart w:id="16" w:name="_Toc223495017"/>
      <w:bookmarkStart w:id="17" w:name="_Toc251421801"/>
      <w:r w:rsidRPr="005249E4">
        <w:rPr>
          <w:lang w:val="es-ES_tradnl"/>
        </w:rPr>
        <w:t>De Tiempo</w:t>
      </w:r>
      <w:bookmarkEnd w:id="16"/>
      <w:bookmarkEnd w:id="17"/>
    </w:p>
    <w:p w:rsidR="005249E4" w:rsidRDefault="005249E4" w:rsidP="005249E4">
      <w:pPr>
        <w:rPr>
          <w:rFonts w:cs="Arial"/>
          <w:lang w:val="es-ES_tradnl"/>
        </w:rPr>
      </w:pPr>
      <w:r w:rsidRPr="005249E4">
        <w:rPr>
          <w:rFonts w:cs="Arial"/>
          <w:lang w:val="es-ES_tradnl"/>
        </w:rPr>
        <w:t>Cumplimiento de los tiempos propuestos en el cronograma.</w:t>
      </w:r>
    </w:p>
    <w:p w:rsidR="00CD12AD" w:rsidRPr="005249E4" w:rsidRDefault="00CD12AD" w:rsidP="005249E4">
      <w:pPr>
        <w:rPr>
          <w:rFonts w:cs="Arial"/>
          <w:lang w:val="es-ES_tradnl"/>
        </w:rPr>
      </w:pPr>
    </w:p>
    <w:p w:rsidR="005249E4" w:rsidRPr="005249E4" w:rsidRDefault="005249E4" w:rsidP="00596C68">
      <w:pPr>
        <w:pStyle w:val="Ttulo2"/>
        <w:rPr>
          <w:lang w:val="es-ES_tradnl"/>
        </w:rPr>
      </w:pPr>
      <w:bookmarkStart w:id="18" w:name="_Toc223495018"/>
      <w:bookmarkStart w:id="19" w:name="_Toc251421802"/>
      <w:r w:rsidRPr="005249E4">
        <w:rPr>
          <w:lang w:val="es-ES_tradnl"/>
        </w:rPr>
        <w:t>De Entrega</w:t>
      </w:r>
      <w:bookmarkEnd w:id="18"/>
      <w:bookmarkEnd w:id="19"/>
    </w:p>
    <w:p w:rsidR="005249E4" w:rsidRDefault="005249E4" w:rsidP="00685309">
      <w:pPr>
        <w:rPr>
          <w:rFonts w:cs="Arial"/>
          <w:lang w:val="es-ES_tradnl"/>
        </w:rPr>
      </w:pPr>
      <w:r w:rsidRPr="005249E4">
        <w:rPr>
          <w:rFonts w:cs="Arial"/>
          <w:lang w:val="es-ES_tradnl"/>
        </w:rPr>
        <w:t xml:space="preserve">Cumplimiento de los entregables </w:t>
      </w:r>
      <w:r w:rsidR="003256D3">
        <w:rPr>
          <w:rFonts w:cs="Arial"/>
          <w:lang w:val="es-ES_tradnl"/>
        </w:rPr>
        <w:t xml:space="preserve">con excelente calidad por </w:t>
      </w:r>
      <w:r w:rsidRPr="005249E4">
        <w:rPr>
          <w:rFonts w:cs="Arial"/>
          <w:lang w:val="es-ES_tradnl"/>
        </w:rPr>
        <w:t>cada fase.</w:t>
      </w:r>
    </w:p>
    <w:sectPr w:rsidR="005249E4" w:rsidSect="00000625">
      <w:type w:val="continuous"/>
      <w:pgSz w:w="12240" w:h="15840" w:code="1"/>
      <w:pgMar w:top="1701" w:right="1480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D50" w:rsidRDefault="007F4D50">
      <w:pPr>
        <w:spacing w:line="240" w:lineRule="auto"/>
      </w:pPr>
      <w:r>
        <w:separator/>
      </w:r>
    </w:p>
  </w:endnote>
  <w:endnote w:type="continuationSeparator" w:id="0">
    <w:p w:rsidR="007F4D50" w:rsidRDefault="007F4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D50" w:rsidRDefault="007F4D5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F4D50" w:rsidRDefault="007F4D50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325"/>
      <w:gridCol w:w="2999"/>
    </w:tblGrid>
    <w:tr w:rsidR="007F4D50" w:rsidRPr="00D63E81" w:rsidTr="00FE02B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4D50" w:rsidRPr="00D63E81" w:rsidRDefault="007F4D50">
          <w:pPr>
            <w:ind w:right="360"/>
            <w:rPr>
              <w:sz w:val="16"/>
              <w:szCs w:val="16"/>
              <w:lang w:val="es-CO"/>
            </w:rPr>
          </w:pPr>
          <w:r w:rsidRPr="00D63E81">
            <w:rPr>
              <w:sz w:val="16"/>
              <w:szCs w:val="16"/>
              <w:lang w:val="es-CO"/>
            </w:rPr>
            <w:t>Confidencial</w:t>
          </w:r>
        </w:p>
      </w:tc>
      <w:tc>
        <w:tcPr>
          <w:tcW w:w="3325" w:type="dxa"/>
          <w:tcBorders>
            <w:top w:val="nil"/>
            <w:left w:val="nil"/>
            <w:bottom w:val="nil"/>
            <w:right w:val="nil"/>
          </w:tcBorders>
        </w:tcPr>
        <w:p w:rsidR="007F4D50" w:rsidRPr="00D63E81" w:rsidRDefault="007F4D50">
          <w:pPr>
            <w:jc w:val="center"/>
            <w:rPr>
              <w:sz w:val="16"/>
              <w:szCs w:val="16"/>
              <w:lang w:val="es-CO"/>
            </w:rPr>
          </w:pPr>
          <w:r w:rsidRPr="00D63E81">
            <w:rPr>
              <w:sz w:val="16"/>
              <w:szCs w:val="16"/>
              <w:lang w:val="es-CO"/>
            </w:rPr>
            <w:sym w:font="Symbol" w:char="F0D3"/>
          </w:r>
          <w:fldSimple w:instr=" DOCPROPERTY &quot;Company&quot;  \* MERGEFORMAT ">
            <w:r>
              <w:rPr>
                <w:sz w:val="16"/>
                <w:szCs w:val="16"/>
                <w:lang w:val="es-CO"/>
              </w:rPr>
              <w:t>EASY Software &amp; Innovation</w:t>
            </w:r>
          </w:fldSimple>
          <w:r w:rsidRPr="00D63E81">
            <w:rPr>
              <w:sz w:val="16"/>
              <w:szCs w:val="16"/>
              <w:lang w:val="es-CO"/>
            </w:rPr>
            <w:t xml:space="preserve">, </w:t>
          </w:r>
          <w:r w:rsidRPr="00D63E81">
            <w:rPr>
              <w:sz w:val="16"/>
              <w:szCs w:val="16"/>
              <w:lang w:val="es-CO"/>
            </w:rPr>
            <w:fldChar w:fldCharType="begin"/>
          </w:r>
          <w:r w:rsidRPr="00D63E81">
            <w:rPr>
              <w:sz w:val="16"/>
              <w:szCs w:val="16"/>
              <w:lang w:val="es-CO"/>
            </w:rPr>
            <w:instrText xml:space="preserve"> DATE \@ "yyyy" </w:instrText>
          </w:r>
          <w:r w:rsidRPr="00D63E81">
            <w:rPr>
              <w:sz w:val="16"/>
              <w:szCs w:val="16"/>
              <w:lang w:val="es-CO"/>
            </w:rPr>
            <w:fldChar w:fldCharType="separate"/>
          </w:r>
          <w:r>
            <w:rPr>
              <w:noProof/>
              <w:sz w:val="16"/>
              <w:szCs w:val="16"/>
              <w:lang w:val="es-CO"/>
            </w:rPr>
            <w:t>2010</w:t>
          </w:r>
          <w:r w:rsidRPr="00D63E81">
            <w:rPr>
              <w:sz w:val="16"/>
              <w:szCs w:val="16"/>
              <w:lang w:val="es-CO"/>
            </w:rPr>
            <w:fldChar w:fldCharType="end"/>
          </w:r>
        </w:p>
      </w:tc>
      <w:tc>
        <w:tcPr>
          <w:tcW w:w="2999" w:type="dxa"/>
          <w:tcBorders>
            <w:top w:val="nil"/>
            <w:left w:val="nil"/>
            <w:bottom w:val="nil"/>
            <w:right w:val="nil"/>
          </w:tcBorders>
        </w:tcPr>
        <w:p w:rsidR="007F4D50" w:rsidRPr="00D63E81" w:rsidRDefault="007F4D50" w:rsidP="00FE02B4">
          <w:pPr>
            <w:jc w:val="right"/>
            <w:rPr>
              <w:sz w:val="16"/>
              <w:szCs w:val="16"/>
              <w:lang w:val="es-CO"/>
            </w:rPr>
          </w:pPr>
          <w:r w:rsidRPr="00D63E81">
            <w:rPr>
              <w:sz w:val="16"/>
              <w:szCs w:val="16"/>
              <w:lang w:val="es-CO"/>
            </w:rPr>
            <w:t xml:space="preserve">Página </w:t>
          </w:r>
          <w:r w:rsidRPr="00D63E81">
            <w:rPr>
              <w:rStyle w:val="Nmerodepgina"/>
              <w:sz w:val="16"/>
              <w:szCs w:val="16"/>
              <w:lang w:val="es-CO"/>
            </w:rPr>
            <w:fldChar w:fldCharType="begin"/>
          </w:r>
          <w:r w:rsidRPr="00D63E81">
            <w:rPr>
              <w:rStyle w:val="Nmerodepgina"/>
              <w:sz w:val="16"/>
              <w:szCs w:val="16"/>
              <w:lang w:val="es-CO"/>
            </w:rPr>
            <w:instrText xml:space="preserve"> PAGE </w:instrText>
          </w:r>
          <w:r w:rsidRPr="00D63E81">
            <w:rPr>
              <w:rStyle w:val="Nmerodepgina"/>
              <w:sz w:val="16"/>
              <w:szCs w:val="16"/>
              <w:lang w:val="es-CO"/>
            </w:rPr>
            <w:fldChar w:fldCharType="separate"/>
          </w:r>
          <w:r w:rsidR="002B2F7A">
            <w:rPr>
              <w:rStyle w:val="Nmerodepgina"/>
              <w:noProof/>
              <w:sz w:val="16"/>
              <w:szCs w:val="16"/>
              <w:lang w:val="es-CO"/>
            </w:rPr>
            <w:t>2</w:t>
          </w:r>
          <w:r w:rsidRPr="00D63E81">
            <w:rPr>
              <w:rStyle w:val="Nmerodepgina"/>
              <w:sz w:val="16"/>
              <w:szCs w:val="16"/>
              <w:lang w:val="es-CO"/>
            </w:rPr>
            <w:fldChar w:fldCharType="end"/>
          </w:r>
          <w:r w:rsidRPr="00D63E81">
            <w:rPr>
              <w:rStyle w:val="Nmerodepgina"/>
              <w:sz w:val="16"/>
              <w:szCs w:val="16"/>
              <w:lang w:val="es-CO"/>
            </w:rPr>
            <w:t xml:space="preserve"> de </w:t>
          </w:r>
          <w:fldSimple w:instr=" NUMPAGES  \* MERGEFORMAT ">
            <w:r w:rsidR="002B2F7A" w:rsidRPr="002B2F7A">
              <w:rPr>
                <w:rStyle w:val="Nmerodepgina"/>
                <w:noProof/>
                <w:lang w:val="es-CO"/>
              </w:rPr>
              <w:t>26</w:t>
            </w:r>
          </w:fldSimple>
        </w:p>
      </w:tc>
    </w:tr>
  </w:tbl>
  <w:p w:rsidR="007F4D50" w:rsidRPr="00D63E81" w:rsidRDefault="007F4D50" w:rsidP="0053361C">
    <w:pPr>
      <w:pStyle w:val="Ttulo"/>
      <w:jc w:val="right"/>
      <w:rPr>
        <w:rFonts w:cs="Arial"/>
        <w:b w:val="0"/>
        <w:sz w:val="16"/>
        <w:szCs w:val="16"/>
        <w:lang w:val="es-CO"/>
      </w:rPr>
    </w:pPr>
    <w:fldSimple w:instr=" SUBJECT  \* MERGEFORMAT ">
      <w:r w:rsidRPr="00417B9C">
        <w:rPr>
          <w:rFonts w:cs="Arial"/>
          <w:b w:val="0"/>
          <w:sz w:val="16"/>
          <w:szCs w:val="16"/>
          <w:lang w:val="es-CO"/>
        </w:rPr>
        <w:t>Gestión Solicitudes Banco de</w:t>
      </w:r>
      <w:r w:rsidRPr="00417B9C">
        <w:rPr>
          <w:b w:val="0"/>
          <w:sz w:val="16"/>
          <w:szCs w:val="16"/>
          <w:lang w:val="es-CO"/>
        </w:rPr>
        <w:t xml:space="preserve"> los Alpes - BAGS</w:t>
      </w:r>
    </w:fldSimple>
    <w:r w:rsidRPr="00D63E81">
      <w:rPr>
        <w:rFonts w:cs="Arial"/>
        <w:b w:val="0"/>
        <w:sz w:val="16"/>
        <w:szCs w:val="16"/>
        <w:lang w:val="es-CO"/>
      </w:rPr>
      <w:t>/</w:t>
    </w:r>
    <w:fldSimple w:instr=" TITLE  \* MERGEFORMAT ">
      <w:r w:rsidRPr="00417B9C">
        <w:rPr>
          <w:rFonts w:cs="Arial"/>
          <w:b w:val="0"/>
          <w:sz w:val="16"/>
          <w:szCs w:val="16"/>
          <w:lang w:val="es-CO"/>
        </w:rPr>
        <w:t>Plan de Iteraciones</w:t>
      </w:r>
    </w:fldSimple>
    <w:r w:rsidRPr="00D63E81">
      <w:rPr>
        <w:rFonts w:cs="Arial"/>
        <w:b w:val="0"/>
        <w:sz w:val="16"/>
        <w:szCs w:val="16"/>
        <w:lang w:val="es-CO"/>
      </w:rPr>
      <w:t xml:space="preserve">/V </w:t>
    </w:r>
    <w:sdt>
      <w:sdtPr>
        <w:rPr>
          <w:rFonts w:cs="Arial"/>
          <w:b w:val="0"/>
          <w:sz w:val="16"/>
          <w:szCs w:val="16"/>
          <w:lang w:val="es-CO"/>
        </w:rPr>
        <w:alias w:val="Estado"/>
        <w:id w:val="82655698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rPr>
            <w:rFonts w:cs="Arial"/>
            <w:b w:val="0"/>
            <w:sz w:val="16"/>
            <w:szCs w:val="16"/>
            <w:lang w:val="es-CO"/>
          </w:rPr>
          <w:t>2.3</w:t>
        </w:r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D50" w:rsidRDefault="007F4D5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D50" w:rsidRDefault="007F4D50">
      <w:pPr>
        <w:spacing w:line="240" w:lineRule="auto"/>
      </w:pPr>
      <w:r>
        <w:separator/>
      </w:r>
    </w:p>
  </w:footnote>
  <w:footnote w:type="continuationSeparator" w:id="0">
    <w:p w:rsidR="007F4D50" w:rsidRDefault="007F4D5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D50" w:rsidRDefault="007F4D50">
    <w:pPr>
      <w:rPr>
        <w:sz w:val="24"/>
      </w:rPr>
    </w:pPr>
  </w:p>
  <w:p w:rsidR="007F4D50" w:rsidRDefault="007F4D50">
    <w:pPr>
      <w:pBdr>
        <w:top w:val="single" w:sz="6" w:space="1" w:color="auto"/>
      </w:pBdr>
      <w:rPr>
        <w:sz w:val="24"/>
      </w:rPr>
    </w:pPr>
  </w:p>
  <w:p w:rsidR="007F4D50" w:rsidRDefault="007F4D50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 w:rsidRPr="00417B9C">
        <w:rPr>
          <w:b/>
          <w:sz w:val="36"/>
        </w:rPr>
        <w:t>EASY Software &amp; Innovation</w:t>
      </w:r>
    </w:fldSimple>
  </w:p>
  <w:p w:rsidR="007F4D50" w:rsidRDefault="007F4D50">
    <w:pPr>
      <w:pBdr>
        <w:bottom w:val="single" w:sz="6" w:space="1" w:color="auto"/>
      </w:pBdr>
      <w:jc w:val="right"/>
      <w:rPr>
        <w:sz w:val="24"/>
      </w:rPr>
    </w:pPr>
  </w:p>
  <w:p w:rsidR="007F4D50" w:rsidRDefault="007F4D50" w:rsidP="0050672D">
    <w:pPr>
      <w:pStyle w:val="Encabezado"/>
      <w:jc w:val="center"/>
    </w:pPr>
    <w:r w:rsidRPr="0050672D"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2238375</wp:posOffset>
          </wp:positionH>
          <wp:positionV relativeFrom="paragraph">
            <wp:posOffset>833755</wp:posOffset>
          </wp:positionV>
          <wp:extent cx="1476375" cy="1495425"/>
          <wp:effectExtent l="19050" t="0" r="9525" b="0"/>
          <wp:wrapNone/>
          <wp:docPr id="3" name="Imagen 2" descr="E:\Mis documentos\ECOS\logoEAS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Mis documentos\ECOS\logoEASY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1495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/>
    </w:tblPr>
    <w:tblGrid>
      <w:gridCol w:w="2797"/>
      <w:gridCol w:w="3920"/>
      <w:gridCol w:w="2558"/>
    </w:tblGrid>
    <w:tr w:rsidR="007F4D50" w:rsidRPr="00D63E81" w:rsidTr="002D15E8">
      <w:trPr>
        <w:cantSplit/>
        <w:trHeight w:val="681"/>
      </w:trPr>
      <w:tc>
        <w:tcPr>
          <w:tcW w:w="1508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F4D50" w:rsidRPr="00D63E81" w:rsidRDefault="007F4D50" w:rsidP="002D15E8">
          <w:pPr>
            <w:pStyle w:val="Encabezado"/>
            <w:jc w:val="center"/>
            <w:rPr>
              <w:rFonts w:cs="Arial"/>
              <w:b/>
              <w:color w:val="0000FF"/>
              <w:sz w:val="22"/>
              <w:szCs w:val="22"/>
              <w:lang w:val="es-CO"/>
            </w:rPr>
          </w:pPr>
          <w:r w:rsidRPr="00D63E81">
            <w:rPr>
              <w:rFonts w:cs="Arial"/>
              <w:b/>
              <w:noProof/>
              <w:color w:val="0000FF"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-4445</wp:posOffset>
                </wp:positionV>
                <wp:extent cx="1472565" cy="1492250"/>
                <wp:effectExtent l="19050" t="0" r="0" b="0"/>
                <wp:wrapNone/>
                <wp:docPr id="2" name="Imagen 2" descr="E:\Mis documentos\ECOS\logoEAS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:\Mis documentos\ECOS\logoEAS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2565" cy="149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7F4D50" w:rsidRPr="00D63E81" w:rsidRDefault="007F4D50" w:rsidP="002D15E8">
          <w:pPr>
            <w:rPr>
              <w:b/>
              <w:sz w:val="22"/>
              <w:szCs w:val="22"/>
              <w:lang w:val="es-CO"/>
            </w:rPr>
          </w:pPr>
        </w:p>
        <w:p w:rsidR="007F4D50" w:rsidRPr="00D63E81" w:rsidRDefault="007F4D50" w:rsidP="002D15E8">
          <w:pPr>
            <w:rPr>
              <w:b/>
              <w:sz w:val="22"/>
              <w:szCs w:val="22"/>
              <w:lang w:val="es-CO"/>
            </w:rPr>
          </w:pPr>
        </w:p>
        <w:p w:rsidR="007F4D50" w:rsidRPr="00D63E81" w:rsidRDefault="007F4D50" w:rsidP="002D15E8">
          <w:pPr>
            <w:rPr>
              <w:b/>
              <w:sz w:val="22"/>
              <w:szCs w:val="22"/>
              <w:lang w:val="es-CO"/>
            </w:rPr>
          </w:pPr>
        </w:p>
        <w:p w:rsidR="007F4D50" w:rsidRPr="00D63E81" w:rsidRDefault="007F4D50" w:rsidP="002D15E8">
          <w:pPr>
            <w:rPr>
              <w:b/>
              <w:sz w:val="22"/>
              <w:szCs w:val="22"/>
              <w:lang w:val="es-CO"/>
            </w:rPr>
          </w:pPr>
        </w:p>
        <w:p w:rsidR="007F4D50" w:rsidRPr="00D63E81" w:rsidRDefault="007F4D50" w:rsidP="002D15E8">
          <w:pPr>
            <w:rPr>
              <w:b/>
              <w:sz w:val="22"/>
              <w:szCs w:val="22"/>
              <w:lang w:val="es-CO"/>
            </w:rPr>
          </w:pPr>
        </w:p>
        <w:p w:rsidR="007F4D50" w:rsidRPr="00D63E81" w:rsidRDefault="007F4D50" w:rsidP="002D15E8">
          <w:pPr>
            <w:rPr>
              <w:b/>
              <w:sz w:val="22"/>
              <w:szCs w:val="22"/>
              <w:lang w:val="es-CO"/>
            </w:rPr>
          </w:pPr>
        </w:p>
        <w:p w:rsidR="007F4D50" w:rsidRPr="00D63E81" w:rsidRDefault="007F4D50" w:rsidP="002D15E8">
          <w:pPr>
            <w:rPr>
              <w:b/>
              <w:sz w:val="22"/>
              <w:szCs w:val="22"/>
              <w:lang w:val="es-CO"/>
            </w:rPr>
          </w:pPr>
        </w:p>
        <w:p w:rsidR="007F4D50" w:rsidRPr="00D63E81" w:rsidRDefault="007F4D50" w:rsidP="002D15E8">
          <w:pPr>
            <w:rPr>
              <w:b/>
              <w:sz w:val="22"/>
              <w:szCs w:val="22"/>
              <w:lang w:val="es-CO"/>
            </w:rPr>
          </w:pPr>
        </w:p>
        <w:p w:rsidR="007F4D50" w:rsidRPr="00D63E81" w:rsidRDefault="007F4D50" w:rsidP="002D15E8">
          <w:pPr>
            <w:rPr>
              <w:b/>
              <w:sz w:val="22"/>
              <w:szCs w:val="22"/>
              <w:lang w:val="es-CO"/>
            </w:rPr>
          </w:pPr>
        </w:p>
      </w:tc>
      <w:tc>
        <w:tcPr>
          <w:tcW w:w="2113" w:type="pct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F4D50" w:rsidRPr="00D63E81" w:rsidRDefault="007F4D50" w:rsidP="002D15E8">
          <w:pPr>
            <w:pStyle w:val="Encabezado"/>
            <w:jc w:val="center"/>
            <w:rPr>
              <w:rFonts w:cs="Arial"/>
              <w:b/>
              <w:sz w:val="22"/>
              <w:szCs w:val="22"/>
              <w:lang w:val="es-CO"/>
            </w:rPr>
          </w:pPr>
        </w:p>
        <w:p w:rsidR="007F4D50" w:rsidRPr="00D63E81" w:rsidRDefault="007F4D50" w:rsidP="002D15E8">
          <w:pPr>
            <w:pStyle w:val="Encabezado"/>
            <w:jc w:val="center"/>
            <w:rPr>
              <w:rFonts w:cs="Arial"/>
              <w:b/>
              <w:sz w:val="22"/>
              <w:szCs w:val="22"/>
              <w:lang w:val="es-CO"/>
            </w:rPr>
          </w:pPr>
          <w:fldSimple w:instr=" TITLE  \* MERGEFORMAT ">
            <w:r w:rsidRPr="00417B9C">
              <w:rPr>
                <w:rFonts w:cs="Arial"/>
                <w:b/>
                <w:sz w:val="22"/>
                <w:szCs w:val="22"/>
                <w:lang w:val="es-CO"/>
              </w:rPr>
              <w:t>Plan de Iteraciones</w:t>
            </w:r>
          </w:fldSimple>
        </w:p>
        <w:p w:rsidR="007F4D50" w:rsidRPr="00D63E81" w:rsidRDefault="007F4D50" w:rsidP="002D15E8">
          <w:pPr>
            <w:pStyle w:val="Encabezado"/>
            <w:jc w:val="center"/>
            <w:rPr>
              <w:rFonts w:cs="Arial"/>
              <w:b/>
              <w:sz w:val="22"/>
              <w:szCs w:val="22"/>
              <w:lang w:val="es-CO"/>
            </w:rPr>
          </w:pPr>
        </w:p>
      </w:tc>
      <w:tc>
        <w:tcPr>
          <w:tcW w:w="1379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F4D50" w:rsidRPr="00D63E81" w:rsidRDefault="007F4D50" w:rsidP="002D15E8">
          <w:pPr>
            <w:pBdr>
              <w:bottom w:val="single" w:sz="6" w:space="1" w:color="auto"/>
            </w:pBdr>
            <w:jc w:val="center"/>
            <w:rPr>
              <w:rFonts w:cs="Arial"/>
              <w:b/>
              <w:sz w:val="22"/>
              <w:szCs w:val="22"/>
              <w:lang w:val="es-CO"/>
            </w:rPr>
          </w:pPr>
          <w:fldSimple w:instr=" DOCPROPERTY &quot;Company&quot;  \* MERGEFORMAT ">
            <w:r>
              <w:rPr>
                <w:b/>
                <w:sz w:val="22"/>
                <w:szCs w:val="22"/>
                <w:lang w:val="es-CO"/>
              </w:rPr>
              <w:t>EASY Software &amp; Innovation</w:t>
            </w:r>
          </w:fldSimple>
        </w:p>
      </w:tc>
    </w:tr>
    <w:tr w:rsidR="007F4D50" w:rsidRPr="00D63E81" w:rsidTr="002D15E8">
      <w:trPr>
        <w:cantSplit/>
        <w:trHeight w:val="394"/>
      </w:trPr>
      <w:tc>
        <w:tcPr>
          <w:tcW w:w="1508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7F4D50" w:rsidRPr="00D63E81" w:rsidRDefault="007F4D50" w:rsidP="00C370E8">
          <w:pPr>
            <w:pStyle w:val="Encabezado"/>
            <w:jc w:val="center"/>
            <w:rPr>
              <w:rFonts w:cs="Arial"/>
              <w:b/>
              <w:sz w:val="22"/>
              <w:szCs w:val="22"/>
              <w:lang w:val="es-CO"/>
            </w:rPr>
          </w:pPr>
          <w:r w:rsidRPr="00D63E81">
            <w:rPr>
              <w:rFonts w:cs="Arial"/>
              <w:b/>
              <w:sz w:val="22"/>
              <w:szCs w:val="22"/>
              <w:lang w:val="es-CO"/>
            </w:rPr>
            <w:t xml:space="preserve">Fecha: </w:t>
          </w:r>
          <w:r>
            <w:rPr>
              <w:rFonts w:cs="Arial"/>
              <w:b/>
              <w:sz w:val="22"/>
              <w:szCs w:val="22"/>
              <w:lang w:val="es-CO"/>
            </w:rPr>
            <w:t>09-01-2010</w:t>
          </w:r>
        </w:p>
      </w:tc>
      <w:tc>
        <w:tcPr>
          <w:tcW w:w="2113" w:type="pct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F4D50" w:rsidRPr="00D63E81" w:rsidRDefault="007F4D50" w:rsidP="002D15E8">
          <w:pPr>
            <w:pStyle w:val="Encabezado"/>
            <w:jc w:val="center"/>
            <w:rPr>
              <w:rFonts w:cs="Arial"/>
              <w:b/>
              <w:sz w:val="22"/>
              <w:szCs w:val="22"/>
              <w:lang w:val="es-CO"/>
            </w:rPr>
          </w:pPr>
        </w:p>
      </w:tc>
      <w:tc>
        <w:tcPr>
          <w:tcW w:w="1379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F4D50" w:rsidRPr="00D63E81" w:rsidRDefault="007F4D50" w:rsidP="002D15E8">
          <w:pPr>
            <w:pStyle w:val="Encabezado"/>
            <w:jc w:val="center"/>
            <w:rPr>
              <w:rFonts w:cs="Arial"/>
              <w:b/>
              <w:sz w:val="22"/>
              <w:szCs w:val="22"/>
              <w:lang w:val="es-CO"/>
            </w:rPr>
          </w:pPr>
          <w:r w:rsidRPr="00D63E81">
            <w:rPr>
              <w:rFonts w:cs="Arial"/>
              <w:b/>
              <w:sz w:val="22"/>
              <w:szCs w:val="22"/>
              <w:lang w:val="es-CO"/>
            </w:rPr>
            <w:t xml:space="preserve">Página </w:t>
          </w:r>
          <w:r w:rsidRPr="00D63E81">
            <w:rPr>
              <w:rStyle w:val="Nmerodepgina"/>
              <w:rFonts w:cs="Arial"/>
              <w:b/>
              <w:sz w:val="22"/>
              <w:szCs w:val="22"/>
              <w:lang w:val="es-CO"/>
            </w:rPr>
            <w:fldChar w:fldCharType="begin"/>
          </w:r>
          <w:r w:rsidRPr="00D63E81">
            <w:rPr>
              <w:rStyle w:val="Nmerodepgina"/>
              <w:rFonts w:cs="Arial"/>
              <w:b/>
              <w:sz w:val="22"/>
              <w:szCs w:val="22"/>
              <w:lang w:val="es-CO"/>
            </w:rPr>
            <w:instrText xml:space="preserve"> PAGE </w:instrText>
          </w:r>
          <w:r w:rsidRPr="00D63E81">
            <w:rPr>
              <w:rStyle w:val="Nmerodepgina"/>
              <w:rFonts w:cs="Arial"/>
              <w:b/>
              <w:sz w:val="22"/>
              <w:szCs w:val="22"/>
              <w:lang w:val="es-CO"/>
            </w:rPr>
            <w:fldChar w:fldCharType="separate"/>
          </w:r>
          <w:r w:rsidR="002B2F7A">
            <w:rPr>
              <w:rStyle w:val="Nmerodepgina"/>
              <w:rFonts w:cs="Arial"/>
              <w:b/>
              <w:noProof/>
              <w:sz w:val="22"/>
              <w:szCs w:val="22"/>
              <w:lang w:val="es-CO"/>
            </w:rPr>
            <w:t>2</w:t>
          </w:r>
          <w:r w:rsidRPr="00D63E81">
            <w:rPr>
              <w:rStyle w:val="Nmerodepgina"/>
              <w:rFonts w:cs="Arial"/>
              <w:b/>
              <w:sz w:val="22"/>
              <w:szCs w:val="22"/>
              <w:lang w:val="es-CO"/>
            </w:rPr>
            <w:fldChar w:fldCharType="end"/>
          </w:r>
          <w:r w:rsidRPr="00D63E81">
            <w:rPr>
              <w:rStyle w:val="Nmerodepgina"/>
              <w:rFonts w:cs="Arial"/>
              <w:b/>
              <w:sz w:val="22"/>
              <w:szCs w:val="22"/>
              <w:lang w:val="es-CO"/>
            </w:rPr>
            <w:t xml:space="preserve"> de </w:t>
          </w:r>
          <w:r w:rsidRPr="00D63E81">
            <w:rPr>
              <w:rStyle w:val="Nmerodepgina"/>
              <w:rFonts w:cs="Arial"/>
              <w:b/>
              <w:sz w:val="22"/>
              <w:szCs w:val="22"/>
              <w:lang w:val="es-CO"/>
            </w:rPr>
            <w:fldChar w:fldCharType="begin"/>
          </w:r>
          <w:r w:rsidRPr="00D63E81">
            <w:rPr>
              <w:rStyle w:val="Nmerodepgina"/>
              <w:rFonts w:cs="Arial"/>
              <w:b/>
              <w:sz w:val="22"/>
              <w:szCs w:val="22"/>
              <w:lang w:val="es-CO"/>
            </w:rPr>
            <w:instrText xml:space="preserve"> NUMPAGES </w:instrText>
          </w:r>
          <w:r w:rsidRPr="00D63E81">
            <w:rPr>
              <w:rStyle w:val="Nmerodepgina"/>
              <w:rFonts w:cs="Arial"/>
              <w:b/>
              <w:sz w:val="22"/>
              <w:szCs w:val="22"/>
              <w:lang w:val="es-CO"/>
            </w:rPr>
            <w:fldChar w:fldCharType="separate"/>
          </w:r>
          <w:r w:rsidR="002B2F7A">
            <w:rPr>
              <w:rStyle w:val="Nmerodepgina"/>
              <w:rFonts w:cs="Arial"/>
              <w:b/>
              <w:noProof/>
              <w:sz w:val="22"/>
              <w:szCs w:val="22"/>
              <w:lang w:val="es-CO"/>
            </w:rPr>
            <w:t>26</w:t>
          </w:r>
          <w:r w:rsidRPr="00D63E81">
            <w:rPr>
              <w:rStyle w:val="Nmerodepgina"/>
              <w:rFonts w:cs="Arial"/>
              <w:b/>
              <w:sz w:val="22"/>
              <w:szCs w:val="22"/>
              <w:lang w:val="es-CO"/>
            </w:rPr>
            <w:fldChar w:fldCharType="end"/>
          </w:r>
        </w:p>
      </w:tc>
    </w:tr>
  </w:tbl>
  <w:p w:rsidR="007F4D50" w:rsidRPr="00132A44" w:rsidRDefault="007F4D50">
    <w:pPr>
      <w:pStyle w:val="Encabezado"/>
      <w:rPr>
        <w:lang w:val="es-CO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D50" w:rsidRDefault="007F4D5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E41168"/>
    <w:multiLevelType w:val="hybridMultilevel"/>
    <w:tmpl w:val="051E93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E41B1B"/>
    <w:multiLevelType w:val="hybridMultilevel"/>
    <w:tmpl w:val="3F109A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AC0C2F"/>
    <w:multiLevelType w:val="hybridMultilevel"/>
    <w:tmpl w:val="2AD8F2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2D5184"/>
    <w:multiLevelType w:val="hybridMultilevel"/>
    <w:tmpl w:val="1556CFC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4C26163"/>
    <w:multiLevelType w:val="hybridMultilevel"/>
    <w:tmpl w:val="9F22491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1">
    <w:nsid w:val="2D170A40"/>
    <w:multiLevelType w:val="hybridMultilevel"/>
    <w:tmpl w:val="BED21E4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A7E3A67"/>
    <w:multiLevelType w:val="hybridMultilevel"/>
    <w:tmpl w:val="A39AEB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63222B4"/>
    <w:multiLevelType w:val="multilevel"/>
    <w:tmpl w:val="156C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46C0672C"/>
    <w:multiLevelType w:val="hybridMultilevel"/>
    <w:tmpl w:val="BD02A6C2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6E9151E"/>
    <w:multiLevelType w:val="hybridMultilevel"/>
    <w:tmpl w:val="C574A2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8713FA"/>
    <w:multiLevelType w:val="hybridMultilevel"/>
    <w:tmpl w:val="2EC834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A444EDC"/>
    <w:multiLevelType w:val="hybridMultilevel"/>
    <w:tmpl w:val="05747DD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DB11AA8"/>
    <w:multiLevelType w:val="hybridMultilevel"/>
    <w:tmpl w:val="A4B8C4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DD27A86"/>
    <w:multiLevelType w:val="hybridMultilevel"/>
    <w:tmpl w:val="E2B6E702"/>
    <w:lvl w:ilvl="0" w:tplc="8E609B5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4E1EB9"/>
    <w:multiLevelType w:val="hybridMultilevel"/>
    <w:tmpl w:val="96C0C174"/>
    <w:lvl w:ilvl="0" w:tplc="50380BE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0A00504"/>
    <w:multiLevelType w:val="hybridMultilevel"/>
    <w:tmpl w:val="B1766B4C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29A3FBB"/>
    <w:multiLevelType w:val="hybridMultilevel"/>
    <w:tmpl w:val="5108FC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5656C25"/>
    <w:multiLevelType w:val="hybridMultilevel"/>
    <w:tmpl w:val="3AA08CE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6A97DFC"/>
    <w:multiLevelType w:val="hybridMultilevel"/>
    <w:tmpl w:val="24AA01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F583835"/>
    <w:multiLevelType w:val="hybridMultilevel"/>
    <w:tmpl w:val="F2A2E898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40"/>
  </w:num>
  <w:num w:numId="5">
    <w:abstractNumId w:val="27"/>
  </w:num>
  <w:num w:numId="6">
    <w:abstractNumId w:val="2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7"/>
  </w:num>
  <w:num w:numId="10">
    <w:abstractNumId w:val="4"/>
  </w:num>
  <w:num w:numId="11">
    <w:abstractNumId w:val="16"/>
  </w:num>
  <w:num w:numId="12">
    <w:abstractNumId w:val="14"/>
  </w:num>
  <w:num w:numId="13">
    <w:abstractNumId w:val="36"/>
  </w:num>
  <w:num w:numId="14">
    <w:abstractNumId w:val="13"/>
  </w:num>
  <w:num w:numId="15">
    <w:abstractNumId w:val="8"/>
  </w:num>
  <w:num w:numId="16">
    <w:abstractNumId w:val="34"/>
  </w:num>
  <w:num w:numId="17">
    <w:abstractNumId w:val="24"/>
  </w:num>
  <w:num w:numId="18">
    <w:abstractNumId w:val="9"/>
  </w:num>
  <w:num w:numId="19">
    <w:abstractNumId w:val="18"/>
  </w:num>
  <w:num w:numId="20">
    <w:abstractNumId w:val="12"/>
  </w:num>
  <w:num w:numId="21">
    <w:abstractNumId w:val="32"/>
  </w:num>
  <w:num w:numId="22">
    <w:abstractNumId w:val="31"/>
  </w:num>
  <w:num w:numId="23">
    <w:abstractNumId w:val="22"/>
  </w:num>
  <w:num w:numId="24">
    <w:abstractNumId w:val="19"/>
  </w:num>
  <w:num w:numId="25">
    <w:abstractNumId w:val="23"/>
  </w:num>
  <w:num w:numId="26">
    <w:abstractNumId w:val="25"/>
  </w:num>
  <w:num w:numId="27">
    <w:abstractNumId w:val="11"/>
  </w:num>
  <w:num w:numId="28">
    <w:abstractNumId w:val="10"/>
  </w:num>
  <w:num w:numId="29">
    <w:abstractNumId w:val="33"/>
  </w:num>
  <w:num w:numId="30">
    <w:abstractNumId w:val="20"/>
  </w:num>
  <w:num w:numId="31">
    <w:abstractNumId w:val="41"/>
  </w:num>
  <w:num w:numId="32">
    <w:abstractNumId w:val="30"/>
  </w:num>
  <w:num w:numId="33">
    <w:abstractNumId w:val="6"/>
  </w:num>
  <w:num w:numId="34">
    <w:abstractNumId w:val="28"/>
  </w:num>
  <w:num w:numId="35">
    <w:abstractNumId w:val="35"/>
  </w:num>
  <w:num w:numId="36">
    <w:abstractNumId w:val="38"/>
  </w:num>
  <w:num w:numId="37">
    <w:abstractNumId w:val="5"/>
  </w:num>
  <w:num w:numId="38">
    <w:abstractNumId w:val="21"/>
  </w:num>
  <w:num w:numId="39">
    <w:abstractNumId w:val="3"/>
  </w:num>
  <w:num w:numId="40">
    <w:abstractNumId w:val="17"/>
  </w:num>
  <w:num w:numId="41">
    <w:abstractNumId w:val="7"/>
  </w:num>
  <w:num w:numId="42">
    <w:abstractNumId w:val="39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attachedTemplate r:id="rId1"/>
  <w:stylePaneFormatFilter w:val="3F01"/>
  <w:mailMerge>
    <w:mainDocumentType w:val="formLetters"/>
    <w:dataType w:val="textFile"/>
    <w:activeRecord w:val="-1"/>
  </w:mailMerge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/>
  <w:rsids>
    <w:rsidRoot w:val="001E1594"/>
    <w:rsid w:val="00000625"/>
    <w:rsid w:val="00031416"/>
    <w:rsid w:val="00075C68"/>
    <w:rsid w:val="000A4FD2"/>
    <w:rsid w:val="000B6981"/>
    <w:rsid w:val="000C17B9"/>
    <w:rsid w:val="000C28EE"/>
    <w:rsid w:val="00132A44"/>
    <w:rsid w:val="00192BA5"/>
    <w:rsid w:val="001B36A3"/>
    <w:rsid w:val="001C7879"/>
    <w:rsid w:val="001E1594"/>
    <w:rsid w:val="001E7857"/>
    <w:rsid w:val="00207531"/>
    <w:rsid w:val="0021588D"/>
    <w:rsid w:val="002B2F7A"/>
    <w:rsid w:val="002D15E8"/>
    <w:rsid w:val="0032204F"/>
    <w:rsid w:val="003256D3"/>
    <w:rsid w:val="003415A3"/>
    <w:rsid w:val="003D04CF"/>
    <w:rsid w:val="003D3A8C"/>
    <w:rsid w:val="003D6FF7"/>
    <w:rsid w:val="003E5BFE"/>
    <w:rsid w:val="00403123"/>
    <w:rsid w:val="0041595A"/>
    <w:rsid w:val="00417B9C"/>
    <w:rsid w:val="00435333"/>
    <w:rsid w:val="00465241"/>
    <w:rsid w:val="004A5B2A"/>
    <w:rsid w:val="004B15F0"/>
    <w:rsid w:val="004B7551"/>
    <w:rsid w:val="004D66BC"/>
    <w:rsid w:val="0050435A"/>
    <w:rsid w:val="0050672D"/>
    <w:rsid w:val="00513131"/>
    <w:rsid w:val="005249E4"/>
    <w:rsid w:val="0053361C"/>
    <w:rsid w:val="0059593B"/>
    <w:rsid w:val="00596C68"/>
    <w:rsid w:val="005D258B"/>
    <w:rsid w:val="006179EB"/>
    <w:rsid w:val="006528A8"/>
    <w:rsid w:val="00663D23"/>
    <w:rsid w:val="00666DE9"/>
    <w:rsid w:val="00685309"/>
    <w:rsid w:val="0072311B"/>
    <w:rsid w:val="00733550"/>
    <w:rsid w:val="00770487"/>
    <w:rsid w:val="007D6636"/>
    <w:rsid w:val="007F4D50"/>
    <w:rsid w:val="007F4DB3"/>
    <w:rsid w:val="0083350D"/>
    <w:rsid w:val="008505B2"/>
    <w:rsid w:val="0087239F"/>
    <w:rsid w:val="0087420E"/>
    <w:rsid w:val="008A2CB0"/>
    <w:rsid w:val="008D4B6F"/>
    <w:rsid w:val="009478E1"/>
    <w:rsid w:val="00965B9A"/>
    <w:rsid w:val="009A003A"/>
    <w:rsid w:val="009B1BD6"/>
    <w:rsid w:val="009C08B6"/>
    <w:rsid w:val="009C0BE9"/>
    <w:rsid w:val="009C7900"/>
    <w:rsid w:val="009E12D9"/>
    <w:rsid w:val="00A90179"/>
    <w:rsid w:val="00A941FE"/>
    <w:rsid w:val="00AA3031"/>
    <w:rsid w:val="00AA4045"/>
    <w:rsid w:val="00AA6B6E"/>
    <w:rsid w:val="00AE356C"/>
    <w:rsid w:val="00B3067B"/>
    <w:rsid w:val="00B45FC3"/>
    <w:rsid w:val="00B50DDC"/>
    <w:rsid w:val="00B73338"/>
    <w:rsid w:val="00BA7AC9"/>
    <w:rsid w:val="00C30677"/>
    <w:rsid w:val="00C370E8"/>
    <w:rsid w:val="00C415AD"/>
    <w:rsid w:val="00C46D51"/>
    <w:rsid w:val="00C55C13"/>
    <w:rsid w:val="00C56667"/>
    <w:rsid w:val="00CA6987"/>
    <w:rsid w:val="00CD12AD"/>
    <w:rsid w:val="00CE528C"/>
    <w:rsid w:val="00D34E1E"/>
    <w:rsid w:val="00D63E81"/>
    <w:rsid w:val="00D6651E"/>
    <w:rsid w:val="00D73478"/>
    <w:rsid w:val="00DD6C58"/>
    <w:rsid w:val="00DE4DAC"/>
    <w:rsid w:val="00E13E2E"/>
    <w:rsid w:val="00E950D6"/>
    <w:rsid w:val="00EB179B"/>
    <w:rsid w:val="00EB76AC"/>
    <w:rsid w:val="00EC4569"/>
    <w:rsid w:val="00ED6D67"/>
    <w:rsid w:val="00F011AC"/>
    <w:rsid w:val="00F05ABD"/>
    <w:rsid w:val="00F07724"/>
    <w:rsid w:val="00F130EC"/>
    <w:rsid w:val="00F13292"/>
    <w:rsid w:val="00F2528F"/>
    <w:rsid w:val="00F2740C"/>
    <w:rsid w:val="00F51A4E"/>
    <w:rsid w:val="00F633C5"/>
    <w:rsid w:val="00FC537C"/>
    <w:rsid w:val="00FE0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0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D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E12D9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9E12D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E12D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9E12D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E12D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E12D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E12D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9E12D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E12D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E12D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9E12D9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locked/>
    <w:rsid w:val="005249E4"/>
    <w:rPr>
      <w:b/>
      <w:sz w:val="36"/>
      <w:lang w:val="en-US" w:eastAsia="en-US"/>
    </w:rPr>
  </w:style>
  <w:style w:type="paragraph" w:styleId="Subttulo">
    <w:name w:val="Subtitle"/>
    <w:basedOn w:val="Normal"/>
    <w:qFormat/>
    <w:rsid w:val="009E12D9"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rsid w:val="009E12D9"/>
    <w:pPr>
      <w:ind w:left="900" w:hanging="900"/>
    </w:pPr>
  </w:style>
  <w:style w:type="paragraph" w:styleId="TDC1">
    <w:name w:val="toc 1"/>
    <w:basedOn w:val="Normal"/>
    <w:next w:val="Normal"/>
    <w:uiPriority w:val="39"/>
    <w:qFormat/>
    <w:rsid w:val="009E12D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qFormat/>
    <w:rsid w:val="009E12D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qFormat/>
    <w:rsid w:val="009E12D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link w:val="EncabezadoCar"/>
    <w:rsid w:val="009E12D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0625"/>
    <w:rPr>
      <w:lang w:val="en-US" w:eastAsia="en-US"/>
    </w:rPr>
  </w:style>
  <w:style w:type="paragraph" w:styleId="Piedepgina">
    <w:name w:val="footer"/>
    <w:basedOn w:val="Normal"/>
    <w:rsid w:val="009E12D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E12D9"/>
  </w:style>
  <w:style w:type="paragraph" w:customStyle="1" w:styleId="Bullet1">
    <w:name w:val="Bullet1"/>
    <w:basedOn w:val="Normal"/>
    <w:rsid w:val="009E12D9"/>
    <w:pPr>
      <w:ind w:left="720" w:hanging="432"/>
    </w:pPr>
  </w:style>
  <w:style w:type="paragraph" w:customStyle="1" w:styleId="Bullet2">
    <w:name w:val="Bullet2"/>
    <w:basedOn w:val="Normal"/>
    <w:rsid w:val="009E12D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E12D9"/>
    <w:pPr>
      <w:keepLines/>
      <w:spacing w:after="120"/>
    </w:pPr>
  </w:style>
  <w:style w:type="paragraph" w:styleId="Textoindependiente">
    <w:name w:val="Body Text"/>
    <w:basedOn w:val="Normal"/>
    <w:rsid w:val="009E12D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9E12D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9E12D9"/>
    <w:rPr>
      <w:sz w:val="20"/>
      <w:vertAlign w:val="superscript"/>
    </w:rPr>
  </w:style>
  <w:style w:type="paragraph" w:styleId="Textonotapie">
    <w:name w:val="footnote text"/>
    <w:basedOn w:val="Normal"/>
    <w:semiHidden/>
    <w:rsid w:val="009E12D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E12D9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rsid w:val="009E12D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E12D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E12D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9E12D9"/>
    <w:pPr>
      <w:ind w:left="600"/>
    </w:pPr>
  </w:style>
  <w:style w:type="paragraph" w:styleId="TDC5">
    <w:name w:val="toc 5"/>
    <w:basedOn w:val="Normal"/>
    <w:next w:val="Normal"/>
    <w:autoRedefine/>
    <w:semiHidden/>
    <w:rsid w:val="009E12D9"/>
    <w:pPr>
      <w:ind w:left="800"/>
    </w:pPr>
  </w:style>
  <w:style w:type="paragraph" w:styleId="TDC6">
    <w:name w:val="toc 6"/>
    <w:basedOn w:val="Normal"/>
    <w:next w:val="Normal"/>
    <w:autoRedefine/>
    <w:semiHidden/>
    <w:rsid w:val="009E12D9"/>
    <w:pPr>
      <w:ind w:left="1000"/>
    </w:pPr>
  </w:style>
  <w:style w:type="paragraph" w:styleId="TDC7">
    <w:name w:val="toc 7"/>
    <w:basedOn w:val="Normal"/>
    <w:next w:val="Normal"/>
    <w:autoRedefine/>
    <w:semiHidden/>
    <w:rsid w:val="009E12D9"/>
    <w:pPr>
      <w:ind w:left="1200"/>
    </w:pPr>
  </w:style>
  <w:style w:type="paragraph" w:styleId="TDC8">
    <w:name w:val="toc 8"/>
    <w:basedOn w:val="Normal"/>
    <w:next w:val="Normal"/>
    <w:autoRedefine/>
    <w:semiHidden/>
    <w:rsid w:val="009E12D9"/>
    <w:pPr>
      <w:ind w:left="1400"/>
    </w:pPr>
  </w:style>
  <w:style w:type="paragraph" w:styleId="TDC9">
    <w:name w:val="toc 9"/>
    <w:basedOn w:val="Normal"/>
    <w:next w:val="Normal"/>
    <w:autoRedefine/>
    <w:semiHidden/>
    <w:rsid w:val="009E12D9"/>
    <w:pPr>
      <w:ind w:left="1600"/>
    </w:pPr>
  </w:style>
  <w:style w:type="paragraph" w:styleId="Textoindependiente2">
    <w:name w:val="Body Text 2"/>
    <w:basedOn w:val="Normal"/>
    <w:rsid w:val="009E12D9"/>
    <w:rPr>
      <w:i/>
      <w:color w:val="0000FF"/>
    </w:rPr>
  </w:style>
  <w:style w:type="paragraph" w:styleId="Sangradetextonormal">
    <w:name w:val="Body Text Indent"/>
    <w:basedOn w:val="Normal"/>
    <w:rsid w:val="009E12D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E12D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E12D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E12D9"/>
    <w:pPr>
      <w:spacing w:after="120"/>
    </w:pPr>
    <w:rPr>
      <w:i/>
      <w:color w:val="0000FF"/>
    </w:rPr>
  </w:style>
  <w:style w:type="character" w:styleId="Hipervnculo">
    <w:name w:val="Hyperlink"/>
    <w:basedOn w:val="Fuentedeprrafopredeter"/>
    <w:uiPriority w:val="99"/>
    <w:rsid w:val="009E12D9"/>
    <w:rPr>
      <w:color w:val="0000FF"/>
      <w:u w:val="single"/>
    </w:rPr>
  </w:style>
  <w:style w:type="paragraph" w:styleId="Textodeglobo">
    <w:name w:val="Balloon Text"/>
    <w:basedOn w:val="Normal"/>
    <w:link w:val="TextodegloboCar"/>
    <w:semiHidden/>
    <w:unhideWhenUsed/>
    <w:rsid w:val="004031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123"/>
    <w:rPr>
      <w:rFonts w:ascii="Tahoma" w:hAnsi="Tahoma" w:cs="Tahoma"/>
      <w:sz w:val="16"/>
      <w:szCs w:val="16"/>
      <w:lang w:val="en-US" w:eastAsia="en-US"/>
    </w:rPr>
  </w:style>
  <w:style w:type="paragraph" w:customStyle="1" w:styleId="TextoTabla">
    <w:name w:val="Texto Tabla"/>
    <w:basedOn w:val="Normal"/>
    <w:rsid w:val="00D34E1E"/>
    <w:pPr>
      <w:widowControl/>
      <w:spacing w:line="240" w:lineRule="auto"/>
    </w:pPr>
    <w:rPr>
      <w:sz w:val="24"/>
      <w:szCs w:val="24"/>
      <w:lang w:val="es-CO" w:eastAsia="es-ES"/>
    </w:rPr>
  </w:style>
  <w:style w:type="character" w:styleId="Textodelmarcadordeposicin">
    <w:name w:val="Placeholder Text"/>
    <w:basedOn w:val="Fuentedeprrafopredeter"/>
    <w:uiPriority w:val="99"/>
    <w:semiHidden/>
    <w:rsid w:val="00663D23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7704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0487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0487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04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0487"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0062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031416"/>
    <w:pPr>
      <w:widowControl/>
      <w:spacing w:after="200" w:line="276" w:lineRule="auto"/>
      <w:ind w:left="720"/>
      <w:contextualSpacing/>
    </w:pPr>
    <w:rPr>
      <w:rFonts w:eastAsiaTheme="minorHAnsi" w:cs="Arial"/>
      <w:sz w:val="22"/>
      <w:szCs w:val="22"/>
      <w:lang w:val="es-CO"/>
    </w:rPr>
  </w:style>
  <w:style w:type="table" w:styleId="Tablaconcuadrcula">
    <w:name w:val="Table Grid"/>
    <w:basedOn w:val="Tablanormal"/>
    <w:rsid w:val="005249E4"/>
    <w:rPr>
      <w:rFonts w:ascii="Times New Roman" w:hAnsi="Times New Roman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">
    <w:name w:val="Car"/>
    <w:basedOn w:val="Normal"/>
    <w:rsid w:val="005249E4"/>
    <w:pPr>
      <w:widowControl/>
      <w:spacing w:after="160" w:line="240" w:lineRule="exact"/>
    </w:pPr>
    <w:rPr>
      <w:rFonts w:ascii="Verdana" w:hAnsi="Verdana"/>
      <w:szCs w:val="24"/>
      <w:lang w:val="es-ES_tradnl"/>
    </w:rPr>
  </w:style>
  <w:style w:type="paragraph" w:customStyle="1" w:styleId="CarCarCarCarCarCarCar">
    <w:name w:val="Car Car Car Car Car Car Car"/>
    <w:basedOn w:val="Normal"/>
    <w:rsid w:val="005249E4"/>
    <w:pPr>
      <w:widowControl/>
      <w:spacing w:after="160" w:line="240" w:lineRule="exact"/>
    </w:pPr>
    <w:rPr>
      <w:rFonts w:ascii="Verdana" w:hAnsi="Verdana"/>
      <w:szCs w:val="24"/>
      <w:lang w:val="es-ES_tradnl"/>
    </w:rPr>
  </w:style>
  <w:style w:type="paragraph" w:customStyle="1" w:styleId="Blockquote">
    <w:name w:val="Blockquote"/>
    <w:basedOn w:val="Normal"/>
    <w:rsid w:val="005249E4"/>
    <w:pPr>
      <w:widowControl/>
      <w:spacing w:before="100" w:after="100" w:line="240" w:lineRule="auto"/>
      <w:ind w:left="360" w:right="360"/>
    </w:pPr>
    <w:rPr>
      <w:rFonts w:ascii="Times New Roman" w:hAnsi="Times New Roman"/>
      <w:snapToGrid w:val="0"/>
      <w:sz w:val="24"/>
      <w:lang w:val="en-CA"/>
    </w:rPr>
  </w:style>
  <w:style w:type="paragraph" w:customStyle="1" w:styleId="Car2">
    <w:name w:val="Car2"/>
    <w:basedOn w:val="Normal"/>
    <w:rsid w:val="005249E4"/>
    <w:pPr>
      <w:widowControl/>
      <w:spacing w:after="160" w:line="240" w:lineRule="exact"/>
    </w:pPr>
    <w:rPr>
      <w:rFonts w:ascii="Verdana" w:hAnsi="Verdana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4B15F0"/>
    <w:rPr>
      <w:color w:val="800080"/>
      <w:u w:val="single"/>
    </w:rPr>
  </w:style>
  <w:style w:type="paragraph" w:customStyle="1" w:styleId="xl65">
    <w:name w:val="xl65"/>
    <w:basedOn w:val="Normal"/>
    <w:rsid w:val="004B15F0"/>
    <w:pPr>
      <w:widowControl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4B15F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CO" w:eastAsia="es-CO"/>
    </w:rPr>
  </w:style>
  <w:style w:type="paragraph" w:customStyle="1" w:styleId="xl67">
    <w:name w:val="xl67"/>
    <w:basedOn w:val="Normal"/>
    <w:rsid w:val="004B15F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CO" w:eastAsia="es-CO"/>
    </w:rPr>
  </w:style>
  <w:style w:type="paragraph" w:customStyle="1" w:styleId="xl68">
    <w:name w:val="xl68"/>
    <w:basedOn w:val="Normal"/>
    <w:rsid w:val="004B15F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s-CO" w:eastAsia="es-CO"/>
    </w:rPr>
  </w:style>
  <w:style w:type="paragraph" w:customStyle="1" w:styleId="xl70">
    <w:name w:val="xl70"/>
    <w:basedOn w:val="Normal"/>
    <w:rsid w:val="004B15F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s-CO" w:eastAsia="es-CO"/>
    </w:rPr>
  </w:style>
  <w:style w:type="paragraph" w:customStyle="1" w:styleId="xl71">
    <w:name w:val="xl71"/>
    <w:basedOn w:val="Normal"/>
    <w:rsid w:val="004B15F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s-CO" w:eastAsia="es-CO"/>
    </w:rPr>
  </w:style>
  <w:style w:type="paragraph" w:customStyle="1" w:styleId="xl72">
    <w:name w:val="xl72"/>
    <w:basedOn w:val="Normal"/>
    <w:rsid w:val="004B15F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s-CO" w:eastAsia="es-CO"/>
    </w:rPr>
  </w:style>
  <w:style w:type="paragraph" w:customStyle="1" w:styleId="xl73">
    <w:name w:val="xl73"/>
    <w:basedOn w:val="Normal"/>
    <w:rsid w:val="004B15F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CO" w:eastAsia="es-CO"/>
    </w:rPr>
  </w:style>
  <w:style w:type="paragraph" w:customStyle="1" w:styleId="xl74">
    <w:name w:val="xl74"/>
    <w:basedOn w:val="Normal"/>
    <w:rsid w:val="004B15F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s-CO" w:eastAsia="es-CO"/>
    </w:rPr>
  </w:style>
  <w:style w:type="paragraph" w:customStyle="1" w:styleId="xl75">
    <w:name w:val="xl75"/>
    <w:basedOn w:val="Normal"/>
    <w:rsid w:val="004B15F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s-CO" w:eastAsia="es-CO"/>
    </w:rPr>
  </w:style>
  <w:style w:type="paragraph" w:customStyle="1" w:styleId="xl69">
    <w:name w:val="xl69"/>
    <w:basedOn w:val="Normal"/>
    <w:rsid w:val="004B15F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CO" w:eastAsia="es-CO"/>
    </w:rPr>
  </w:style>
  <w:style w:type="paragraph" w:customStyle="1" w:styleId="xl76">
    <w:name w:val="xl76"/>
    <w:basedOn w:val="Normal"/>
    <w:rsid w:val="004B15F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s-CO" w:eastAsia="es-CO"/>
    </w:rPr>
  </w:style>
  <w:style w:type="paragraph" w:customStyle="1" w:styleId="xl77">
    <w:name w:val="xl77"/>
    <w:basedOn w:val="Normal"/>
    <w:rsid w:val="004B15F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s-CO" w:eastAsia="es-CO"/>
    </w:rPr>
  </w:style>
  <w:style w:type="paragraph" w:customStyle="1" w:styleId="xl78">
    <w:name w:val="xl78"/>
    <w:basedOn w:val="Normal"/>
    <w:rsid w:val="00733550"/>
    <w:pPr>
      <w:widowControl/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CO" w:eastAsia="es-CO"/>
    </w:rPr>
  </w:style>
  <w:style w:type="paragraph" w:customStyle="1" w:styleId="xl79">
    <w:name w:val="xl79"/>
    <w:basedOn w:val="Normal"/>
    <w:rsid w:val="00733550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CO"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COS\PROYECTO%20SEMESTRE\PLANTEAMIENTO%20DE%20PROYECTO\BAGS_INIC_PlanDeIteracion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A3208290A140C088EFB74CF010F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A33D2-224D-4452-A35C-67B71A73BFEA}"/>
      </w:docPartPr>
      <w:docPartBody>
        <w:p w:rsidR="008266E2" w:rsidRDefault="008266E2">
          <w:pPr>
            <w:pStyle w:val="D5A3208290A140C088EFB74CF010FBC5"/>
          </w:pPr>
          <w:r w:rsidRPr="00810E85">
            <w:rPr>
              <w:rStyle w:val="Textodelmarcadordeposicin"/>
            </w:rPr>
            <w:t>[Estado]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266E2"/>
    <w:rsid w:val="004F3B60"/>
    <w:rsid w:val="008266E2"/>
    <w:rsid w:val="00937169"/>
    <w:rsid w:val="0098565B"/>
    <w:rsid w:val="00CA5D08"/>
    <w:rsid w:val="00D0320A"/>
    <w:rsid w:val="00E65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6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66E2"/>
    <w:rPr>
      <w:color w:val="808080"/>
    </w:rPr>
  </w:style>
  <w:style w:type="paragraph" w:customStyle="1" w:styleId="D5A3208290A140C088EFB74CF010FBC5">
    <w:name w:val="D5A3208290A140C088EFB74CF010FBC5"/>
    <w:rsid w:val="008266E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8B584C-EE8E-47EA-8812-4993F5720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BAGS_INIC_PlanDeIteraciones.dotx</Template>
  <TotalTime>110</TotalTime>
  <Pages>26</Pages>
  <Words>4257</Words>
  <Characters>30045</Characters>
  <Application>Microsoft Office Word</Application>
  <DocSecurity>0</DocSecurity>
  <Lines>250</Lines>
  <Paragraphs>68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Iteraciones</vt:lpstr>
      <vt:lpstr>Configuration Management Plan</vt:lpstr>
    </vt:vector>
  </TitlesOfParts>
  <Manager/>
  <Company>EASY Software &amp; Innovation</Company>
  <LinksUpToDate>false</LinksUpToDate>
  <CharactersWithSpaces>34234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Iteraciones</dc:title>
  <dc:subject>Gestión Solicitudes Banco de los Alpes - BAGS</dc:subject>
  <dc:creator>EASY Software &amp; Innovation</dc:creator>
  <cp:keywords/>
  <dc:description/>
  <cp:lastModifiedBy>Natha</cp:lastModifiedBy>
  <cp:revision>53</cp:revision>
  <cp:lastPrinted>2009-05-19T15:32:00Z</cp:lastPrinted>
  <dcterms:created xsi:type="dcterms:W3CDTF">2009-05-05T00:42:00Z</dcterms:created>
  <dcterms:modified xsi:type="dcterms:W3CDTF">2010-01-16T21:14:00Z</dcterms:modified>
  <cp:contentStatus>2.3</cp:contentStatus>
</cp:coreProperties>
</file>